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2240" w:type="dxa"/>
        <w:tblInd w:w="-72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138"/>
        <w:gridCol w:w="852"/>
        <w:gridCol w:w="8440"/>
        <w:gridCol w:w="810"/>
      </w:tblGrid>
      <w:tr w:rsidR="00AA059E" w:rsidRPr="00C85EF0" w14:paraId="18B56EA5" w14:textId="77777777" w:rsidTr="009E134D">
        <w:trPr>
          <w:trHeight w:val="5954"/>
        </w:trPr>
        <w:tc>
          <w:tcPr>
            <w:tcW w:w="2138" w:type="dxa"/>
          </w:tcPr>
          <w:p w14:paraId="39121D7E" w14:textId="77777777" w:rsidR="00F168DC" w:rsidRDefault="00F168DC" w:rsidP="00172BB6">
            <w:pPr>
              <w:spacing w:before="110"/>
              <w:jc w:val="right"/>
              <w:outlineLvl w:val="1"/>
              <w:rPr>
                <w:noProof/>
              </w:rPr>
            </w:pPr>
            <w:bookmarkStart w:id="0" w:name="_Toc121272149"/>
          </w:p>
          <w:p w14:paraId="3FFF3995" w14:textId="4636A936" w:rsidR="00AA059E" w:rsidRPr="0019768E" w:rsidRDefault="00AA059E" w:rsidP="00172BB6">
            <w:pPr>
              <w:spacing w:before="110"/>
              <w:jc w:val="right"/>
              <w:outlineLvl w:val="1"/>
              <w:rPr>
                <w:rFonts w:asciiTheme="majorHAnsi" w:hAnsiTheme="majorHAnsi"/>
                <w:noProof/>
                <w:color w:val="323E79" w:themeColor="accent1" w:themeShade="BF"/>
                <w:spacing w:val="30"/>
                <w:sz w:val="24"/>
              </w:rPr>
            </w:pPr>
            <w:bookmarkStart w:id="1" w:name="_Toc121304620"/>
            <w:bookmarkStart w:id="2" w:name="_Toc121304932"/>
            <w:bookmarkStart w:id="3" w:name="_Toc121306555"/>
            <w:bookmarkStart w:id="4" w:name="_Toc121307118"/>
            <w:bookmarkStart w:id="5" w:name="_Toc121307103"/>
            <w:bookmarkStart w:id="6" w:name="_Toc121329926"/>
            <w:bookmarkStart w:id="7" w:name="_Toc121336379"/>
            <w:bookmarkStart w:id="8" w:name="_Toc121417247"/>
            <w:bookmarkStart w:id="9" w:name="_Toc121417461"/>
            <w:bookmarkStart w:id="10" w:name="_Toc121418955"/>
            <w:r w:rsidRPr="0019768E">
              <w:rPr>
                <w:rFonts w:asciiTheme="majorHAnsi" w:hAnsiTheme="majorHAnsi"/>
                <w:noProof/>
                <w:color w:val="323E79" w:themeColor="accent1" w:themeShade="BF"/>
                <w:spacing w:val="30"/>
                <w:sz w:val="24"/>
                <w:lang w:bidi="pt-PT"/>
              </w:rPr>
              <w:drawing>
                <wp:anchor distT="0" distB="0" distL="114300" distR="114300" simplePos="0" relativeHeight="251658242" behindDoc="1" locked="1" layoutInCell="1" allowOverlap="0" wp14:anchorId="4F3C1A3D" wp14:editId="6CBA4A4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90170</wp:posOffset>
                  </wp:positionV>
                  <wp:extent cx="1839600" cy="1144800"/>
                  <wp:effectExtent l="0" t="0" r="8255" b="0"/>
                  <wp:wrapNone/>
                  <wp:docPr id="2" name="Imagem 2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9600" cy="1144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</w:p>
        </w:tc>
        <w:tc>
          <w:tcPr>
            <w:tcW w:w="852" w:type="dxa"/>
          </w:tcPr>
          <w:p w14:paraId="3D50D542" w14:textId="77777777" w:rsidR="00AA059E" w:rsidRPr="0019768E" w:rsidRDefault="00AA059E" w:rsidP="007246A9">
            <w:pPr>
              <w:rPr>
                <w:color w:val="323E79" w:themeColor="accent1" w:themeShade="BF"/>
              </w:rPr>
            </w:pPr>
          </w:p>
        </w:tc>
        <w:tc>
          <w:tcPr>
            <w:tcW w:w="8440" w:type="dxa"/>
          </w:tcPr>
          <w:p w14:paraId="2DC32740" w14:textId="496C30B2" w:rsidR="006267CB" w:rsidRPr="0019768E" w:rsidRDefault="006267CB" w:rsidP="007246A9">
            <w:pPr>
              <w:pStyle w:val="Ttulo"/>
              <w:rPr>
                <w:color w:val="323E79" w:themeColor="accent1" w:themeShade="BF"/>
              </w:rPr>
            </w:pPr>
          </w:p>
          <w:p w14:paraId="6121BA1D" w14:textId="5694F4A1" w:rsidR="006267CB" w:rsidRPr="0019768E" w:rsidRDefault="009E134D" w:rsidP="007246A9">
            <w:pPr>
              <w:pStyle w:val="Ttulo"/>
              <w:rPr>
                <w:color w:val="323E79" w:themeColor="accent1" w:themeShade="BF"/>
              </w:rPr>
            </w:pPr>
            <w:r w:rsidRPr="0019768E">
              <w:rPr>
                <w:noProof/>
                <w:color w:val="323E79" w:themeColor="accent1" w:themeShade="BF"/>
              </w:rPr>
              <w:drawing>
                <wp:anchor distT="0" distB="0" distL="0" distR="0" simplePos="0" relativeHeight="251658243" behindDoc="0" locked="0" layoutInCell="1" allowOverlap="1" wp14:anchorId="0CB75543" wp14:editId="30C89F85">
                  <wp:simplePos x="0" y="0"/>
                  <wp:positionH relativeFrom="column">
                    <wp:posOffset>2855460</wp:posOffset>
                  </wp:positionH>
                  <wp:positionV relativeFrom="paragraph">
                    <wp:posOffset>156926</wp:posOffset>
                  </wp:positionV>
                  <wp:extent cx="2420620" cy="705485"/>
                  <wp:effectExtent l="0" t="0" r="0" b="0"/>
                  <wp:wrapSquare wrapText="largest"/>
                  <wp:docPr id="3" name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0620" cy="70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2B04425" w14:textId="77777777" w:rsidR="00581725" w:rsidRPr="0019768E" w:rsidRDefault="00581725" w:rsidP="00581725">
            <w:pPr>
              <w:rPr>
                <w:color w:val="323E79" w:themeColor="accent1" w:themeShade="BF"/>
              </w:rPr>
            </w:pPr>
          </w:p>
          <w:p w14:paraId="18C4D53B" w14:textId="77777777" w:rsidR="00581725" w:rsidRPr="0019768E" w:rsidRDefault="00581725" w:rsidP="00581725">
            <w:pPr>
              <w:rPr>
                <w:color w:val="323E79" w:themeColor="accent1" w:themeShade="BF"/>
              </w:rPr>
            </w:pPr>
          </w:p>
          <w:p w14:paraId="1C6E8979" w14:textId="77777777" w:rsidR="00A52C11" w:rsidRDefault="00A52C11" w:rsidP="007246A9">
            <w:pPr>
              <w:pStyle w:val="Ttulo"/>
              <w:rPr>
                <w:sz w:val="96"/>
                <w:szCs w:val="72"/>
              </w:rPr>
            </w:pPr>
          </w:p>
          <w:p w14:paraId="61120D6E" w14:textId="756E1D7F" w:rsidR="00AA059E" w:rsidRPr="00033D60" w:rsidRDefault="006267CB" w:rsidP="007246A9">
            <w:pPr>
              <w:pStyle w:val="Ttulo"/>
              <w:rPr>
                <w:sz w:val="96"/>
                <w:szCs w:val="72"/>
              </w:rPr>
            </w:pPr>
            <w:r w:rsidRPr="00033D60">
              <w:rPr>
                <w:sz w:val="96"/>
                <w:szCs w:val="72"/>
              </w:rPr>
              <w:t>SPEED RUN</w:t>
            </w:r>
          </w:p>
          <w:p w14:paraId="6C175384" w14:textId="02186B72" w:rsidR="0059617C" w:rsidRPr="00033D60" w:rsidRDefault="0059617C" w:rsidP="007246A9">
            <w:pPr>
              <w:pStyle w:val="InformaesdaCapa"/>
              <w:rPr>
                <w:lang w:bidi="pt-PT"/>
              </w:rPr>
            </w:pPr>
          </w:p>
          <w:p w14:paraId="562BCFE6" w14:textId="69D37BA0" w:rsidR="0059617C" w:rsidRPr="00033D60" w:rsidRDefault="0059617C" w:rsidP="007246A9">
            <w:pPr>
              <w:pStyle w:val="InformaesdaCapa"/>
              <w:rPr>
                <w:lang w:bidi="pt-PT"/>
              </w:rPr>
            </w:pPr>
          </w:p>
          <w:p w14:paraId="713A977E" w14:textId="6FD2ABF7" w:rsidR="0059617C" w:rsidRPr="00033D60" w:rsidRDefault="0059617C" w:rsidP="007246A9">
            <w:pPr>
              <w:pStyle w:val="InformaesdaCapa"/>
              <w:rPr>
                <w:lang w:bidi="pt-PT"/>
              </w:rPr>
            </w:pPr>
          </w:p>
          <w:p w14:paraId="001C11DA" w14:textId="1366F942" w:rsidR="0059617C" w:rsidRPr="00033D60" w:rsidRDefault="0059617C" w:rsidP="007246A9">
            <w:pPr>
              <w:pStyle w:val="InformaesdaCapa"/>
              <w:rPr>
                <w:lang w:bidi="pt-PT"/>
              </w:rPr>
            </w:pPr>
          </w:p>
          <w:p w14:paraId="15CEC541" w14:textId="084B8702" w:rsidR="0059617C" w:rsidRPr="00033D60" w:rsidRDefault="0059617C" w:rsidP="007246A9">
            <w:pPr>
              <w:pStyle w:val="InformaesdaCapa"/>
              <w:rPr>
                <w:sz w:val="32"/>
                <w:szCs w:val="32"/>
              </w:rPr>
            </w:pPr>
            <w:bookmarkStart w:id="11" w:name="_Toc121272150"/>
            <w:bookmarkStart w:id="12" w:name="_Toc121304621"/>
            <w:bookmarkStart w:id="13" w:name="_Toc121304835"/>
            <w:bookmarkStart w:id="14" w:name="_Toc121304933"/>
            <w:bookmarkStart w:id="15" w:name="_Toc121306556"/>
            <w:bookmarkStart w:id="16" w:name="_Toc121307119"/>
            <w:bookmarkStart w:id="17" w:name="_Toc121307104"/>
            <w:bookmarkStart w:id="18" w:name="_Toc121329927"/>
            <w:bookmarkStart w:id="19" w:name="_Toc121336380"/>
            <w:bookmarkStart w:id="20" w:name="_Toc121417248"/>
            <w:bookmarkStart w:id="21" w:name="_Toc121417462"/>
            <w:bookmarkStart w:id="22" w:name="_Toc121418956"/>
            <w:r w:rsidRPr="00033D60">
              <w:rPr>
                <w:sz w:val="32"/>
                <w:szCs w:val="32"/>
              </w:rPr>
              <w:t>ALGORITMOS E ESTRUTURAS</w:t>
            </w:r>
            <w:bookmarkEnd w:id="11"/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  <w:bookmarkEnd w:id="21"/>
            <w:bookmarkEnd w:id="22"/>
          </w:p>
          <w:p w14:paraId="29154934" w14:textId="1230CBE5" w:rsidR="0059617C" w:rsidRPr="00033D60" w:rsidRDefault="0059617C" w:rsidP="007246A9">
            <w:pPr>
              <w:pStyle w:val="InformaesdaCapa"/>
              <w:rPr>
                <w:sz w:val="32"/>
                <w:szCs w:val="32"/>
              </w:rPr>
            </w:pPr>
            <w:bookmarkStart w:id="23" w:name="_Toc121272151"/>
            <w:bookmarkStart w:id="24" w:name="_Toc121304622"/>
            <w:bookmarkStart w:id="25" w:name="_Toc121304836"/>
            <w:bookmarkStart w:id="26" w:name="_Toc121304934"/>
            <w:bookmarkStart w:id="27" w:name="_Toc121306557"/>
            <w:bookmarkStart w:id="28" w:name="_Toc121307120"/>
            <w:bookmarkStart w:id="29" w:name="_Toc121307105"/>
            <w:bookmarkStart w:id="30" w:name="_Toc121329928"/>
            <w:bookmarkStart w:id="31" w:name="_Toc121336381"/>
            <w:bookmarkStart w:id="32" w:name="_Toc121417249"/>
            <w:bookmarkStart w:id="33" w:name="_Toc121417463"/>
            <w:bookmarkStart w:id="34" w:name="_Toc121418957"/>
            <w:r w:rsidRPr="00033D60">
              <w:rPr>
                <w:sz w:val="32"/>
                <w:szCs w:val="32"/>
              </w:rPr>
              <w:t>DE DADOS 2022</w:t>
            </w:r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  <w:bookmarkEnd w:id="31"/>
            <w:bookmarkEnd w:id="32"/>
            <w:bookmarkEnd w:id="33"/>
            <w:bookmarkEnd w:id="34"/>
          </w:p>
          <w:p w14:paraId="3653FE54" w14:textId="044EAF92" w:rsidR="0059617C" w:rsidRPr="00033D60" w:rsidRDefault="0059617C" w:rsidP="007246A9">
            <w:pPr>
              <w:pStyle w:val="InformaesdaCapa"/>
              <w:rPr>
                <w:lang w:bidi="pt-PT"/>
              </w:rPr>
            </w:pPr>
            <w:bookmarkStart w:id="35" w:name="_Toc121272152"/>
            <w:bookmarkStart w:id="36" w:name="_Toc121304623"/>
            <w:bookmarkStart w:id="37" w:name="_Toc121304837"/>
            <w:bookmarkStart w:id="38" w:name="_Toc121304935"/>
            <w:bookmarkStart w:id="39" w:name="_Toc121306558"/>
            <w:bookmarkStart w:id="40" w:name="_Toc121307121"/>
            <w:bookmarkStart w:id="41" w:name="_Toc121307106"/>
            <w:bookmarkStart w:id="42" w:name="_Toc121329929"/>
            <w:bookmarkStart w:id="43" w:name="_Toc121336382"/>
            <w:bookmarkStart w:id="44" w:name="_Toc121417250"/>
            <w:bookmarkStart w:id="45" w:name="_Toc121417464"/>
            <w:bookmarkStart w:id="46" w:name="_Toc121418958"/>
            <w:r w:rsidRPr="00033D60">
              <w:t xml:space="preserve">Prof. </w:t>
            </w:r>
            <w:r w:rsidR="00E12B49" w:rsidRPr="00033D60">
              <w:t>Tomás Oliveira e Silva</w:t>
            </w:r>
            <w:bookmarkEnd w:id="35"/>
            <w:bookmarkEnd w:id="36"/>
            <w:bookmarkEnd w:id="37"/>
            <w:bookmarkEnd w:id="38"/>
            <w:bookmarkEnd w:id="39"/>
            <w:bookmarkEnd w:id="40"/>
            <w:bookmarkEnd w:id="41"/>
            <w:bookmarkEnd w:id="42"/>
            <w:bookmarkEnd w:id="43"/>
            <w:bookmarkEnd w:id="44"/>
            <w:bookmarkEnd w:id="45"/>
            <w:bookmarkEnd w:id="46"/>
          </w:p>
          <w:p w14:paraId="7A785528" w14:textId="78CA4B8B" w:rsidR="006267CB" w:rsidRPr="00033D60" w:rsidRDefault="006267CB" w:rsidP="007246A9">
            <w:pPr>
              <w:pStyle w:val="InformaesdaCapa"/>
              <w:rPr>
                <w:lang w:bidi="pt-PT"/>
              </w:rPr>
            </w:pPr>
          </w:p>
          <w:p w14:paraId="0C369675" w14:textId="3CE26AF1" w:rsidR="0059617C" w:rsidRPr="00033D60" w:rsidRDefault="0059617C" w:rsidP="007246A9">
            <w:pPr>
              <w:pStyle w:val="InformaesdaCapa"/>
              <w:rPr>
                <w:lang w:bidi="pt-PT"/>
              </w:rPr>
            </w:pPr>
          </w:p>
          <w:p w14:paraId="4968B650" w14:textId="271A9784" w:rsidR="0059617C" w:rsidRPr="00033D60" w:rsidRDefault="0059617C" w:rsidP="007246A9">
            <w:pPr>
              <w:pStyle w:val="InformaesdaCapa"/>
              <w:rPr>
                <w:lang w:bidi="pt-PT"/>
              </w:rPr>
            </w:pPr>
          </w:p>
          <w:p w14:paraId="7DA73482" w14:textId="6422933B" w:rsidR="006267CB" w:rsidRPr="00033D60" w:rsidRDefault="006267CB" w:rsidP="00033D60">
            <w:pPr>
              <w:pStyle w:val="InformaesdaCapa"/>
              <w:jc w:val="center"/>
            </w:pPr>
            <w:bookmarkStart w:id="47" w:name="_Toc121272153"/>
            <w:bookmarkStart w:id="48" w:name="_Toc121304624"/>
            <w:bookmarkStart w:id="49" w:name="_Toc121304838"/>
            <w:bookmarkStart w:id="50" w:name="_Toc121304936"/>
            <w:bookmarkStart w:id="51" w:name="_Toc121306559"/>
            <w:bookmarkStart w:id="52" w:name="_Toc121307122"/>
            <w:bookmarkStart w:id="53" w:name="_Toc121307107"/>
            <w:bookmarkStart w:id="54" w:name="_Toc121329930"/>
            <w:bookmarkStart w:id="55" w:name="_Toc121336383"/>
            <w:bookmarkStart w:id="56" w:name="_Toc121417251"/>
            <w:bookmarkStart w:id="57" w:name="_Toc121417465"/>
            <w:bookmarkStart w:id="58" w:name="_Toc121418959"/>
            <w:r w:rsidRPr="00033D60">
              <w:rPr>
                <w:lang w:bidi="pt-PT"/>
              </w:rPr>
              <w:t>André Oliveira</w:t>
            </w:r>
            <w:r w:rsidR="007246A9" w:rsidRPr="00033D60">
              <w:rPr>
                <w:lang w:bidi="pt-PT"/>
              </w:rPr>
              <w:t xml:space="preserve">  </w:t>
            </w:r>
            <w:sdt>
              <w:sdtPr>
                <w:id w:val="1878201221"/>
                <w:placeholder>
                  <w:docPart w:val="7D753C38E895474E972E40C66EFB30A6"/>
                </w:placeholder>
                <w:temporary/>
                <w:showingPlcHdr/>
                <w15:appearance w15:val="hidden"/>
              </w:sdtPr>
              <w:sdtContent>
                <w:r w:rsidR="007246A9" w:rsidRPr="00033D60">
                  <w:rPr>
                    <w:lang w:bidi="pt-PT"/>
                  </w:rPr>
                  <w:t>/</w:t>
                </w:r>
              </w:sdtContent>
            </w:sdt>
            <w:r w:rsidR="007246A9" w:rsidRPr="00033D60">
              <w:rPr>
                <w:lang w:bidi="pt-PT"/>
              </w:rPr>
              <w:t xml:space="preserve">  </w:t>
            </w:r>
            <w:r w:rsidRPr="00033D60">
              <w:t>107637</w:t>
            </w:r>
            <w:r w:rsidR="00E12B49" w:rsidRPr="00033D60">
              <w:t xml:space="preserve">    </w:t>
            </w:r>
            <w:r w:rsidR="000A5B91" w:rsidRPr="00033D60">
              <w:t xml:space="preserve"> </w:t>
            </w:r>
            <w:r w:rsidR="00E12B49" w:rsidRPr="00033D60">
              <w:t>33%</w:t>
            </w:r>
            <w:bookmarkEnd w:id="47"/>
            <w:bookmarkEnd w:id="48"/>
            <w:bookmarkEnd w:id="49"/>
            <w:bookmarkEnd w:id="50"/>
            <w:bookmarkEnd w:id="51"/>
            <w:bookmarkEnd w:id="52"/>
            <w:bookmarkEnd w:id="53"/>
            <w:bookmarkEnd w:id="54"/>
            <w:bookmarkEnd w:id="55"/>
            <w:bookmarkEnd w:id="56"/>
            <w:bookmarkEnd w:id="57"/>
            <w:bookmarkEnd w:id="58"/>
          </w:p>
          <w:p w14:paraId="02C35105" w14:textId="18707428" w:rsidR="006267CB" w:rsidRPr="00033D60" w:rsidRDefault="006267CB" w:rsidP="00033D60">
            <w:pPr>
              <w:pStyle w:val="InformaesdaCapa"/>
              <w:jc w:val="center"/>
            </w:pPr>
            <w:bookmarkStart w:id="59" w:name="_Toc121272154"/>
            <w:bookmarkStart w:id="60" w:name="_Toc121304625"/>
            <w:bookmarkStart w:id="61" w:name="_Toc121304839"/>
            <w:bookmarkStart w:id="62" w:name="_Toc121304937"/>
            <w:bookmarkStart w:id="63" w:name="_Toc121306560"/>
            <w:bookmarkStart w:id="64" w:name="_Toc121307123"/>
            <w:bookmarkStart w:id="65" w:name="_Toc121307108"/>
            <w:bookmarkStart w:id="66" w:name="_Toc121329931"/>
            <w:bookmarkStart w:id="67" w:name="_Toc121336384"/>
            <w:bookmarkStart w:id="68" w:name="_Toc121417252"/>
            <w:bookmarkStart w:id="69" w:name="_Toc121417466"/>
            <w:bookmarkStart w:id="70" w:name="_Toc121418960"/>
            <w:r w:rsidRPr="00033D60">
              <w:rPr>
                <w:lang w:bidi="pt-PT"/>
              </w:rPr>
              <w:t xml:space="preserve">Duarte Cruz  </w:t>
            </w:r>
            <w:sdt>
              <w:sdtPr>
                <w:id w:val="623664903"/>
                <w:placeholder>
                  <w:docPart w:val="4C1971B760ED43E498C9C107AE7ACC5C"/>
                </w:placeholder>
                <w:temporary/>
                <w:showingPlcHdr/>
                <w15:appearance w15:val="hidden"/>
              </w:sdtPr>
              <w:sdtContent>
                <w:r w:rsidRPr="00033D60">
                  <w:rPr>
                    <w:lang w:bidi="pt-PT"/>
                  </w:rPr>
                  <w:t>/</w:t>
                </w:r>
              </w:sdtContent>
            </w:sdt>
            <w:r w:rsidRPr="00033D60">
              <w:rPr>
                <w:lang w:bidi="pt-PT"/>
              </w:rPr>
              <w:t xml:space="preserve">  </w:t>
            </w:r>
            <w:r w:rsidRPr="00033D60">
              <w:t>107359</w:t>
            </w:r>
            <w:r w:rsidR="00E12B49" w:rsidRPr="00033D60">
              <w:t xml:space="preserve">       </w:t>
            </w:r>
            <w:r w:rsidR="000A5B91" w:rsidRPr="00033D60">
              <w:t xml:space="preserve">  </w:t>
            </w:r>
            <w:r w:rsidR="00E12B49" w:rsidRPr="00033D60">
              <w:t>33%</w:t>
            </w:r>
            <w:bookmarkEnd w:id="59"/>
            <w:bookmarkEnd w:id="60"/>
            <w:bookmarkEnd w:id="61"/>
            <w:bookmarkEnd w:id="62"/>
            <w:bookmarkEnd w:id="63"/>
            <w:bookmarkEnd w:id="64"/>
            <w:bookmarkEnd w:id="65"/>
            <w:bookmarkEnd w:id="66"/>
            <w:bookmarkEnd w:id="67"/>
            <w:bookmarkEnd w:id="68"/>
            <w:bookmarkEnd w:id="69"/>
            <w:bookmarkEnd w:id="70"/>
          </w:p>
          <w:p w14:paraId="6BCB9203" w14:textId="1C51FC9B" w:rsidR="0019768E" w:rsidRDefault="006267CB" w:rsidP="00033D60">
            <w:pPr>
              <w:pStyle w:val="InformaesdaCapa"/>
              <w:jc w:val="center"/>
            </w:pPr>
            <w:bookmarkStart w:id="71" w:name="_Toc121272155"/>
            <w:bookmarkStart w:id="72" w:name="_Toc121304626"/>
            <w:bookmarkStart w:id="73" w:name="_Toc121304840"/>
            <w:bookmarkStart w:id="74" w:name="_Toc121304938"/>
            <w:bookmarkStart w:id="75" w:name="_Toc121306561"/>
            <w:bookmarkStart w:id="76" w:name="_Toc121307124"/>
            <w:bookmarkStart w:id="77" w:name="_Toc121307109"/>
            <w:bookmarkStart w:id="78" w:name="_Toc121329932"/>
            <w:bookmarkStart w:id="79" w:name="_Toc121336385"/>
            <w:bookmarkStart w:id="80" w:name="_Toc121417253"/>
            <w:bookmarkStart w:id="81" w:name="_Toc121417467"/>
            <w:bookmarkStart w:id="82" w:name="_Toc121418961"/>
            <w:r w:rsidRPr="00033D60">
              <w:t>Rodrigo Graça</w:t>
            </w:r>
            <w:r w:rsidRPr="00033D60">
              <w:rPr>
                <w:lang w:bidi="pt-PT"/>
              </w:rPr>
              <w:t xml:space="preserve">  </w:t>
            </w:r>
            <w:sdt>
              <w:sdtPr>
                <w:id w:val="873429596"/>
                <w:placeholder>
                  <w:docPart w:val="DC91396CED5F4D47ACE9A95DB852CF04"/>
                </w:placeholder>
                <w:temporary/>
                <w:showingPlcHdr/>
                <w15:appearance w15:val="hidden"/>
              </w:sdtPr>
              <w:sdtContent>
                <w:r w:rsidRPr="00033D60">
                  <w:rPr>
                    <w:lang w:bidi="pt-PT"/>
                  </w:rPr>
                  <w:t>/</w:t>
                </w:r>
              </w:sdtContent>
            </w:sdt>
            <w:r w:rsidRPr="00033D60">
              <w:rPr>
                <w:lang w:bidi="pt-PT"/>
              </w:rPr>
              <w:t xml:space="preserve">  </w:t>
            </w:r>
            <w:r w:rsidRPr="00033D60">
              <w:t>107634</w:t>
            </w:r>
            <w:r w:rsidR="00E12B49" w:rsidRPr="00033D60">
              <w:t xml:space="preserve">     33%</w:t>
            </w:r>
            <w:bookmarkEnd w:id="71"/>
            <w:bookmarkEnd w:id="72"/>
            <w:bookmarkEnd w:id="73"/>
            <w:bookmarkEnd w:id="74"/>
            <w:bookmarkEnd w:id="75"/>
            <w:bookmarkEnd w:id="76"/>
            <w:bookmarkEnd w:id="77"/>
            <w:bookmarkEnd w:id="78"/>
            <w:bookmarkEnd w:id="79"/>
            <w:bookmarkEnd w:id="80"/>
            <w:bookmarkEnd w:id="81"/>
            <w:bookmarkEnd w:id="82"/>
          </w:p>
          <w:p w14:paraId="4C68776E" w14:textId="77777777" w:rsidR="00F168DC" w:rsidRDefault="00F168DC" w:rsidP="00033D60">
            <w:pPr>
              <w:pStyle w:val="InformaesdaCapa"/>
              <w:jc w:val="center"/>
            </w:pPr>
          </w:p>
          <w:p w14:paraId="34385254" w14:textId="5E600391" w:rsidR="00F168DC" w:rsidRPr="00033D60" w:rsidRDefault="00F168DC" w:rsidP="00033D60">
            <w:pPr>
              <w:pStyle w:val="InformaesdaCapa"/>
              <w:jc w:val="center"/>
            </w:pPr>
          </w:p>
          <w:p w14:paraId="4A2DD219" w14:textId="4B2C9FBA" w:rsidR="0019768E" w:rsidRPr="0019768E" w:rsidRDefault="0019768E" w:rsidP="007246A9">
            <w:pPr>
              <w:pStyle w:val="InformaesdaCapa"/>
              <w:rPr>
                <w:color w:val="323E79" w:themeColor="accent1" w:themeShade="BF"/>
              </w:rPr>
            </w:pPr>
          </w:p>
          <w:p w14:paraId="27B13F10" w14:textId="23B9C6DE" w:rsidR="0019768E" w:rsidRPr="0019768E" w:rsidRDefault="0019768E" w:rsidP="007246A9">
            <w:pPr>
              <w:pStyle w:val="InformaesdaCapa"/>
              <w:rPr>
                <w:color w:val="323E79" w:themeColor="accent1" w:themeShade="BF"/>
              </w:rPr>
            </w:pPr>
          </w:p>
          <w:p w14:paraId="363C1A6F" w14:textId="555ADDC2" w:rsidR="0019768E" w:rsidRPr="0019768E" w:rsidRDefault="0019768E" w:rsidP="007246A9">
            <w:pPr>
              <w:pStyle w:val="InformaesdaCapa"/>
              <w:rPr>
                <w:color w:val="323E79" w:themeColor="accent1" w:themeShade="BF"/>
              </w:rPr>
            </w:pPr>
          </w:p>
          <w:p w14:paraId="2B7D4201" w14:textId="5219B4FC" w:rsidR="0019768E" w:rsidRPr="0019768E" w:rsidRDefault="0019768E" w:rsidP="007246A9">
            <w:pPr>
              <w:pStyle w:val="InformaesdaCapa"/>
              <w:rPr>
                <w:color w:val="323E79" w:themeColor="accent1" w:themeShade="BF"/>
              </w:rPr>
            </w:pPr>
          </w:p>
          <w:p w14:paraId="3A64A89D" w14:textId="7B615810" w:rsidR="0019768E" w:rsidRPr="0019768E" w:rsidRDefault="0019768E" w:rsidP="007246A9">
            <w:pPr>
              <w:pStyle w:val="InformaesdaCapa"/>
              <w:rPr>
                <w:color w:val="323E79" w:themeColor="accent1" w:themeShade="BF"/>
              </w:rPr>
            </w:pPr>
          </w:p>
          <w:p w14:paraId="5EFA27F1" w14:textId="01777627" w:rsidR="0019768E" w:rsidRPr="0019768E" w:rsidRDefault="0019768E" w:rsidP="007246A9">
            <w:pPr>
              <w:pStyle w:val="InformaesdaCapa"/>
              <w:rPr>
                <w:color w:val="323E79" w:themeColor="accent1" w:themeShade="BF"/>
              </w:rPr>
            </w:pPr>
          </w:p>
          <w:p w14:paraId="1D1ECCD8" w14:textId="67BB17D3" w:rsidR="0019768E" w:rsidRPr="0019768E" w:rsidRDefault="0019768E" w:rsidP="007246A9">
            <w:pPr>
              <w:pStyle w:val="InformaesdaCapa"/>
              <w:rPr>
                <w:color w:val="323E79" w:themeColor="accent1" w:themeShade="BF"/>
              </w:rPr>
            </w:pPr>
          </w:p>
          <w:p w14:paraId="7B58D222" w14:textId="77777777" w:rsidR="0019768E" w:rsidRPr="0019768E" w:rsidRDefault="0019768E" w:rsidP="007246A9">
            <w:pPr>
              <w:pStyle w:val="InformaesdaCapa"/>
              <w:rPr>
                <w:color w:val="323E79" w:themeColor="accent1" w:themeShade="BF"/>
              </w:rPr>
            </w:pPr>
          </w:p>
          <w:p w14:paraId="36571E03" w14:textId="77777777" w:rsidR="0019768E" w:rsidRPr="0019768E" w:rsidRDefault="0019768E" w:rsidP="007246A9">
            <w:pPr>
              <w:pStyle w:val="InformaesdaCapa"/>
              <w:rPr>
                <w:color w:val="323E79" w:themeColor="accent1" w:themeShade="BF"/>
              </w:rPr>
            </w:pPr>
          </w:p>
          <w:p w14:paraId="43A91F5A" w14:textId="77777777" w:rsidR="0019768E" w:rsidRPr="0019768E" w:rsidRDefault="0019768E" w:rsidP="007246A9">
            <w:pPr>
              <w:pStyle w:val="InformaesdaCapa"/>
              <w:rPr>
                <w:color w:val="323E79" w:themeColor="accent1" w:themeShade="BF"/>
              </w:rPr>
            </w:pPr>
          </w:p>
          <w:p w14:paraId="78C412B5" w14:textId="77777777" w:rsidR="0019768E" w:rsidRPr="0019768E" w:rsidRDefault="0019768E" w:rsidP="007246A9">
            <w:pPr>
              <w:pStyle w:val="InformaesdaCapa"/>
              <w:rPr>
                <w:color w:val="323E79" w:themeColor="accent1" w:themeShade="BF"/>
              </w:rPr>
            </w:pPr>
          </w:p>
          <w:p w14:paraId="6BEBEC95" w14:textId="77777777" w:rsidR="0019768E" w:rsidRPr="0019768E" w:rsidRDefault="0019768E" w:rsidP="007246A9">
            <w:pPr>
              <w:pStyle w:val="InformaesdaCapa"/>
              <w:rPr>
                <w:color w:val="323E79" w:themeColor="accent1" w:themeShade="BF"/>
              </w:rPr>
            </w:pPr>
          </w:p>
          <w:p w14:paraId="1F5995F7" w14:textId="710C73AF" w:rsidR="0019768E" w:rsidRPr="0019768E" w:rsidRDefault="0019768E" w:rsidP="007246A9">
            <w:pPr>
              <w:pStyle w:val="InformaesdaCapa"/>
              <w:rPr>
                <w:color w:val="323E79" w:themeColor="accent1" w:themeShade="BF"/>
              </w:rPr>
            </w:pPr>
          </w:p>
          <w:p w14:paraId="0C9A279B" w14:textId="1C289D47" w:rsidR="006267CB" w:rsidRPr="0019768E" w:rsidRDefault="006267CB" w:rsidP="007246A9">
            <w:pPr>
              <w:pStyle w:val="InformaesdaCapa"/>
              <w:rPr>
                <w:color w:val="323E79" w:themeColor="accent1" w:themeShade="BF"/>
              </w:rPr>
            </w:pPr>
          </w:p>
        </w:tc>
        <w:tc>
          <w:tcPr>
            <w:tcW w:w="810" w:type="dxa"/>
          </w:tcPr>
          <w:p w14:paraId="10EE1557" w14:textId="0790B9D6" w:rsidR="00AA059E" w:rsidRPr="00C85EF0" w:rsidRDefault="00AA059E" w:rsidP="007246A9">
            <w:pPr>
              <w:rPr>
                <w:noProof/>
              </w:rPr>
            </w:pPr>
          </w:p>
        </w:tc>
      </w:tr>
      <w:tr w:rsidR="00033D60" w:rsidRPr="00C85EF0" w14:paraId="4EDD8424" w14:textId="77777777" w:rsidTr="009E134D">
        <w:trPr>
          <w:trHeight w:val="1135"/>
        </w:trPr>
        <w:tc>
          <w:tcPr>
            <w:tcW w:w="2138" w:type="dxa"/>
          </w:tcPr>
          <w:p w14:paraId="101F1657" w14:textId="77777777" w:rsidR="00033D60" w:rsidRDefault="00033D60" w:rsidP="00172BB6">
            <w:pPr>
              <w:spacing w:before="110"/>
              <w:jc w:val="right"/>
              <w:outlineLvl w:val="1"/>
              <w:rPr>
                <w:rFonts w:asciiTheme="majorHAnsi" w:hAnsiTheme="majorHAnsi"/>
                <w:noProof/>
                <w:color w:val="323E79" w:themeColor="accent1" w:themeShade="BF"/>
                <w:spacing w:val="30"/>
                <w:sz w:val="24"/>
                <w:lang w:bidi="pt-PT"/>
              </w:rPr>
            </w:pPr>
          </w:p>
          <w:p w14:paraId="5AEDB422" w14:textId="65FF59A6" w:rsidR="00F168DC" w:rsidRPr="0019768E" w:rsidRDefault="00F168DC" w:rsidP="00172BB6">
            <w:pPr>
              <w:spacing w:before="110"/>
              <w:jc w:val="right"/>
              <w:outlineLvl w:val="1"/>
              <w:rPr>
                <w:rFonts w:asciiTheme="majorHAnsi" w:hAnsiTheme="majorHAnsi"/>
                <w:noProof/>
                <w:color w:val="323E79" w:themeColor="accent1" w:themeShade="BF"/>
                <w:spacing w:val="30"/>
                <w:sz w:val="24"/>
                <w:lang w:bidi="pt-PT"/>
              </w:rPr>
            </w:pPr>
          </w:p>
        </w:tc>
        <w:tc>
          <w:tcPr>
            <w:tcW w:w="852" w:type="dxa"/>
          </w:tcPr>
          <w:p w14:paraId="6C245CC8" w14:textId="77777777" w:rsidR="00033D60" w:rsidRPr="0019768E" w:rsidRDefault="00033D60" w:rsidP="007246A9">
            <w:pPr>
              <w:rPr>
                <w:color w:val="323E79" w:themeColor="accent1" w:themeShade="BF"/>
              </w:rPr>
            </w:pPr>
          </w:p>
        </w:tc>
        <w:tc>
          <w:tcPr>
            <w:tcW w:w="8440" w:type="dxa"/>
          </w:tcPr>
          <w:p w14:paraId="26B709A1" w14:textId="5EFC62F9" w:rsidR="00033D60" w:rsidRDefault="001B0D38" w:rsidP="007246A9">
            <w:pPr>
              <w:pStyle w:val="Ttulo"/>
              <w:rPr>
                <w:noProof/>
                <w:color w:val="323E79" w:themeColor="accent1" w:themeShade="BF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80" behindDoc="1" locked="0" layoutInCell="1" allowOverlap="1" wp14:anchorId="6685B393" wp14:editId="1E60E25B">
                  <wp:simplePos x="0" y="0"/>
                  <wp:positionH relativeFrom="column">
                    <wp:posOffset>-348713</wp:posOffset>
                  </wp:positionH>
                  <wp:positionV relativeFrom="paragraph">
                    <wp:posOffset>-2168533</wp:posOffset>
                  </wp:positionV>
                  <wp:extent cx="4622665" cy="3140035"/>
                  <wp:effectExtent l="0" t="0" r="6985" b="3810"/>
                  <wp:wrapNone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m 20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411" b="4851"/>
                          <a:stretch/>
                        </pic:blipFill>
                        <pic:spPr bwMode="auto">
                          <a:xfrm>
                            <a:off x="0" y="0"/>
                            <a:ext cx="4622665" cy="314003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noFill/>
                            <a:miter lim="800000"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EC67BD1" w14:textId="77777777" w:rsidR="00033D60" w:rsidRDefault="00033D60" w:rsidP="00033D60"/>
          <w:p w14:paraId="4A085C17" w14:textId="56F92327" w:rsidR="00033D60" w:rsidRPr="00033D60" w:rsidRDefault="00033D60" w:rsidP="00033D60"/>
        </w:tc>
        <w:tc>
          <w:tcPr>
            <w:tcW w:w="810" w:type="dxa"/>
          </w:tcPr>
          <w:p w14:paraId="3DC1CCE0" w14:textId="77777777" w:rsidR="00033D60" w:rsidRPr="00C85EF0" w:rsidRDefault="00033D60" w:rsidP="007246A9">
            <w:pPr>
              <w:rPr>
                <w:noProof/>
              </w:rPr>
            </w:pP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0"/>
          <w:szCs w:val="24"/>
          <w:lang w:eastAsia="en-US"/>
        </w:rPr>
        <w:id w:val="8879986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B91B93" w14:textId="1D56D3D2" w:rsidR="00695415" w:rsidRDefault="00695415">
          <w:pPr>
            <w:pStyle w:val="Cabealhodondice"/>
          </w:pPr>
        </w:p>
        <w:p w14:paraId="17A525A9" w14:textId="00205E80" w:rsidR="003E5FBC" w:rsidRPr="00033D60" w:rsidRDefault="0083387C">
          <w:pPr>
            <w:pStyle w:val="Cabealhodondice"/>
            <w:rPr>
              <w:color w:val="4354A2" w:themeColor="accent1"/>
              <w:sz w:val="56"/>
              <w:szCs w:val="56"/>
            </w:rPr>
          </w:pPr>
          <w:r>
            <w:rPr>
              <w:noProof/>
            </w:rPr>
            <w:drawing>
              <wp:anchor distT="0" distB="0" distL="114300" distR="114300" simplePos="0" relativeHeight="251658279" behindDoc="1" locked="0" layoutInCell="1" allowOverlap="1" wp14:anchorId="2D969EB6" wp14:editId="3CF19503">
                <wp:simplePos x="0" y="0"/>
                <wp:positionH relativeFrom="column">
                  <wp:posOffset>4158439</wp:posOffset>
                </wp:positionH>
                <wp:positionV relativeFrom="paragraph">
                  <wp:posOffset>166450</wp:posOffset>
                </wp:positionV>
                <wp:extent cx="1118357" cy="1107573"/>
                <wp:effectExtent l="0" t="0" r="5715" b="0"/>
                <wp:wrapNone/>
                <wp:docPr id="28" name="Imagem 28" descr="Index - Free interface icon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Index - Free interface icons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 flipH="1">
                          <a:off x="0" y="0"/>
                          <a:ext cx="1121221" cy="11104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695415" w:rsidRPr="00033D60">
            <w:rPr>
              <w:noProof/>
              <w:color w:val="4354A2" w:themeColor="accent1"/>
              <w:sz w:val="56"/>
              <w:szCs w:val="56"/>
            </w:rPr>
            <w:drawing>
              <wp:anchor distT="0" distB="0" distL="114300" distR="114300" simplePos="0" relativeHeight="251658278" behindDoc="1" locked="0" layoutInCell="1" allowOverlap="1" wp14:anchorId="59DE3086" wp14:editId="32A7493C">
                <wp:simplePos x="0" y="0"/>
                <wp:positionH relativeFrom="page">
                  <wp:posOffset>5725160</wp:posOffset>
                </wp:positionH>
                <wp:positionV relativeFrom="paragraph">
                  <wp:posOffset>161290</wp:posOffset>
                </wp:positionV>
                <wp:extent cx="1840865" cy="1146175"/>
                <wp:effectExtent l="0" t="0" r="6985" b="0"/>
                <wp:wrapNone/>
                <wp:docPr id="19" name="Imagem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40865" cy="114617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r w:rsidR="00D73140" w:rsidRPr="00033D60">
            <w:rPr>
              <w:color w:val="4354A2" w:themeColor="accent1"/>
              <w:sz w:val="56"/>
              <w:szCs w:val="56"/>
            </w:rPr>
            <w:t>ÍNDICE</w:t>
          </w:r>
        </w:p>
        <w:p w14:paraId="6F771703" w14:textId="77777777" w:rsidR="00A87410" w:rsidRDefault="00A87410" w:rsidP="0083387C">
          <w:pPr>
            <w:tabs>
              <w:tab w:val="left" w:pos="6863"/>
            </w:tabs>
            <w:rPr>
              <w:sz w:val="24"/>
              <w:szCs w:val="32"/>
              <w:lang w:eastAsia="pt-PT"/>
            </w:rPr>
          </w:pPr>
        </w:p>
        <w:p w14:paraId="7E6D5A5A" w14:textId="0657C040" w:rsidR="00D73140" w:rsidRDefault="0083387C" w:rsidP="0083387C">
          <w:pPr>
            <w:tabs>
              <w:tab w:val="left" w:pos="6863"/>
            </w:tabs>
            <w:rPr>
              <w:sz w:val="24"/>
              <w:szCs w:val="32"/>
              <w:lang w:eastAsia="pt-PT"/>
            </w:rPr>
          </w:pPr>
          <w:r>
            <w:rPr>
              <w:sz w:val="24"/>
              <w:szCs w:val="32"/>
              <w:lang w:eastAsia="pt-PT"/>
            </w:rPr>
            <w:tab/>
          </w:r>
        </w:p>
        <w:p w14:paraId="7FD8FEA8" w14:textId="5F337E4E" w:rsidR="00E67412" w:rsidRDefault="003E5FBC" w:rsidP="00E67412">
          <w:pPr>
            <w:pStyle w:val="ndice2"/>
            <w:tabs>
              <w:tab w:val="left" w:pos="878"/>
            </w:tabs>
            <w:rPr>
              <w:rFonts w:cstheme="minorBidi"/>
              <w:noProof/>
              <w:sz w:val="24"/>
              <w:szCs w:val="24"/>
            </w:rPr>
          </w:pPr>
          <w:r w:rsidRPr="00312E6C">
            <w:rPr>
              <w:sz w:val="36"/>
              <w:szCs w:val="36"/>
            </w:rPr>
            <w:fldChar w:fldCharType="begin"/>
          </w:r>
          <w:r w:rsidRPr="00695415">
            <w:rPr>
              <w:sz w:val="24"/>
              <w:szCs w:val="24"/>
            </w:rPr>
            <w:instrText xml:space="preserve"> TOC \o "1-3" \h \z \u </w:instrText>
          </w:r>
          <w:r w:rsidRPr="00312E6C">
            <w:rPr>
              <w:sz w:val="36"/>
              <w:szCs w:val="36"/>
            </w:rPr>
            <w:fldChar w:fldCharType="separate"/>
          </w:r>
          <w:r w:rsidR="00E67412">
            <w:rPr>
              <w:noProof/>
              <w:sz w:val="36"/>
              <w:szCs w:val="36"/>
            </w:rPr>
            <w:tab/>
          </w:r>
        </w:p>
        <w:p w14:paraId="27D4BA20" w14:textId="5DBBBC12" w:rsidR="00E67412" w:rsidRDefault="00E67412">
          <w:pPr>
            <w:pStyle w:val="ndice2"/>
            <w:tabs>
              <w:tab w:val="right" w:pos="10716"/>
            </w:tabs>
            <w:rPr>
              <w:rFonts w:cstheme="minorBidi"/>
              <w:noProof/>
              <w:sz w:val="24"/>
              <w:szCs w:val="24"/>
            </w:rPr>
          </w:pPr>
        </w:p>
        <w:p w14:paraId="26F525C8" w14:textId="723EC84A" w:rsidR="00E67412" w:rsidRDefault="00A828C3" w:rsidP="007F60B7">
          <w:pPr>
            <w:pStyle w:val="ndice1"/>
            <w:spacing w:line="360" w:lineRule="auto"/>
            <w:rPr>
              <w:rFonts w:cstheme="minorBidi"/>
              <w:b w:val="0"/>
              <w:bCs w:val="0"/>
              <w:color w:val="auto"/>
              <w:sz w:val="24"/>
              <w:szCs w:val="24"/>
            </w:rPr>
          </w:pPr>
          <w:hyperlink w:anchor="_Toc121418962" w:history="1">
            <w:r w:rsidR="00E67412" w:rsidRPr="00AD2AEA">
              <w:rPr>
                <w:rStyle w:val="Hiperligao"/>
              </w:rPr>
              <w:t>Introdução</w:t>
            </w:r>
            <w:r w:rsidR="00E67412">
              <w:rPr>
                <w:webHidden/>
              </w:rPr>
              <w:tab/>
            </w:r>
            <w:r w:rsidR="00E67412">
              <w:rPr>
                <w:webHidden/>
              </w:rPr>
              <w:fldChar w:fldCharType="begin"/>
            </w:r>
            <w:r w:rsidR="00E67412">
              <w:rPr>
                <w:webHidden/>
              </w:rPr>
              <w:instrText xml:space="preserve"> PAGEREF _Toc121418962 \h </w:instrText>
            </w:r>
            <w:r w:rsidR="00E67412">
              <w:rPr>
                <w:webHidden/>
              </w:rPr>
            </w:r>
            <w:r w:rsidR="00E67412">
              <w:rPr>
                <w:webHidden/>
              </w:rPr>
              <w:fldChar w:fldCharType="separate"/>
            </w:r>
            <w:r w:rsidR="0021121C">
              <w:rPr>
                <w:webHidden/>
              </w:rPr>
              <w:t>3</w:t>
            </w:r>
            <w:r w:rsidR="00E67412">
              <w:rPr>
                <w:webHidden/>
              </w:rPr>
              <w:fldChar w:fldCharType="end"/>
            </w:r>
          </w:hyperlink>
        </w:p>
        <w:p w14:paraId="25B7406D" w14:textId="1F960769" w:rsidR="00E67412" w:rsidRDefault="00A828C3" w:rsidP="007F60B7">
          <w:pPr>
            <w:pStyle w:val="ndice2"/>
            <w:tabs>
              <w:tab w:val="righ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418963" w:history="1">
            <w:r w:rsidR="00E67412" w:rsidRPr="00AD2AEA">
              <w:rPr>
                <w:rStyle w:val="Hiperligao"/>
                <w:bCs/>
                <w:noProof/>
                <w:lang w:bidi="en-US"/>
              </w:rPr>
              <w:t>Problema</w:t>
            </w:r>
            <w:r w:rsidR="00E67412">
              <w:rPr>
                <w:noProof/>
                <w:webHidden/>
              </w:rPr>
              <w:tab/>
            </w:r>
            <w:r w:rsidR="00E67412">
              <w:rPr>
                <w:noProof/>
                <w:webHidden/>
              </w:rPr>
              <w:fldChar w:fldCharType="begin"/>
            </w:r>
            <w:r w:rsidR="00E67412">
              <w:rPr>
                <w:noProof/>
                <w:webHidden/>
              </w:rPr>
              <w:instrText xml:space="preserve"> PAGEREF _Toc121418963 \h </w:instrText>
            </w:r>
            <w:r w:rsidR="00E67412">
              <w:rPr>
                <w:noProof/>
                <w:webHidden/>
              </w:rPr>
            </w:r>
            <w:r w:rsidR="00E67412">
              <w:rPr>
                <w:noProof/>
                <w:webHidden/>
              </w:rPr>
              <w:fldChar w:fldCharType="separate"/>
            </w:r>
            <w:r w:rsidR="0021121C">
              <w:rPr>
                <w:noProof/>
                <w:webHidden/>
              </w:rPr>
              <w:t>3</w:t>
            </w:r>
            <w:r w:rsidR="00E67412">
              <w:rPr>
                <w:noProof/>
                <w:webHidden/>
              </w:rPr>
              <w:fldChar w:fldCharType="end"/>
            </w:r>
          </w:hyperlink>
        </w:p>
        <w:p w14:paraId="022F561D" w14:textId="59A703D6" w:rsidR="00E67412" w:rsidRDefault="00A828C3" w:rsidP="007F60B7">
          <w:pPr>
            <w:pStyle w:val="ndice2"/>
            <w:tabs>
              <w:tab w:val="righ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418964" w:history="1">
            <w:r w:rsidR="00E67412" w:rsidRPr="00AD2AEA">
              <w:rPr>
                <w:rStyle w:val="Hiperligao"/>
                <w:noProof/>
              </w:rPr>
              <w:t>Estimativa da solução Brute Force</w:t>
            </w:r>
            <w:r w:rsidR="00E67412">
              <w:rPr>
                <w:noProof/>
                <w:webHidden/>
              </w:rPr>
              <w:tab/>
            </w:r>
            <w:r w:rsidR="00E67412">
              <w:rPr>
                <w:noProof/>
                <w:webHidden/>
              </w:rPr>
              <w:fldChar w:fldCharType="begin"/>
            </w:r>
            <w:r w:rsidR="00E67412">
              <w:rPr>
                <w:noProof/>
                <w:webHidden/>
              </w:rPr>
              <w:instrText xml:space="preserve"> PAGEREF _Toc121418964 \h </w:instrText>
            </w:r>
            <w:r w:rsidR="00E67412">
              <w:rPr>
                <w:noProof/>
                <w:webHidden/>
              </w:rPr>
            </w:r>
            <w:r w:rsidR="00E67412">
              <w:rPr>
                <w:noProof/>
                <w:webHidden/>
              </w:rPr>
              <w:fldChar w:fldCharType="separate"/>
            </w:r>
            <w:r w:rsidR="0021121C">
              <w:rPr>
                <w:noProof/>
                <w:webHidden/>
              </w:rPr>
              <w:t>4</w:t>
            </w:r>
            <w:r w:rsidR="00E67412">
              <w:rPr>
                <w:noProof/>
                <w:webHidden/>
              </w:rPr>
              <w:fldChar w:fldCharType="end"/>
            </w:r>
          </w:hyperlink>
        </w:p>
        <w:p w14:paraId="6D075912" w14:textId="774B0786" w:rsidR="00E67412" w:rsidRDefault="00A828C3" w:rsidP="007F60B7">
          <w:pPr>
            <w:pStyle w:val="ndice1"/>
            <w:spacing w:line="360" w:lineRule="auto"/>
            <w:rPr>
              <w:rFonts w:cstheme="minorBidi"/>
              <w:b w:val="0"/>
              <w:bCs w:val="0"/>
              <w:color w:val="auto"/>
              <w:sz w:val="24"/>
              <w:szCs w:val="24"/>
            </w:rPr>
          </w:pPr>
          <w:hyperlink w:anchor="_Toc121418965" w:history="1">
            <w:r w:rsidR="00E67412" w:rsidRPr="00AD2AEA">
              <w:rPr>
                <w:rStyle w:val="Hiperligao"/>
                <w:lang w:bidi="pt-PT"/>
              </w:rPr>
              <w:t>Método</w:t>
            </w:r>
            <w:r w:rsidR="00E67412" w:rsidRPr="00AD2AEA">
              <w:rPr>
                <w:rStyle w:val="Hiperligao"/>
              </w:rPr>
              <w:t>s</w:t>
            </w:r>
            <w:r w:rsidR="00E67412">
              <w:rPr>
                <w:webHidden/>
              </w:rPr>
              <w:tab/>
            </w:r>
            <w:r w:rsidR="00E67412">
              <w:rPr>
                <w:webHidden/>
              </w:rPr>
              <w:fldChar w:fldCharType="begin"/>
            </w:r>
            <w:r w:rsidR="00E67412">
              <w:rPr>
                <w:webHidden/>
              </w:rPr>
              <w:instrText xml:space="preserve"> PAGEREF _Toc121418965 \h </w:instrText>
            </w:r>
            <w:r w:rsidR="00E67412">
              <w:rPr>
                <w:webHidden/>
              </w:rPr>
            </w:r>
            <w:r w:rsidR="00E67412">
              <w:rPr>
                <w:webHidden/>
              </w:rPr>
              <w:fldChar w:fldCharType="separate"/>
            </w:r>
            <w:r w:rsidR="0021121C">
              <w:rPr>
                <w:webHidden/>
              </w:rPr>
              <w:t>5</w:t>
            </w:r>
            <w:r w:rsidR="00E67412">
              <w:rPr>
                <w:webHidden/>
              </w:rPr>
              <w:fldChar w:fldCharType="end"/>
            </w:r>
          </w:hyperlink>
        </w:p>
        <w:p w14:paraId="4DF0ECC5" w14:textId="146C9745" w:rsidR="00E67412" w:rsidRDefault="00A828C3" w:rsidP="007F60B7">
          <w:pPr>
            <w:pStyle w:val="ndice2"/>
            <w:tabs>
              <w:tab w:val="righ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418966" w:history="1">
            <w:r w:rsidR="00E67412" w:rsidRPr="00AD2AEA">
              <w:rPr>
                <w:rStyle w:val="Hiperligao"/>
                <w:noProof/>
                <w:lang w:val="en-US"/>
              </w:rPr>
              <w:t>1ª Solução (solution_1_recursion) – Brute Force</w:t>
            </w:r>
            <w:r w:rsidR="00E67412">
              <w:rPr>
                <w:noProof/>
                <w:webHidden/>
              </w:rPr>
              <w:tab/>
            </w:r>
            <w:r w:rsidR="00E67412">
              <w:rPr>
                <w:noProof/>
                <w:webHidden/>
              </w:rPr>
              <w:fldChar w:fldCharType="begin"/>
            </w:r>
            <w:r w:rsidR="00E67412">
              <w:rPr>
                <w:noProof/>
                <w:webHidden/>
              </w:rPr>
              <w:instrText xml:space="preserve"> PAGEREF _Toc121418966 \h </w:instrText>
            </w:r>
            <w:r w:rsidR="00E67412">
              <w:rPr>
                <w:noProof/>
                <w:webHidden/>
              </w:rPr>
            </w:r>
            <w:r w:rsidR="00E67412">
              <w:rPr>
                <w:noProof/>
                <w:webHidden/>
              </w:rPr>
              <w:fldChar w:fldCharType="separate"/>
            </w:r>
            <w:r w:rsidR="0021121C">
              <w:rPr>
                <w:noProof/>
                <w:webHidden/>
              </w:rPr>
              <w:t>5</w:t>
            </w:r>
            <w:r w:rsidR="00E67412">
              <w:rPr>
                <w:noProof/>
                <w:webHidden/>
              </w:rPr>
              <w:fldChar w:fldCharType="end"/>
            </w:r>
          </w:hyperlink>
        </w:p>
        <w:p w14:paraId="2EB81B42" w14:textId="24F3E1A6" w:rsidR="00E67412" w:rsidRDefault="00A828C3" w:rsidP="007F60B7">
          <w:pPr>
            <w:pStyle w:val="ndice2"/>
            <w:tabs>
              <w:tab w:val="righ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418967" w:history="1">
            <w:r w:rsidR="00E67412" w:rsidRPr="00AD2AEA">
              <w:rPr>
                <w:rStyle w:val="Hiperligao"/>
                <w:noProof/>
                <w:lang w:val="en-US"/>
              </w:rPr>
              <w:t>2ª Solução (solution_2_recursion) – Brute Force Otimizada</w:t>
            </w:r>
            <w:r w:rsidR="00E67412">
              <w:rPr>
                <w:noProof/>
                <w:webHidden/>
              </w:rPr>
              <w:tab/>
            </w:r>
            <w:r w:rsidR="00E67412">
              <w:rPr>
                <w:noProof/>
                <w:webHidden/>
              </w:rPr>
              <w:fldChar w:fldCharType="begin"/>
            </w:r>
            <w:r w:rsidR="00E67412">
              <w:rPr>
                <w:noProof/>
                <w:webHidden/>
              </w:rPr>
              <w:instrText xml:space="preserve"> PAGEREF _Toc121418967 \h </w:instrText>
            </w:r>
            <w:r w:rsidR="00E67412">
              <w:rPr>
                <w:noProof/>
                <w:webHidden/>
              </w:rPr>
            </w:r>
            <w:r w:rsidR="00E67412">
              <w:rPr>
                <w:noProof/>
                <w:webHidden/>
              </w:rPr>
              <w:fldChar w:fldCharType="separate"/>
            </w:r>
            <w:r w:rsidR="0021121C">
              <w:rPr>
                <w:noProof/>
                <w:webHidden/>
              </w:rPr>
              <w:t>7</w:t>
            </w:r>
            <w:r w:rsidR="00E67412">
              <w:rPr>
                <w:noProof/>
                <w:webHidden/>
              </w:rPr>
              <w:fldChar w:fldCharType="end"/>
            </w:r>
          </w:hyperlink>
        </w:p>
        <w:p w14:paraId="67FA76B6" w14:textId="3B245DE5" w:rsidR="00E67412" w:rsidRDefault="00A828C3" w:rsidP="007F60B7">
          <w:pPr>
            <w:pStyle w:val="ndice2"/>
            <w:tabs>
              <w:tab w:val="righ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418968" w:history="1">
            <w:r w:rsidR="00E67412" w:rsidRPr="00AD2AEA">
              <w:rPr>
                <w:rStyle w:val="Hiperligao"/>
                <w:noProof/>
              </w:rPr>
              <w:t>3º Solução (solution_3_recursion)</w:t>
            </w:r>
            <w:r w:rsidR="00E67412">
              <w:rPr>
                <w:noProof/>
                <w:webHidden/>
              </w:rPr>
              <w:tab/>
            </w:r>
            <w:r w:rsidR="00E67412">
              <w:rPr>
                <w:noProof/>
                <w:webHidden/>
              </w:rPr>
              <w:fldChar w:fldCharType="begin"/>
            </w:r>
            <w:r w:rsidR="00E67412">
              <w:rPr>
                <w:noProof/>
                <w:webHidden/>
              </w:rPr>
              <w:instrText xml:space="preserve"> PAGEREF _Toc121418968 \h </w:instrText>
            </w:r>
            <w:r w:rsidR="00E67412">
              <w:rPr>
                <w:noProof/>
                <w:webHidden/>
              </w:rPr>
            </w:r>
            <w:r w:rsidR="00E67412">
              <w:rPr>
                <w:noProof/>
                <w:webHidden/>
              </w:rPr>
              <w:fldChar w:fldCharType="separate"/>
            </w:r>
            <w:r w:rsidR="0021121C">
              <w:rPr>
                <w:noProof/>
                <w:webHidden/>
              </w:rPr>
              <w:t>8</w:t>
            </w:r>
            <w:r w:rsidR="00E67412">
              <w:rPr>
                <w:noProof/>
                <w:webHidden/>
              </w:rPr>
              <w:fldChar w:fldCharType="end"/>
            </w:r>
          </w:hyperlink>
        </w:p>
        <w:p w14:paraId="0EA905C1" w14:textId="7D32E3B1" w:rsidR="00E67412" w:rsidRDefault="00A828C3" w:rsidP="007F60B7">
          <w:pPr>
            <w:pStyle w:val="ndice2"/>
            <w:tabs>
              <w:tab w:val="righ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418969" w:history="1">
            <w:r w:rsidR="00E67412" w:rsidRPr="00AD2AEA">
              <w:rPr>
                <w:rStyle w:val="Hiperligao"/>
                <w:noProof/>
                <w:lang w:val="en-US"/>
              </w:rPr>
              <w:t>4ª Solução (solution_4_non_recursion)</w:t>
            </w:r>
            <w:r w:rsidR="00E67412">
              <w:rPr>
                <w:noProof/>
                <w:webHidden/>
              </w:rPr>
              <w:tab/>
            </w:r>
            <w:r w:rsidR="00E67412">
              <w:rPr>
                <w:noProof/>
                <w:webHidden/>
              </w:rPr>
              <w:fldChar w:fldCharType="begin"/>
            </w:r>
            <w:r w:rsidR="00E67412">
              <w:rPr>
                <w:noProof/>
                <w:webHidden/>
              </w:rPr>
              <w:instrText xml:space="preserve"> PAGEREF _Toc121418969 \h </w:instrText>
            </w:r>
            <w:r w:rsidR="00E67412">
              <w:rPr>
                <w:noProof/>
                <w:webHidden/>
              </w:rPr>
            </w:r>
            <w:r w:rsidR="00E67412">
              <w:rPr>
                <w:noProof/>
                <w:webHidden/>
              </w:rPr>
              <w:fldChar w:fldCharType="separate"/>
            </w:r>
            <w:r w:rsidR="0021121C">
              <w:rPr>
                <w:noProof/>
                <w:webHidden/>
              </w:rPr>
              <w:t>11</w:t>
            </w:r>
            <w:r w:rsidR="00E67412">
              <w:rPr>
                <w:noProof/>
                <w:webHidden/>
              </w:rPr>
              <w:fldChar w:fldCharType="end"/>
            </w:r>
          </w:hyperlink>
        </w:p>
        <w:p w14:paraId="054E643B" w14:textId="245604C6" w:rsidR="00E67412" w:rsidRDefault="00A828C3" w:rsidP="007F60B7">
          <w:pPr>
            <w:pStyle w:val="ndice2"/>
            <w:tabs>
              <w:tab w:val="righ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418970" w:history="1">
            <w:r w:rsidR="00E67412" w:rsidRPr="00AD2AEA">
              <w:rPr>
                <w:rStyle w:val="Hiperligao"/>
                <w:noProof/>
                <w:lang w:val="en-US"/>
              </w:rPr>
              <w:t>5º Solução (solution_5_dynamic)</w:t>
            </w:r>
            <w:r w:rsidR="00E67412">
              <w:rPr>
                <w:noProof/>
                <w:webHidden/>
              </w:rPr>
              <w:tab/>
            </w:r>
            <w:r w:rsidR="00E67412">
              <w:rPr>
                <w:noProof/>
                <w:webHidden/>
              </w:rPr>
              <w:fldChar w:fldCharType="begin"/>
            </w:r>
            <w:r w:rsidR="00E67412">
              <w:rPr>
                <w:noProof/>
                <w:webHidden/>
              </w:rPr>
              <w:instrText xml:space="preserve"> PAGEREF _Toc121418970 \h </w:instrText>
            </w:r>
            <w:r w:rsidR="00E67412">
              <w:rPr>
                <w:noProof/>
                <w:webHidden/>
              </w:rPr>
            </w:r>
            <w:r w:rsidR="00E67412">
              <w:rPr>
                <w:noProof/>
                <w:webHidden/>
              </w:rPr>
              <w:fldChar w:fldCharType="separate"/>
            </w:r>
            <w:r w:rsidR="0021121C">
              <w:rPr>
                <w:noProof/>
                <w:webHidden/>
              </w:rPr>
              <w:t>12</w:t>
            </w:r>
            <w:r w:rsidR="00E67412">
              <w:rPr>
                <w:noProof/>
                <w:webHidden/>
              </w:rPr>
              <w:fldChar w:fldCharType="end"/>
            </w:r>
          </w:hyperlink>
        </w:p>
        <w:p w14:paraId="2B67D7DE" w14:textId="1301E2FE" w:rsidR="00E67412" w:rsidRDefault="00A828C3" w:rsidP="007F60B7">
          <w:pPr>
            <w:pStyle w:val="ndice1"/>
            <w:spacing w:line="360" w:lineRule="auto"/>
            <w:rPr>
              <w:rFonts w:cstheme="minorBidi"/>
              <w:b w:val="0"/>
              <w:bCs w:val="0"/>
              <w:color w:val="auto"/>
              <w:sz w:val="24"/>
              <w:szCs w:val="24"/>
            </w:rPr>
          </w:pPr>
          <w:hyperlink w:anchor="_Toc121418971" w:history="1">
            <w:r w:rsidR="00E67412" w:rsidRPr="00AD2AEA">
              <w:rPr>
                <w:rStyle w:val="Hiperligao"/>
              </w:rPr>
              <w:t>Comparação</w:t>
            </w:r>
            <w:r w:rsidR="00E67412">
              <w:rPr>
                <w:webHidden/>
              </w:rPr>
              <w:tab/>
            </w:r>
            <w:r w:rsidR="00E67412">
              <w:rPr>
                <w:webHidden/>
              </w:rPr>
              <w:fldChar w:fldCharType="begin"/>
            </w:r>
            <w:r w:rsidR="00E67412">
              <w:rPr>
                <w:webHidden/>
              </w:rPr>
              <w:instrText xml:space="preserve"> PAGEREF _Toc121418971 \h </w:instrText>
            </w:r>
            <w:r w:rsidR="00E67412">
              <w:rPr>
                <w:webHidden/>
              </w:rPr>
            </w:r>
            <w:r w:rsidR="00E67412">
              <w:rPr>
                <w:webHidden/>
              </w:rPr>
              <w:fldChar w:fldCharType="separate"/>
            </w:r>
            <w:r w:rsidR="0021121C">
              <w:rPr>
                <w:webHidden/>
              </w:rPr>
              <w:t>15</w:t>
            </w:r>
            <w:r w:rsidR="00E67412">
              <w:rPr>
                <w:webHidden/>
              </w:rPr>
              <w:fldChar w:fldCharType="end"/>
            </w:r>
          </w:hyperlink>
        </w:p>
        <w:p w14:paraId="49D12E79" w14:textId="4A6DF38E" w:rsidR="00E67412" w:rsidRDefault="00A828C3" w:rsidP="007F60B7">
          <w:pPr>
            <w:pStyle w:val="ndice2"/>
            <w:tabs>
              <w:tab w:val="left" w:pos="720"/>
              <w:tab w:val="righ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418972" w:history="1">
            <w:r w:rsidR="00E67412" w:rsidRPr="00AD2AEA">
              <w:rPr>
                <w:rStyle w:val="Hiperligao"/>
                <w:noProof/>
              </w:rPr>
              <w:t>Brute Forces (soluções 1 e 2)</w:t>
            </w:r>
            <w:r w:rsidR="00E67412">
              <w:rPr>
                <w:noProof/>
                <w:webHidden/>
              </w:rPr>
              <w:tab/>
            </w:r>
            <w:r w:rsidR="00E67412">
              <w:rPr>
                <w:noProof/>
                <w:webHidden/>
              </w:rPr>
              <w:fldChar w:fldCharType="begin"/>
            </w:r>
            <w:r w:rsidR="00E67412">
              <w:rPr>
                <w:noProof/>
                <w:webHidden/>
              </w:rPr>
              <w:instrText xml:space="preserve"> PAGEREF _Toc121418972 \h </w:instrText>
            </w:r>
            <w:r w:rsidR="00E67412">
              <w:rPr>
                <w:noProof/>
                <w:webHidden/>
              </w:rPr>
            </w:r>
            <w:r w:rsidR="00E67412">
              <w:rPr>
                <w:noProof/>
                <w:webHidden/>
              </w:rPr>
              <w:fldChar w:fldCharType="separate"/>
            </w:r>
            <w:r w:rsidR="0021121C">
              <w:rPr>
                <w:noProof/>
                <w:webHidden/>
              </w:rPr>
              <w:t>16</w:t>
            </w:r>
            <w:r w:rsidR="00E67412">
              <w:rPr>
                <w:noProof/>
                <w:webHidden/>
              </w:rPr>
              <w:fldChar w:fldCharType="end"/>
            </w:r>
          </w:hyperlink>
        </w:p>
        <w:p w14:paraId="78F0B517" w14:textId="77255AC9" w:rsidR="00E67412" w:rsidRDefault="00A828C3" w:rsidP="007F60B7">
          <w:pPr>
            <w:pStyle w:val="ndice2"/>
            <w:tabs>
              <w:tab w:val="left" w:pos="720"/>
              <w:tab w:val="righ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418973" w:history="1">
            <w:r w:rsidR="00E67412" w:rsidRPr="00AD2AEA">
              <w:rPr>
                <w:rStyle w:val="Hiperligao"/>
                <w:bCs/>
                <w:noProof/>
              </w:rPr>
              <w:t>Brute Force Otimizada</w:t>
            </w:r>
            <w:r w:rsidR="00E67412" w:rsidRPr="00AD2AEA">
              <w:rPr>
                <w:rStyle w:val="Hiperligao"/>
                <w:noProof/>
              </w:rPr>
              <w:t xml:space="preserve"> e recursiva desenvolvida (soluções 2 e 3)</w:t>
            </w:r>
            <w:r w:rsidR="00E67412">
              <w:rPr>
                <w:noProof/>
                <w:webHidden/>
              </w:rPr>
              <w:tab/>
            </w:r>
            <w:r w:rsidR="00E67412">
              <w:rPr>
                <w:noProof/>
                <w:webHidden/>
              </w:rPr>
              <w:fldChar w:fldCharType="begin"/>
            </w:r>
            <w:r w:rsidR="00E67412">
              <w:rPr>
                <w:noProof/>
                <w:webHidden/>
              </w:rPr>
              <w:instrText xml:space="preserve"> PAGEREF _Toc121418973 \h </w:instrText>
            </w:r>
            <w:r w:rsidR="00E67412">
              <w:rPr>
                <w:noProof/>
                <w:webHidden/>
              </w:rPr>
            </w:r>
            <w:r w:rsidR="00E67412">
              <w:rPr>
                <w:noProof/>
                <w:webHidden/>
              </w:rPr>
              <w:fldChar w:fldCharType="separate"/>
            </w:r>
            <w:r w:rsidR="0021121C">
              <w:rPr>
                <w:noProof/>
                <w:webHidden/>
              </w:rPr>
              <w:t>17</w:t>
            </w:r>
            <w:r w:rsidR="00E67412">
              <w:rPr>
                <w:noProof/>
                <w:webHidden/>
              </w:rPr>
              <w:fldChar w:fldCharType="end"/>
            </w:r>
          </w:hyperlink>
        </w:p>
        <w:p w14:paraId="45602B17" w14:textId="6F18C6CE" w:rsidR="00E67412" w:rsidRDefault="00A828C3" w:rsidP="007F60B7">
          <w:pPr>
            <w:pStyle w:val="ndice2"/>
            <w:tabs>
              <w:tab w:val="righ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418974" w:history="1">
            <w:r w:rsidR="00E67412" w:rsidRPr="00AD2AEA">
              <w:rPr>
                <w:rStyle w:val="Hiperligao"/>
                <w:noProof/>
              </w:rPr>
              <w:t>Recursiva desenvolvida e não recursiva com mesma ideia (soluções 3 e 4)</w:t>
            </w:r>
            <w:r w:rsidR="00E67412">
              <w:rPr>
                <w:noProof/>
                <w:webHidden/>
              </w:rPr>
              <w:tab/>
            </w:r>
            <w:r w:rsidR="00E67412">
              <w:rPr>
                <w:noProof/>
                <w:webHidden/>
              </w:rPr>
              <w:fldChar w:fldCharType="begin"/>
            </w:r>
            <w:r w:rsidR="00E67412">
              <w:rPr>
                <w:noProof/>
                <w:webHidden/>
              </w:rPr>
              <w:instrText xml:space="preserve"> PAGEREF _Toc121418974 \h </w:instrText>
            </w:r>
            <w:r w:rsidR="00E67412">
              <w:rPr>
                <w:noProof/>
                <w:webHidden/>
              </w:rPr>
            </w:r>
            <w:r w:rsidR="00E67412">
              <w:rPr>
                <w:noProof/>
                <w:webHidden/>
              </w:rPr>
              <w:fldChar w:fldCharType="separate"/>
            </w:r>
            <w:r w:rsidR="0021121C">
              <w:rPr>
                <w:noProof/>
                <w:webHidden/>
              </w:rPr>
              <w:t>18</w:t>
            </w:r>
            <w:r w:rsidR="00E67412">
              <w:rPr>
                <w:noProof/>
                <w:webHidden/>
              </w:rPr>
              <w:fldChar w:fldCharType="end"/>
            </w:r>
          </w:hyperlink>
        </w:p>
        <w:p w14:paraId="1561F563" w14:textId="248FBB5B" w:rsidR="00E67412" w:rsidRDefault="00A828C3" w:rsidP="007F60B7">
          <w:pPr>
            <w:pStyle w:val="ndice2"/>
            <w:tabs>
              <w:tab w:val="righ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418975" w:history="1">
            <w:r w:rsidR="00E67412" w:rsidRPr="00AD2AEA">
              <w:rPr>
                <w:rStyle w:val="Hiperligao"/>
                <w:noProof/>
              </w:rPr>
              <w:t>Recursiva desenvolvida e dinâmica com a mesma base (soluções 3 e 5)</w:t>
            </w:r>
            <w:r w:rsidR="00E67412">
              <w:rPr>
                <w:noProof/>
                <w:webHidden/>
              </w:rPr>
              <w:tab/>
            </w:r>
            <w:r w:rsidR="00E67412">
              <w:rPr>
                <w:noProof/>
                <w:webHidden/>
              </w:rPr>
              <w:fldChar w:fldCharType="begin"/>
            </w:r>
            <w:r w:rsidR="00E67412">
              <w:rPr>
                <w:noProof/>
                <w:webHidden/>
              </w:rPr>
              <w:instrText xml:space="preserve"> PAGEREF _Toc121418975 \h </w:instrText>
            </w:r>
            <w:r w:rsidR="00E67412">
              <w:rPr>
                <w:noProof/>
                <w:webHidden/>
              </w:rPr>
            </w:r>
            <w:r w:rsidR="00E67412">
              <w:rPr>
                <w:noProof/>
                <w:webHidden/>
              </w:rPr>
              <w:fldChar w:fldCharType="separate"/>
            </w:r>
            <w:r w:rsidR="0021121C">
              <w:rPr>
                <w:noProof/>
                <w:webHidden/>
              </w:rPr>
              <w:t>19</w:t>
            </w:r>
            <w:r w:rsidR="00E67412">
              <w:rPr>
                <w:noProof/>
                <w:webHidden/>
              </w:rPr>
              <w:fldChar w:fldCharType="end"/>
            </w:r>
          </w:hyperlink>
        </w:p>
        <w:p w14:paraId="6A0F9D3F" w14:textId="391368E7" w:rsidR="00E67412" w:rsidRDefault="00A828C3" w:rsidP="007F60B7">
          <w:pPr>
            <w:pStyle w:val="ndice1"/>
            <w:spacing w:line="360" w:lineRule="auto"/>
            <w:rPr>
              <w:rFonts w:cstheme="minorBidi"/>
              <w:b w:val="0"/>
              <w:bCs w:val="0"/>
              <w:color w:val="auto"/>
              <w:sz w:val="24"/>
              <w:szCs w:val="24"/>
            </w:rPr>
          </w:pPr>
          <w:hyperlink w:anchor="_Toc121418976" w:history="1">
            <w:r w:rsidR="00E67412" w:rsidRPr="00AD2AEA">
              <w:rPr>
                <w:rStyle w:val="Hiperligao"/>
              </w:rPr>
              <w:t>Conclusão</w:t>
            </w:r>
            <w:r w:rsidR="00E67412">
              <w:rPr>
                <w:webHidden/>
              </w:rPr>
              <w:tab/>
            </w:r>
            <w:r w:rsidR="00E67412">
              <w:rPr>
                <w:webHidden/>
              </w:rPr>
              <w:fldChar w:fldCharType="begin"/>
            </w:r>
            <w:r w:rsidR="00E67412">
              <w:rPr>
                <w:webHidden/>
              </w:rPr>
              <w:instrText xml:space="preserve"> PAGEREF _Toc121418976 \h </w:instrText>
            </w:r>
            <w:r w:rsidR="00E67412">
              <w:rPr>
                <w:webHidden/>
              </w:rPr>
            </w:r>
            <w:r w:rsidR="00E67412">
              <w:rPr>
                <w:webHidden/>
              </w:rPr>
              <w:fldChar w:fldCharType="separate"/>
            </w:r>
            <w:r w:rsidR="0021121C">
              <w:rPr>
                <w:webHidden/>
              </w:rPr>
              <w:t>20</w:t>
            </w:r>
            <w:r w:rsidR="00E67412">
              <w:rPr>
                <w:webHidden/>
              </w:rPr>
              <w:fldChar w:fldCharType="end"/>
            </w:r>
          </w:hyperlink>
        </w:p>
        <w:p w14:paraId="74106242" w14:textId="38AC2D66" w:rsidR="00E67412" w:rsidRDefault="00A828C3" w:rsidP="007F60B7">
          <w:pPr>
            <w:pStyle w:val="ndice1"/>
            <w:spacing w:line="360" w:lineRule="auto"/>
            <w:rPr>
              <w:rFonts w:cstheme="minorBidi"/>
              <w:b w:val="0"/>
              <w:bCs w:val="0"/>
              <w:color w:val="auto"/>
              <w:sz w:val="24"/>
              <w:szCs w:val="24"/>
            </w:rPr>
          </w:pPr>
          <w:hyperlink w:anchor="_Toc121418977" w:history="1">
            <w:r w:rsidR="00E67412" w:rsidRPr="00AD2AEA">
              <w:rPr>
                <w:rStyle w:val="Hiperligao"/>
              </w:rPr>
              <w:t>Apêndice</w:t>
            </w:r>
            <w:r w:rsidR="00E67412">
              <w:rPr>
                <w:webHidden/>
              </w:rPr>
              <w:tab/>
            </w:r>
            <w:r w:rsidR="00E67412">
              <w:rPr>
                <w:webHidden/>
              </w:rPr>
              <w:fldChar w:fldCharType="begin"/>
            </w:r>
            <w:r w:rsidR="00E67412">
              <w:rPr>
                <w:webHidden/>
              </w:rPr>
              <w:instrText xml:space="preserve"> PAGEREF _Toc121418977 \h </w:instrText>
            </w:r>
            <w:r w:rsidR="00E67412">
              <w:rPr>
                <w:webHidden/>
              </w:rPr>
            </w:r>
            <w:r w:rsidR="00E67412">
              <w:rPr>
                <w:webHidden/>
              </w:rPr>
              <w:fldChar w:fldCharType="separate"/>
            </w:r>
            <w:r w:rsidR="0021121C">
              <w:rPr>
                <w:webHidden/>
              </w:rPr>
              <w:t>21</w:t>
            </w:r>
            <w:r w:rsidR="00E67412">
              <w:rPr>
                <w:webHidden/>
              </w:rPr>
              <w:fldChar w:fldCharType="end"/>
            </w:r>
          </w:hyperlink>
        </w:p>
        <w:p w14:paraId="33967F27" w14:textId="405686D5" w:rsidR="00E67412" w:rsidRDefault="00A828C3" w:rsidP="007F60B7">
          <w:pPr>
            <w:pStyle w:val="ndice2"/>
            <w:tabs>
              <w:tab w:val="righ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418978" w:history="1">
            <w:r w:rsidR="00E67412" w:rsidRPr="00AD2AEA">
              <w:rPr>
                <w:rStyle w:val="Hiperligao"/>
                <w:noProof/>
              </w:rPr>
              <w:t>Código C</w:t>
            </w:r>
            <w:r w:rsidR="00E67412">
              <w:rPr>
                <w:noProof/>
                <w:webHidden/>
              </w:rPr>
              <w:tab/>
            </w:r>
            <w:r w:rsidR="00E67412">
              <w:rPr>
                <w:noProof/>
                <w:webHidden/>
              </w:rPr>
              <w:fldChar w:fldCharType="begin"/>
            </w:r>
            <w:r w:rsidR="00E67412">
              <w:rPr>
                <w:noProof/>
                <w:webHidden/>
              </w:rPr>
              <w:instrText xml:space="preserve"> PAGEREF _Toc121418978 \h </w:instrText>
            </w:r>
            <w:r w:rsidR="00E67412">
              <w:rPr>
                <w:noProof/>
                <w:webHidden/>
              </w:rPr>
            </w:r>
            <w:r w:rsidR="00E67412">
              <w:rPr>
                <w:noProof/>
                <w:webHidden/>
              </w:rPr>
              <w:fldChar w:fldCharType="separate"/>
            </w:r>
            <w:r w:rsidR="0021121C">
              <w:rPr>
                <w:noProof/>
                <w:webHidden/>
              </w:rPr>
              <w:t>21</w:t>
            </w:r>
            <w:r w:rsidR="00E67412">
              <w:rPr>
                <w:noProof/>
                <w:webHidden/>
              </w:rPr>
              <w:fldChar w:fldCharType="end"/>
            </w:r>
          </w:hyperlink>
        </w:p>
        <w:p w14:paraId="2F98DAB4" w14:textId="527F7EFB" w:rsidR="00E67412" w:rsidRDefault="00A828C3" w:rsidP="007F60B7">
          <w:pPr>
            <w:pStyle w:val="ndice2"/>
            <w:tabs>
              <w:tab w:val="righ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418979" w:history="1">
            <w:r w:rsidR="00E67412" w:rsidRPr="00AD2AEA">
              <w:rPr>
                <w:rStyle w:val="Hiperligao"/>
                <w:noProof/>
              </w:rPr>
              <w:t>Código Matlab</w:t>
            </w:r>
            <w:r w:rsidR="00E67412">
              <w:rPr>
                <w:noProof/>
                <w:webHidden/>
              </w:rPr>
              <w:tab/>
            </w:r>
            <w:r w:rsidR="00E67412">
              <w:rPr>
                <w:noProof/>
                <w:webHidden/>
              </w:rPr>
              <w:fldChar w:fldCharType="begin"/>
            </w:r>
            <w:r w:rsidR="00E67412">
              <w:rPr>
                <w:noProof/>
                <w:webHidden/>
              </w:rPr>
              <w:instrText xml:space="preserve"> PAGEREF _Toc121418979 \h </w:instrText>
            </w:r>
            <w:r w:rsidR="00E67412">
              <w:rPr>
                <w:noProof/>
                <w:webHidden/>
              </w:rPr>
            </w:r>
            <w:r w:rsidR="00E67412">
              <w:rPr>
                <w:noProof/>
                <w:webHidden/>
              </w:rPr>
              <w:fldChar w:fldCharType="separate"/>
            </w:r>
            <w:r w:rsidR="0021121C">
              <w:rPr>
                <w:noProof/>
                <w:webHidden/>
              </w:rPr>
              <w:t>25</w:t>
            </w:r>
            <w:r w:rsidR="00E67412">
              <w:rPr>
                <w:noProof/>
                <w:webHidden/>
              </w:rPr>
              <w:fldChar w:fldCharType="end"/>
            </w:r>
          </w:hyperlink>
        </w:p>
        <w:p w14:paraId="160AF593" w14:textId="003748B7" w:rsidR="00E67412" w:rsidRDefault="00A828C3" w:rsidP="007F60B7">
          <w:pPr>
            <w:pStyle w:val="ndice2"/>
            <w:tabs>
              <w:tab w:val="right" w:pos="10716"/>
            </w:tabs>
            <w:spacing w:line="360" w:lineRule="auto"/>
            <w:rPr>
              <w:rFonts w:cstheme="minorBidi"/>
              <w:noProof/>
              <w:sz w:val="24"/>
              <w:szCs w:val="24"/>
            </w:rPr>
          </w:pPr>
          <w:hyperlink w:anchor="_Toc121418980" w:history="1">
            <w:r w:rsidR="00E67412" w:rsidRPr="00AD2AEA">
              <w:rPr>
                <w:rStyle w:val="Hiperligao"/>
                <w:noProof/>
              </w:rPr>
              <w:t>Exemplo de Imagens das Soluções</w:t>
            </w:r>
            <w:r w:rsidR="00E67412">
              <w:rPr>
                <w:noProof/>
                <w:webHidden/>
              </w:rPr>
              <w:tab/>
            </w:r>
            <w:r w:rsidR="00E67412">
              <w:rPr>
                <w:noProof/>
                <w:webHidden/>
              </w:rPr>
              <w:fldChar w:fldCharType="begin"/>
            </w:r>
            <w:r w:rsidR="00E67412">
              <w:rPr>
                <w:noProof/>
                <w:webHidden/>
              </w:rPr>
              <w:instrText xml:space="preserve"> PAGEREF _Toc121418980 \h </w:instrText>
            </w:r>
            <w:r w:rsidR="00E67412">
              <w:rPr>
                <w:noProof/>
                <w:webHidden/>
              </w:rPr>
            </w:r>
            <w:r w:rsidR="00E67412">
              <w:rPr>
                <w:noProof/>
                <w:webHidden/>
              </w:rPr>
              <w:fldChar w:fldCharType="separate"/>
            </w:r>
            <w:r w:rsidR="0021121C">
              <w:rPr>
                <w:noProof/>
                <w:webHidden/>
              </w:rPr>
              <w:t>33</w:t>
            </w:r>
            <w:r w:rsidR="00E67412">
              <w:rPr>
                <w:noProof/>
                <w:webHidden/>
              </w:rPr>
              <w:fldChar w:fldCharType="end"/>
            </w:r>
          </w:hyperlink>
        </w:p>
        <w:p w14:paraId="35A29551" w14:textId="06DC9ACE" w:rsidR="003E5FBC" w:rsidRDefault="003E5FBC" w:rsidP="00A87410">
          <w:pPr>
            <w:spacing w:line="360" w:lineRule="auto"/>
          </w:pPr>
          <w:r w:rsidRPr="00312E6C">
            <w:rPr>
              <w:b/>
              <w:bCs/>
              <w:sz w:val="36"/>
              <w:szCs w:val="36"/>
            </w:rPr>
            <w:fldChar w:fldCharType="end"/>
          </w:r>
        </w:p>
      </w:sdtContent>
    </w:sdt>
    <w:p w14:paraId="4FC83B1D" w14:textId="6E1F6912" w:rsidR="00695415" w:rsidRPr="00312E6C" w:rsidRDefault="00695415" w:rsidP="00695415">
      <w:pPr>
        <w:tabs>
          <w:tab w:val="left" w:pos="9936"/>
        </w:tabs>
        <w:rPr>
          <w:u w:val="single"/>
        </w:rPr>
        <w:sectPr w:rsidR="00695415" w:rsidRPr="00312E6C" w:rsidSect="00524178">
          <w:footerReference w:type="default" r:id="rId16"/>
          <w:headerReference w:type="first" r:id="rId17"/>
          <w:pgSz w:w="11906" w:h="16838" w:code="9"/>
          <w:pgMar w:top="648" w:right="590" w:bottom="288" w:left="590" w:header="709" w:footer="289" w:gutter="0"/>
          <w:cols w:space="708"/>
          <w:titlePg/>
          <w:docGrid w:linePitch="360"/>
        </w:sectPr>
      </w:pPr>
    </w:p>
    <w:tbl>
      <w:tblPr>
        <w:tblpPr w:leftFromText="180" w:rightFromText="180" w:vertAnchor="text" w:horzAnchor="margin" w:tblpY="-9"/>
        <w:tblW w:w="11520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8626"/>
        <w:gridCol w:w="2167"/>
        <w:gridCol w:w="727"/>
      </w:tblGrid>
      <w:tr w:rsidR="00AA059E" w:rsidRPr="00C85EF0" w14:paraId="69665F34" w14:textId="77777777" w:rsidTr="00AA059E">
        <w:trPr>
          <w:trHeight w:val="1799"/>
        </w:trPr>
        <w:tc>
          <w:tcPr>
            <w:tcW w:w="8626" w:type="dxa"/>
          </w:tcPr>
          <w:p w14:paraId="67D12270" w14:textId="77777777" w:rsidR="00AA059E" w:rsidRDefault="00312E6C" w:rsidP="00312E6C">
            <w:pPr>
              <w:pStyle w:val="Ttulo1"/>
              <w:ind w:left="0"/>
              <w:rPr>
                <w:noProof/>
              </w:rPr>
            </w:pPr>
            <w:bookmarkStart w:id="83" w:name="_Toc121307110"/>
            <w:bookmarkStart w:id="84" w:name="_Toc121418962"/>
            <w:r>
              <w:rPr>
                <w:noProof/>
              </w:rPr>
              <w:lastRenderedPageBreak/>
              <w:t>Introdução</w:t>
            </w:r>
            <w:bookmarkEnd w:id="83"/>
            <w:bookmarkEnd w:id="84"/>
          </w:p>
          <w:p w14:paraId="4F90B6B1" w14:textId="3A0B8A9B" w:rsidR="00312E6C" w:rsidRPr="00312E6C" w:rsidRDefault="00312E6C" w:rsidP="008D5E3D">
            <w:pPr>
              <w:pStyle w:val="Ttulo1"/>
            </w:pPr>
          </w:p>
        </w:tc>
        <w:tc>
          <w:tcPr>
            <w:tcW w:w="2894" w:type="dxa"/>
            <w:gridSpan w:val="2"/>
          </w:tcPr>
          <w:p w14:paraId="7DBD7CB6" w14:textId="77777777" w:rsidR="00AA059E" w:rsidRPr="00C85EF0" w:rsidRDefault="00AA059E" w:rsidP="00172BB6">
            <w:pPr>
              <w:spacing w:line="240" w:lineRule="auto"/>
              <w:rPr>
                <w:noProof/>
                <w:szCs w:val="20"/>
                <w:lang w:bidi="en-US"/>
              </w:rPr>
            </w:pPr>
            <w:r w:rsidRPr="00C85EF0">
              <w:rPr>
                <w:noProof/>
                <w:szCs w:val="20"/>
                <w:lang w:bidi="pt-PT"/>
              </w:rPr>
              <w:drawing>
                <wp:anchor distT="0" distB="0" distL="114300" distR="114300" simplePos="0" relativeHeight="251658281" behindDoc="1" locked="1" layoutInCell="1" allowOverlap="1" wp14:anchorId="6FECA1B8" wp14:editId="191D8A05">
                  <wp:simplePos x="0" y="0"/>
                  <wp:positionH relativeFrom="margin">
                    <wp:posOffset>-103505</wp:posOffset>
                  </wp:positionH>
                  <wp:positionV relativeFrom="margin">
                    <wp:posOffset>0</wp:posOffset>
                  </wp:positionV>
                  <wp:extent cx="1839595" cy="1144270"/>
                  <wp:effectExtent l="0" t="0" r="8255" b="0"/>
                  <wp:wrapNone/>
                  <wp:docPr id="908" name="Imagem 908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" name="Imagem 908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595" cy="114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A059E" w:rsidRPr="00C85EF0" w14:paraId="475C0AEE" w14:textId="77777777" w:rsidTr="00AA059E">
        <w:trPr>
          <w:trHeight w:val="5806"/>
        </w:trPr>
        <w:tc>
          <w:tcPr>
            <w:tcW w:w="10793" w:type="dxa"/>
            <w:gridSpan w:val="2"/>
          </w:tcPr>
          <w:p w14:paraId="175F4F4B" w14:textId="77777777" w:rsidR="00AA059E" w:rsidRPr="00C85EF0" w:rsidRDefault="00AA059E" w:rsidP="00172BB6">
            <w:pPr>
              <w:rPr>
                <w:noProof/>
              </w:rPr>
            </w:pPr>
          </w:p>
          <w:p w14:paraId="3E71BE52" w14:textId="762CD2AA" w:rsidR="00AA059E" w:rsidRPr="00C85EF0" w:rsidRDefault="000D7730" w:rsidP="00592DF8">
            <w:pPr>
              <w:jc w:val="both"/>
              <w:rPr>
                <w:noProof/>
              </w:rPr>
            </w:pPr>
            <w:r>
              <w:rPr>
                <w:noProof/>
              </w:rPr>
              <w:tab/>
            </w:r>
            <w:r w:rsidR="0059617C">
              <w:rPr>
                <w:noProof/>
              </w:rPr>
              <w:t xml:space="preserve">O </w:t>
            </w:r>
            <w:r w:rsidR="0059617C">
              <w:t xml:space="preserve">objetivo deste trabalho prático foi implementar e estudar diferentes técnicas de resolução para o problema proposto </w:t>
            </w:r>
            <w:r w:rsidR="003A42EC">
              <w:t>“</w:t>
            </w:r>
            <w:r w:rsidR="0059617C">
              <w:t>Speed-</w:t>
            </w:r>
            <w:proofErr w:type="spellStart"/>
            <w:r>
              <w:t>R</w:t>
            </w:r>
            <w:r w:rsidR="0059617C">
              <w:t>un</w:t>
            </w:r>
            <w:proofErr w:type="spellEnd"/>
            <w:r w:rsidR="003A42EC">
              <w:t>” através de uma proposta de solução</w:t>
            </w:r>
            <w:r w:rsidR="00141F3D">
              <w:t xml:space="preserve"> </w:t>
            </w:r>
            <w:r w:rsidR="00AC5BF1">
              <w:t xml:space="preserve">apresentada previamente, </w:t>
            </w:r>
            <w:r w:rsidR="006208EE">
              <w:t>que era</w:t>
            </w:r>
            <w:r w:rsidR="00AC5BF1">
              <w:t xml:space="preserve"> muito </w:t>
            </w:r>
            <w:r w:rsidR="001B314B">
              <w:t>ineficiente</w:t>
            </w:r>
            <w:r w:rsidR="0059617C">
              <w:t>.</w:t>
            </w:r>
          </w:p>
          <w:p w14:paraId="2C9F33F8" w14:textId="77777777" w:rsidR="00AA059E" w:rsidRPr="00C85EF0" w:rsidRDefault="00AA059E" w:rsidP="00172BB6">
            <w:pPr>
              <w:rPr>
                <w:noProof/>
              </w:rPr>
            </w:pPr>
          </w:p>
          <w:sdt>
            <w:sdtPr>
              <w:rPr>
                <w:rStyle w:val="Ttulo2Carter"/>
              </w:rPr>
              <w:id w:val="1637372830"/>
              <w:placeholder>
                <w:docPart w:val="0C7D5000FF354B498281861BE5B0006E"/>
              </w:placeholder>
              <w15:appearance w15:val="hidden"/>
            </w:sdtPr>
            <w:sdtContent>
              <w:p w14:paraId="0A101F26" w14:textId="77777777" w:rsidR="009E134D" w:rsidRDefault="009E134D" w:rsidP="009E134D">
                <w:pPr>
                  <w:pStyle w:val="Subcabealho"/>
                  <w:numPr>
                    <w:ilvl w:val="0"/>
                    <w:numId w:val="0"/>
                  </w:numPr>
                  <w:ind w:left="360" w:hanging="360"/>
                  <w:rPr>
                    <w:rStyle w:val="Ttulo2Carter"/>
                  </w:rPr>
                </w:pPr>
                <w:r>
                  <w:rPr>
                    <w:rStyle w:val="Ttulo2Carter"/>
                  </w:rPr>
                  <w:tab/>
                </w:r>
                <w:r>
                  <w:rPr>
                    <w:rStyle w:val="Ttulo2Carter"/>
                  </w:rPr>
                  <w:tab/>
                </w:r>
                <w:bookmarkStart w:id="85" w:name="_Toc121307111"/>
                <w:bookmarkStart w:id="86" w:name="_Toc121418963"/>
                <w:r w:rsidR="0059617C" w:rsidRPr="00312E6C">
                  <w:rPr>
                    <w:rStyle w:val="Ttulo2Carter"/>
                  </w:rPr>
                  <w:t>Problema</w:t>
                </w:r>
                <w:bookmarkEnd w:id="85"/>
                <w:bookmarkEnd w:id="86"/>
              </w:p>
              <w:p w14:paraId="7299854F" w14:textId="50FCB748" w:rsidR="00AA059E" w:rsidRPr="00312E6C" w:rsidRDefault="00A828C3" w:rsidP="000A5E6E">
                <w:pPr>
                  <w:pStyle w:val="Subcabealho"/>
                  <w:numPr>
                    <w:ilvl w:val="0"/>
                    <w:numId w:val="0"/>
                  </w:numPr>
                  <w:ind w:left="360"/>
                  <w:rPr>
                    <w:rStyle w:val="Ttulo2Carter"/>
                  </w:rPr>
                </w:pPr>
              </w:p>
            </w:sdtContent>
          </w:sdt>
          <w:p w14:paraId="00F85A38" w14:textId="1EF3833C" w:rsidR="00AA059E" w:rsidRPr="006D60A4" w:rsidRDefault="000D7730" w:rsidP="00592DF8">
            <w:pPr>
              <w:jc w:val="both"/>
              <w:rPr>
                <w:noProof/>
              </w:rPr>
            </w:pPr>
            <w:r>
              <w:rPr>
                <w:noProof/>
              </w:rPr>
              <w:tab/>
            </w:r>
            <w:r w:rsidR="0059617C">
              <w:rPr>
                <w:noProof/>
              </w:rPr>
              <w:t>Este probl</w:t>
            </w:r>
            <w:r w:rsidR="00FA4CD9">
              <w:rPr>
                <w:noProof/>
              </w:rPr>
              <w:t>e</w:t>
            </w:r>
            <w:r w:rsidR="0059617C">
              <w:rPr>
                <w:noProof/>
              </w:rPr>
              <w:t xml:space="preserve">ma consistia numa </w:t>
            </w:r>
            <w:r w:rsidR="00FA4CD9">
              <w:rPr>
                <w:noProof/>
              </w:rPr>
              <w:t xml:space="preserve">estrada dividida em </w:t>
            </w:r>
            <w:r w:rsidR="001B314B">
              <w:rPr>
                <w:noProof/>
              </w:rPr>
              <w:t>d</w:t>
            </w:r>
            <w:r w:rsidR="00C43295">
              <w:rPr>
                <w:noProof/>
              </w:rPr>
              <w:t xml:space="preserve">iversos </w:t>
            </w:r>
            <w:r w:rsidR="00FA4CD9">
              <w:rPr>
                <w:noProof/>
              </w:rPr>
              <w:t>segmento</w:t>
            </w:r>
            <w:r w:rsidR="001B314B">
              <w:rPr>
                <w:noProof/>
              </w:rPr>
              <w:t>s</w:t>
            </w:r>
            <w:r w:rsidR="00A339AC">
              <w:rPr>
                <w:noProof/>
              </w:rPr>
              <w:t xml:space="preserve"> (ruas)</w:t>
            </w:r>
            <w:r w:rsidR="001B314B">
              <w:rPr>
                <w:noProof/>
              </w:rPr>
              <w:t>.</w:t>
            </w:r>
            <w:r w:rsidR="00FA4CD9">
              <w:rPr>
                <w:noProof/>
              </w:rPr>
              <w:t xml:space="preserve"> Cada </w:t>
            </w:r>
            <w:r w:rsidR="00467915">
              <w:rPr>
                <w:noProof/>
              </w:rPr>
              <w:t>um</w:t>
            </w:r>
            <w:r w:rsidR="00FA4CD9">
              <w:rPr>
                <w:noProof/>
              </w:rPr>
              <w:t xml:space="preserve"> tem um limite de velocidade </w:t>
            </w:r>
            <w:r w:rsidR="00C43295">
              <w:rPr>
                <w:noProof/>
              </w:rPr>
              <w:t xml:space="preserve">que </w:t>
            </w:r>
            <w:r w:rsidR="00FA4CD9">
              <w:rPr>
                <w:noProof/>
              </w:rPr>
              <w:t>o carro não poderá ultrapassar. A velocidade do carro é medida pelo n</w:t>
            </w:r>
            <w:r w:rsidR="00C3518B">
              <w:rPr>
                <w:noProof/>
              </w:rPr>
              <w:t>ú</w:t>
            </w:r>
            <w:r w:rsidR="00FA4CD9">
              <w:rPr>
                <w:noProof/>
              </w:rPr>
              <w:t>mero de segmentos que este avança</w:t>
            </w:r>
            <w:r w:rsidR="00C43295">
              <w:rPr>
                <w:noProof/>
              </w:rPr>
              <w:t>,</w:t>
            </w:r>
            <w:r w:rsidR="00FA4CD9">
              <w:rPr>
                <w:noProof/>
              </w:rPr>
              <w:t xml:space="preserve"> num único movimento. A cada movimento</w:t>
            </w:r>
            <w:r w:rsidR="00C43295">
              <w:rPr>
                <w:noProof/>
              </w:rPr>
              <w:t xml:space="preserve">, </w:t>
            </w:r>
            <w:r w:rsidR="00FA4CD9">
              <w:rPr>
                <w:noProof/>
              </w:rPr>
              <w:t>o carro pode acelerar em 1 a sua velocidade, manter a velocidade</w:t>
            </w:r>
            <w:r w:rsidR="00C43295">
              <w:rPr>
                <w:noProof/>
              </w:rPr>
              <w:t xml:space="preserve"> </w:t>
            </w:r>
            <w:r w:rsidR="00FA4CD9">
              <w:rPr>
                <w:noProof/>
              </w:rPr>
              <w:t xml:space="preserve">ou diminuir em 1. </w:t>
            </w:r>
            <w:r w:rsidR="00C43295">
              <w:rPr>
                <w:noProof/>
              </w:rPr>
              <w:t>Parte da</w:t>
            </w:r>
            <w:r w:rsidR="00303941">
              <w:rPr>
                <w:noProof/>
              </w:rPr>
              <w:t xml:space="preserve"> </w:t>
            </w:r>
            <w:r w:rsidR="00467915">
              <w:rPr>
                <w:noProof/>
              </w:rPr>
              <w:t>posição</w:t>
            </w:r>
            <w:r w:rsidR="00FA4CD9">
              <w:rPr>
                <w:noProof/>
              </w:rPr>
              <w:t xml:space="preserve"> </w:t>
            </w:r>
            <w:r w:rsidR="00303941">
              <w:rPr>
                <w:noProof/>
              </w:rPr>
              <w:t xml:space="preserve">inicial </w:t>
            </w:r>
            <w:r w:rsidR="00FA4CD9">
              <w:rPr>
                <w:noProof/>
              </w:rPr>
              <w:t xml:space="preserve">com velocidade 0 e terá de chegar </w:t>
            </w:r>
            <w:r w:rsidR="00467915">
              <w:rPr>
                <w:noProof/>
              </w:rPr>
              <w:t>à ultima</w:t>
            </w:r>
            <w:r w:rsidR="00FA4CD9">
              <w:rPr>
                <w:noProof/>
              </w:rPr>
              <w:t xml:space="preserve"> com velocidade 1</w:t>
            </w:r>
            <w:r w:rsidR="00E73452">
              <w:rPr>
                <w:noProof/>
              </w:rPr>
              <w:t xml:space="preserve">, </w:t>
            </w:r>
            <w:r w:rsidR="00303941">
              <w:rPr>
                <w:noProof/>
              </w:rPr>
              <w:t>obrigando-o o parar.</w:t>
            </w:r>
          </w:p>
          <w:p w14:paraId="069C2E33" w14:textId="7EFE5A07" w:rsidR="00FA4CD9" w:rsidRPr="00C85EF0" w:rsidRDefault="000D7730" w:rsidP="00592DF8">
            <w:pPr>
              <w:jc w:val="both"/>
              <w:rPr>
                <w:noProof/>
              </w:rPr>
            </w:pPr>
            <w:r>
              <w:rPr>
                <w:noProof/>
              </w:rPr>
              <w:tab/>
            </w:r>
            <w:r w:rsidR="00FA4CD9">
              <w:rPr>
                <w:noProof/>
              </w:rPr>
              <w:t xml:space="preserve">O objetivo do problema é conseguirmos fazer o carro chegar </w:t>
            </w:r>
            <w:r w:rsidR="00467915">
              <w:rPr>
                <w:noProof/>
              </w:rPr>
              <w:t>à posição final (800),</w:t>
            </w:r>
            <w:r w:rsidR="00FA4CD9">
              <w:rPr>
                <w:noProof/>
              </w:rPr>
              <w:t xml:space="preserve"> com o menor número de movimentos</w:t>
            </w:r>
            <w:r w:rsidR="009157BA">
              <w:rPr>
                <w:noProof/>
              </w:rPr>
              <w:t xml:space="preserve"> e tempo de execução</w:t>
            </w:r>
            <w:r w:rsidR="00FA4CD9">
              <w:rPr>
                <w:noProof/>
              </w:rPr>
              <w:t xml:space="preserve"> possivel.</w:t>
            </w:r>
          </w:p>
        </w:tc>
        <w:tc>
          <w:tcPr>
            <w:tcW w:w="727" w:type="dxa"/>
          </w:tcPr>
          <w:p w14:paraId="30A50FCD" w14:textId="77777777" w:rsidR="00AA059E" w:rsidRPr="00C85EF0" w:rsidRDefault="00AA059E" w:rsidP="00172BB6">
            <w:pPr>
              <w:rPr>
                <w:noProof/>
              </w:rPr>
            </w:pPr>
          </w:p>
        </w:tc>
      </w:tr>
      <w:tr w:rsidR="00AA059E" w:rsidRPr="00C85EF0" w14:paraId="376B555F" w14:textId="77777777" w:rsidTr="00AA059E">
        <w:trPr>
          <w:trHeight w:val="3959"/>
        </w:trPr>
        <w:tc>
          <w:tcPr>
            <w:tcW w:w="10793" w:type="dxa"/>
            <w:gridSpan w:val="2"/>
          </w:tcPr>
          <w:p w14:paraId="311C3609" w14:textId="038FD947" w:rsidR="00AA059E" w:rsidRPr="00C85EF0" w:rsidRDefault="006232EA" w:rsidP="00172BB6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5" behindDoc="0" locked="0" layoutInCell="1" allowOverlap="1" wp14:anchorId="0EBCD8DB" wp14:editId="72C62F33">
                      <wp:simplePos x="0" y="0"/>
                      <wp:positionH relativeFrom="column">
                        <wp:posOffset>19050</wp:posOffset>
                      </wp:positionH>
                      <wp:positionV relativeFrom="paragraph">
                        <wp:posOffset>3957761</wp:posOffset>
                      </wp:positionV>
                      <wp:extent cx="6834505" cy="635"/>
                      <wp:effectExtent l="0" t="0" r="0" b="12065"/>
                      <wp:wrapSquare wrapText="bothSides"/>
                      <wp:docPr id="1" name="Caixa de Texto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3450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184D0EA" w14:textId="46E5AF54" w:rsidR="006232EA" w:rsidRPr="000E1104" w:rsidRDefault="006232EA" w:rsidP="00363780">
                                  <w:pPr>
                                    <w:pStyle w:val="Legenda"/>
                                    <w:jc w:val="center"/>
                                    <w:rPr>
                                      <w:noProof/>
                                      <w:sz w:val="20"/>
                                      <w:u w:val="single"/>
                                    </w:rPr>
                                  </w:pPr>
                                  <w:r>
                                    <w:t xml:space="preserve">Figura </w:t>
                                  </w:r>
                                  <w:fldSimple w:instr=" SEQ Figura \* ARABIC ">
                                    <w:r w:rsidR="0021121C">
                                      <w:rPr>
                                        <w:noProof/>
                                      </w:rPr>
                                      <w:t>1</w:t>
                                    </w:r>
                                  </w:fldSimple>
                                  <w:r>
                                    <w:t xml:space="preserve"> | Exemplo de rua com 800 segmentos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EBCD8D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1" o:spid="_x0000_s1026" type="#_x0000_t202" style="position:absolute;margin-left:1.5pt;margin-top:311.65pt;width:538.15pt;height:.05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" stroked="f">
                      <v:textbox style="mso-fit-shape-to-text:t" inset="0,0,0,0">
                        <w:txbxContent>
                          <w:p w14:paraId="3184D0EA" w14:textId="46E5AF54" w:rsidR="006232EA" w:rsidRPr="000E1104" w:rsidRDefault="006232EA" w:rsidP="00363780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u w:val="single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21121C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| Exemplo de rua com 800 segmentos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58244" behindDoc="0" locked="0" layoutInCell="1" allowOverlap="1" wp14:anchorId="7B0BD862" wp14:editId="50BD4800">
                  <wp:simplePos x="0" y="0"/>
                  <wp:positionH relativeFrom="margin">
                    <wp:posOffset>19050</wp:posOffset>
                  </wp:positionH>
                  <wp:positionV relativeFrom="margin">
                    <wp:posOffset>365208</wp:posOffset>
                  </wp:positionV>
                  <wp:extent cx="6834951" cy="3520800"/>
                  <wp:effectExtent l="0" t="0" r="0" b="0"/>
                  <wp:wrapSquare wrapText="bothSides"/>
                  <wp:docPr id="4" name="Imagem 4" descr="Uma imagem com interior, gráficos de veto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4" descr="Uma imagem com interior, gráficos de vetor&#10;&#10;Descrição gerada automaticamente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" t="-1" r="193" b="1050"/>
                          <a:stretch/>
                        </pic:blipFill>
                        <pic:spPr bwMode="auto">
                          <a:xfrm>
                            <a:off x="0" y="0"/>
                            <a:ext cx="6834951" cy="3520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27" w:type="dxa"/>
          </w:tcPr>
          <w:p w14:paraId="2251CE7D" w14:textId="77777777" w:rsidR="00AA059E" w:rsidRPr="00C85EF0" w:rsidRDefault="00AA059E" w:rsidP="00172BB6">
            <w:pPr>
              <w:rPr>
                <w:noProof/>
              </w:rPr>
            </w:pPr>
          </w:p>
        </w:tc>
      </w:tr>
      <w:tr w:rsidR="00AA059E" w:rsidRPr="00254450" w14:paraId="79C4D8A4" w14:textId="77777777" w:rsidTr="00AA059E">
        <w:trPr>
          <w:trHeight w:val="154"/>
        </w:trPr>
        <w:tc>
          <w:tcPr>
            <w:tcW w:w="10793" w:type="dxa"/>
            <w:gridSpan w:val="2"/>
          </w:tcPr>
          <w:p w14:paraId="2C3C78F6" w14:textId="77777777" w:rsidR="001E7F47" w:rsidRDefault="001E7F47" w:rsidP="008D5E3D">
            <w:pPr>
              <w:pStyle w:val="InformaesdaFotografia"/>
              <w:rPr>
                <w:noProof/>
              </w:rPr>
            </w:pPr>
          </w:p>
          <w:p w14:paraId="0D655D5A" w14:textId="77777777" w:rsidR="001E7F47" w:rsidRDefault="001E7F47" w:rsidP="00147E7D">
            <w:pPr>
              <w:pStyle w:val="Ttulo2"/>
              <w:rPr>
                <w:noProof/>
              </w:rPr>
            </w:pPr>
            <w:r>
              <w:rPr>
                <w:noProof/>
              </w:rPr>
              <w:lastRenderedPageBreak/>
              <w:tab/>
            </w:r>
            <w:bookmarkStart w:id="87" w:name="_Toc121418964"/>
            <w:r w:rsidR="00147E7D">
              <w:rPr>
                <w:noProof/>
              </w:rPr>
              <w:t>Estimativa da solução Brute Force</w:t>
            </w:r>
            <w:bookmarkEnd w:id="87"/>
          </w:p>
          <w:p w14:paraId="2BB6EDB0" w14:textId="6D87CA36" w:rsidR="00AA059E" w:rsidRPr="00471AF5" w:rsidRDefault="00AA059E" w:rsidP="00147E7D">
            <w:pPr>
              <w:rPr>
                <w:noProof/>
              </w:rPr>
            </w:pPr>
          </w:p>
        </w:tc>
        <w:tc>
          <w:tcPr>
            <w:tcW w:w="727" w:type="dxa"/>
          </w:tcPr>
          <w:p w14:paraId="23C93A0D" w14:textId="77777777" w:rsidR="00AA059E" w:rsidRPr="00471AF5" w:rsidRDefault="00AA059E" w:rsidP="00172BB6">
            <w:pPr>
              <w:rPr>
                <w:noProof/>
              </w:rPr>
            </w:pPr>
          </w:p>
        </w:tc>
      </w:tr>
    </w:tbl>
    <w:p w14:paraId="2795E3F5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0C73F1">
        <w:rPr>
          <w:rFonts w:ascii="Menlo" w:eastAsia="Times New Roman" w:hAnsi="Menlo" w:cs="Menlo"/>
          <w:color w:val="008013"/>
          <w:szCs w:val="20"/>
          <w:lang w:eastAsia="pt-PT"/>
        </w:rPr>
        <w:t>%% Solução 1 (PC Duarte)</w:t>
      </w:r>
    </w:p>
    <w:p w14:paraId="3C56FB8E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FFD5059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0C73F1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"resultados_1_Duarte.txt"</w:t>
      </w:r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64005766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pos_finais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 xml:space="preserve"> = valores</w:t>
      </w:r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1);</w:t>
      </w:r>
    </w:p>
    <w:p w14:paraId="7C25C1A3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0C73F1">
        <w:rPr>
          <w:rFonts w:ascii="Menlo" w:eastAsia="Times New Roman" w:hAnsi="Menlo" w:cs="Menlo"/>
          <w:szCs w:val="20"/>
          <w:lang w:eastAsia="pt-PT"/>
        </w:rPr>
        <w:t>tempos = valores</w:t>
      </w:r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4);</w:t>
      </w:r>
    </w:p>
    <w:p w14:paraId="4F828565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5D446535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1);</w:t>
      </w:r>
    </w:p>
    <w:p w14:paraId="23EB8337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plot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(pos_</w:t>
      </w:r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finais,log</w:t>
      </w:r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10(tempos));</w:t>
      </w:r>
    </w:p>
    <w:p w14:paraId="1D158A1B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"Tempo (s)"</w:t>
      </w:r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5E5FFF54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23D32B55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"Solução fornecida"</w:t>
      </w:r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77323258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  <w:r w:rsidRPr="000C73F1">
        <w:rPr>
          <w:rFonts w:ascii="Menlo" w:eastAsia="Times New Roman" w:hAnsi="Menlo" w:cs="Menlo"/>
          <w:szCs w:val="20"/>
          <w:lang w:val="en-US" w:eastAsia="pt-PT"/>
        </w:rPr>
        <w:t xml:space="preserve">hold </w:t>
      </w:r>
      <w:proofErr w:type="gramStart"/>
      <w:r w:rsidRPr="000C73F1">
        <w:rPr>
          <w:rFonts w:ascii="Menlo" w:eastAsia="Times New Roman" w:hAnsi="Menlo" w:cs="Menlo"/>
          <w:color w:val="A709F5"/>
          <w:szCs w:val="20"/>
          <w:lang w:val="en-US" w:eastAsia="pt-PT"/>
        </w:rPr>
        <w:t>on</w:t>
      </w:r>
      <w:r w:rsidRPr="000C73F1">
        <w:rPr>
          <w:rFonts w:ascii="Menlo" w:eastAsia="Times New Roman" w:hAnsi="Menlo" w:cs="Menlo"/>
          <w:szCs w:val="20"/>
          <w:lang w:val="en-US" w:eastAsia="pt-PT"/>
        </w:rPr>
        <w:t>;</w:t>
      </w:r>
      <w:proofErr w:type="gramEnd"/>
    </w:p>
    <w:p w14:paraId="5BC24B55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</w:p>
    <w:p w14:paraId="47D0F556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  <w:proofErr w:type="spellStart"/>
      <w:r w:rsidRPr="000C73F1">
        <w:rPr>
          <w:rFonts w:ascii="Menlo" w:eastAsia="Times New Roman" w:hAnsi="Menlo" w:cs="Menlo"/>
          <w:szCs w:val="20"/>
          <w:lang w:val="en-US" w:eastAsia="pt-PT"/>
        </w:rPr>
        <w:t>tempos_log</w:t>
      </w:r>
      <w:proofErr w:type="spellEnd"/>
      <w:r w:rsidRPr="000C73F1">
        <w:rPr>
          <w:rFonts w:ascii="Menlo" w:eastAsia="Times New Roman" w:hAnsi="Menlo" w:cs="Menlo"/>
          <w:szCs w:val="20"/>
          <w:lang w:val="en-US" w:eastAsia="pt-PT"/>
        </w:rPr>
        <w:t xml:space="preserve"> = log10(tempos</w:t>
      </w:r>
      <w:proofErr w:type="gramStart"/>
      <w:r w:rsidRPr="000C73F1">
        <w:rPr>
          <w:rFonts w:ascii="Menlo" w:eastAsia="Times New Roman" w:hAnsi="Menlo" w:cs="Menlo"/>
          <w:szCs w:val="20"/>
          <w:lang w:val="en-US" w:eastAsia="pt-PT"/>
        </w:rPr>
        <w:t>);</w:t>
      </w:r>
      <w:proofErr w:type="gramEnd"/>
    </w:p>
    <w:p w14:paraId="3660CEF1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0C73F1">
        <w:rPr>
          <w:rFonts w:ascii="Menlo" w:eastAsia="Times New Roman" w:hAnsi="Menlo" w:cs="Menlo"/>
          <w:szCs w:val="20"/>
          <w:lang w:eastAsia="pt-PT"/>
        </w:rPr>
        <w:t>N = [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pos_finais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20:end</w:t>
      </w:r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) 1+0*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pos_finais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(20:end)];</w:t>
      </w:r>
    </w:p>
    <w:p w14:paraId="3AEFC034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Coefs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 xml:space="preserve"> = 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pinv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(N)*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tempos_log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20:end</w:t>
      </w:r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1AAD5DC4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Ntotal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 xml:space="preserve"> = [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pos_finais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pos_finais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*0+1];</w:t>
      </w:r>
    </w:p>
    <w:p w14:paraId="07F2D7A3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A473ADF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>
        <w:rPr>
          <w:rFonts w:ascii="Menlo" w:eastAsia="Times New Roman" w:hAnsi="Menlo" w:cs="Menlo"/>
          <w:noProof/>
          <w:szCs w:val="20"/>
          <w:lang w:eastAsia="pt-PT"/>
        </w:rPr>
        <w:drawing>
          <wp:anchor distT="0" distB="0" distL="114300" distR="114300" simplePos="0" relativeHeight="251658288" behindDoc="1" locked="0" layoutInCell="1" allowOverlap="1" wp14:anchorId="22BFC6F7" wp14:editId="3240C8E0">
            <wp:simplePos x="0" y="0"/>
            <wp:positionH relativeFrom="column">
              <wp:posOffset>3846841</wp:posOffset>
            </wp:positionH>
            <wp:positionV relativeFrom="paragraph">
              <wp:posOffset>34925</wp:posOffset>
            </wp:positionV>
            <wp:extent cx="2935605" cy="2201545"/>
            <wp:effectExtent l="0" t="0" r="0" b="0"/>
            <wp:wrapTight wrapText="bothSides">
              <wp:wrapPolygon edited="0">
                <wp:start x="0" y="0"/>
                <wp:lineTo x="0" y="21432"/>
                <wp:lineTo x="21493" y="21432"/>
                <wp:lineTo x="21493" y="0"/>
                <wp:lineTo x="0" y="0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605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plot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spellStart"/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pos_finais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 xml:space="preserve">, 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Ntotal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*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Coefs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"k"</w:t>
      </w:r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69AA2865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"Solução 1"</w:t>
      </w:r>
      <w:r w:rsidRPr="000C73F1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"Regressão Linear"</w:t>
      </w:r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3FDC8B0D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  <w:r w:rsidRPr="000C73F1">
        <w:rPr>
          <w:rFonts w:ascii="Menlo" w:eastAsia="Times New Roman" w:hAnsi="Menlo" w:cs="Menlo"/>
          <w:szCs w:val="20"/>
          <w:lang w:val="en-US" w:eastAsia="pt-PT"/>
        </w:rPr>
        <w:t xml:space="preserve">grid </w:t>
      </w:r>
      <w:proofErr w:type="gramStart"/>
      <w:r w:rsidRPr="000C73F1">
        <w:rPr>
          <w:rFonts w:ascii="Menlo" w:eastAsia="Times New Roman" w:hAnsi="Menlo" w:cs="Menlo"/>
          <w:color w:val="A709F5"/>
          <w:szCs w:val="20"/>
          <w:lang w:val="en-US" w:eastAsia="pt-PT"/>
        </w:rPr>
        <w:t>on</w:t>
      </w:r>
      <w:r w:rsidRPr="000C73F1">
        <w:rPr>
          <w:rFonts w:ascii="Menlo" w:eastAsia="Times New Roman" w:hAnsi="Menlo" w:cs="Menlo"/>
          <w:szCs w:val="20"/>
          <w:lang w:val="en-US" w:eastAsia="pt-PT"/>
        </w:rPr>
        <w:t>;</w:t>
      </w:r>
      <w:proofErr w:type="gramEnd"/>
    </w:p>
    <w:p w14:paraId="0ACF3BD5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  <w:r w:rsidRPr="000C73F1">
        <w:rPr>
          <w:rFonts w:ascii="Menlo" w:eastAsia="Times New Roman" w:hAnsi="Menlo" w:cs="Menlo"/>
          <w:szCs w:val="20"/>
          <w:lang w:val="en-US" w:eastAsia="pt-PT"/>
        </w:rPr>
        <w:t xml:space="preserve">hold </w:t>
      </w:r>
      <w:proofErr w:type="gramStart"/>
      <w:r w:rsidRPr="000C73F1">
        <w:rPr>
          <w:rFonts w:ascii="Menlo" w:eastAsia="Times New Roman" w:hAnsi="Menlo" w:cs="Menlo"/>
          <w:color w:val="A709F5"/>
          <w:szCs w:val="20"/>
          <w:lang w:val="en-US" w:eastAsia="pt-PT"/>
        </w:rPr>
        <w:t>off</w:t>
      </w:r>
      <w:r w:rsidRPr="000C73F1">
        <w:rPr>
          <w:rFonts w:ascii="Menlo" w:eastAsia="Times New Roman" w:hAnsi="Menlo" w:cs="Menlo"/>
          <w:szCs w:val="20"/>
          <w:lang w:val="en-US" w:eastAsia="pt-PT"/>
        </w:rPr>
        <w:t>;</w:t>
      </w:r>
      <w:proofErr w:type="gramEnd"/>
    </w:p>
    <w:p w14:paraId="4B370024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</w:p>
    <w:p w14:paraId="180D53E6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  <w:r w:rsidRPr="000C73F1">
        <w:rPr>
          <w:rFonts w:ascii="Menlo" w:eastAsia="Times New Roman" w:hAnsi="Menlo" w:cs="Menlo"/>
          <w:szCs w:val="20"/>
          <w:lang w:val="en-US" w:eastAsia="pt-PT"/>
        </w:rPr>
        <w:t xml:space="preserve">t800_log = [800 </w:t>
      </w:r>
      <w:proofErr w:type="gramStart"/>
      <w:r w:rsidRPr="000C73F1">
        <w:rPr>
          <w:rFonts w:ascii="Menlo" w:eastAsia="Times New Roman" w:hAnsi="Menlo" w:cs="Menlo"/>
          <w:szCs w:val="20"/>
          <w:lang w:val="en-US" w:eastAsia="pt-PT"/>
        </w:rPr>
        <w:t>1]*</w:t>
      </w:r>
      <w:proofErr w:type="spellStart"/>
      <w:proofErr w:type="gramEnd"/>
      <w:r w:rsidRPr="000C73F1">
        <w:rPr>
          <w:rFonts w:ascii="Menlo" w:eastAsia="Times New Roman" w:hAnsi="Menlo" w:cs="Menlo"/>
          <w:szCs w:val="20"/>
          <w:lang w:val="en-US" w:eastAsia="pt-PT"/>
        </w:rPr>
        <w:t>Coefs</w:t>
      </w:r>
      <w:proofErr w:type="spellEnd"/>
      <w:r w:rsidRPr="000C73F1">
        <w:rPr>
          <w:rFonts w:ascii="Menlo" w:eastAsia="Times New Roman" w:hAnsi="Menlo" w:cs="Menlo"/>
          <w:szCs w:val="20"/>
          <w:lang w:val="en-US" w:eastAsia="pt-PT"/>
        </w:rPr>
        <w:t>;</w:t>
      </w:r>
    </w:p>
    <w:p w14:paraId="52586AD5" w14:textId="77777777" w:rsidR="001E7F47" w:rsidRPr="000C73F1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0C73F1">
        <w:rPr>
          <w:rFonts w:ascii="Menlo" w:eastAsia="Times New Roman" w:hAnsi="Menlo" w:cs="Menlo"/>
          <w:szCs w:val="20"/>
          <w:lang w:eastAsia="pt-PT"/>
        </w:rPr>
        <w:t>t800 = 10^t800_log;</w:t>
      </w:r>
    </w:p>
    <w:p w14:paraId="250743C6" w14:textId="5C2A0FA6" w:rsidR="001E7F47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>
        <w:rPr>
          <w:rFonts w:ascii="Menlo" w:eastAsia="Times New Roman" w:hAnsi="Menlo" w:cs="Menlo"/>
          <w:noProof/>
          <w:szCs w:val="20"/>
          <w:lang w:eastAsia="pt-PT"/>
        </w:rPr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0F27C1C1" wp14:editId="74DC5FCA">
                <wp:simplePos x="0" y="0"/>
                <wp:positionH relativeFrom="column">
                  <wp:posOffset>4353951</wp:posOffset>
                </wp:positionH>
                <wp:positionV relativeFrom="paragraph">
                  <wp:posOffset>1687928</wp:posOffset>
                </wp:positionV>
                <wp:extent cx="1387099" cy="1302805"/>
                <wp:effectExtent l="0" t="12700" r="22860" b="18415"/>
                <wp:wrapNone/>
                <wp:docPr id="41" name="Seta em Ângulo Reto para Cim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7099" cy="1302805"/>
                        </a:xfrm>
                        <a:prstGeom prst="bent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18C58E1A" id="Seta em Ângulo Reto para Cima 41" o:spid="_x0000_s1026" style="position:absolute;margin-left:342.85pt;margin-top:132.9pt;width:109.2pt;height:102.6pt;z-index:2516757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7099,1302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" path="m,977104r898547,l898547,325701r-162850,l1061398,r325701,325701l1224248,325701r,977104l,1302805,,977104xe" fillcolor="#4354a2 [3204]" strokecolor="#212950 [1604]" strokeweight="1pt">
                <v:stroke joinstyle="miter"/>
                <v:path arrowok="t" o:connecttype="custom" o:connectlocs="0,977104;898547,977104;898547,325701;735697,325701;1061398,0;1387099,325701;1224248,325701;1224248,1302805;0,1302805;0,977104" o:connectangles="0,0,0,0,0,0,0,0,0,0"/>
              </v:shape>
            </w:pict>
          </mc:Fallback>
        </mc:AlternateContent>
      </w:r>
      <w:r>
        <w:rPr>
          <w:rFonts w:ascii="Menlo" w:eastAsia="Times New Roman" w:hAnsi="Menlo" w:cs="Menlo"/>
          <w:noProof/>
          <w:szCs w:val="20"/>
          <w:lang w:eastAsia="pt-PT"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6A3898AB" wp14:editId="303F3C3F">
                <wp:simplePos x="0" y="0"/>
                <wp:positionH relativeFrom="column">
                  <wp:posOffset>-238614</wp:posOffset>
                </wp:positionH>
                <wp:positionV relativeFrom="paragraph">
                  <wp:posOffset>1945005</wp:posOffset>
                </wp:positionV>
                <wp:extent cx="4223289" cy="1797685"/>
                <wp:effectExtent l="0" t="0" r="0" b="0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3289" cy="1797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4A2E91" w14:textId="506DD7FF" w:rsidR="001E7F47" w:rsidRDefault="001E7F47" w:rsidP="00FB0BE2">
                            <w:pPr>
                              <w:jc w:val="center"/>
                            </w:pPr>
                            <w:r>
                              <w:t>O intuito deste código foi colocar os resultados calculados por 1 hora da solução fornecida inicialmente num gráfico tempo(s)-</w:t>
                            </w:r>
                            <w:proofErr w:type="spellStart"/>
                            <w:r>
                              <w:t>posição_final</w:t>
                            </w:r>
                            <w:proofErr w:type="spellEnd"/>
                            <w:r>
                              <w:t>.</w:t>
                            </w:r>
                          </w:p>
                          <w:p w14:paraId="71E92F2A" w14:textId="1B5E3702" w:rsidR="001E7F47" w:rsidRDefault="001E7F47" w:rsidP="00FB0BE2">
                            <w:pPr>
                              <w:jc w:val="center"/>
                            </w:pPr>
                            <w:r>
                              <w:t>A partir disto</w:t>
                            </w:r>
                            <w:r w:rsidR="00181F32">
                              <w:t>,</w:t>
                            </w:r>
                            <w:r>
                              <w:t xml:space="preserve"> conseguimos efetuar uma regressão linear do mesmo, representando-a no gráfico, e simultaneamente</w:t>
                            </w:r>
                            <w:r w:rsidR="00181F32">
                              <w:t>,</w:t>
                            </w:r>
                            <w:r>
                              <w:t xml:space="preserve"> conseguindo calcular uma estimativa de tempo que esta solução levaria a chegar à posição final 800.</w:t>
                            </w:r>
                          </w:p>
                          <w:p w14:paraId="19C34AD5" w14:textId="77777777" w:rsidR="001E7F47" w:rsidRDefault="001E7F47" w:rsidP="00FB0BE2">
                            <w:pPr>
                              <w:jc w:val="center"/>
                            </w:pPr>
                            <w:r>
                              <w:t xml:space="preserve">O tempo aproximado foi de </w:t>
                            </w:r>
                            <w:r w:rsidRPr="003D2A49">
                              <w:t>1.429773e+158</w:t>
                            </w:r>
                            <w:r>
                              <w:t xml:space="preserve"> segundos.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898AB" id="Caixa de Texto 40" o:spid="_x0000_s1027" type="#_x0000_t202" style="position:absolute;margin-left:-18.8pt;margin-top:153.15pt;width:332.55pt;height:141.55pt;z-index:251658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" filled="f" stroked="f">
                <v:textbox>
                  <w:txbxContent>
                    <w:p w14:paraId="0D4A2E91" w14:textId="506DD7FF" w:rsidR="001E7F47" w:rsidRDefault="001E7F47" w:rsidP="00FB0BE2">
                      <w:pPr>
                        <w:jc w:val="center"/>
                      </w:pPr>
                      <w:r>
                        <w:t>O intuito deste código foi colocar os resultados calculados por 1 hora da solução fornecida inicialmente num gráfico tempo(s)-</w:t>
                      </w:r>
                      <w:proofErr w:type="spellStart"/>
                      <w:r>
                        <w:t>posição_final</w:t>
                      </w:r>
                      <w:proofErr w:type="spellEnd"/>
                      <w:r>
                        <w:t>.</w:t>
                      </w:r>
                    </w:p>
                    <w:p w14:paraId="71E92F2A" w14:textId="1B5E3702" w:rsidR="001E7F47" w:rsidRDefault="001E7F47" w:rsidP="00FB0BE2">
                      <w:pPr>
                        <w:jc w:val="center"/>
                      </w:pPr>
                      <w:r>
                        <w:t>A partir disto</w:t>
                      </w:r>
                      <w:r w:rsidR="00181F32">
                        <w:t>,</w:t>
                      </w:r>
                      <w:r>
                        <w:t xml:space="preserve"> conseguimos efetuar uma regressão linear do mesmo, representando-a no gráfico, e simultaneamente</w:t>
                      </w:r>
                      <w:r w:rsidR="00181F32">
                        <w:t>,</w:t>
                      </w:r>
                      <w:r>
                        <w:t xml:space="preserve"> conseguindo calcular uma estimativa de tempo que esta solução levaria a chegar à posição final 800.</w:t>
                      </w:r>
                    </w:p>
                    <w:p w14:paraId="19C34AD5" w14:textId="77777777" w:rsidR="001E7F47" w:rsidRDefault="001E7F47" w:rsidP="00FB0BE2">
                      <w:pPr>
                        <w:jc w:val="center"/>
                      </w:pPr>
                      <w:r>
                        <w:t xml:space="preserve">O tempo aproximado foi de </w:t>
                      </w:r>
                      <w:r w:rsidRPr="003D2A49">
                        <w:t>1.429773e+158</w:t>
                      </w:r>
                      <w:r>
                        <w:t xml:space="preserve"> segundos.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Times New Roman" w:cs="Menlo"/>
          <w:noProof/>
          <w:szCs w:val="20"/>
          <w:lang w:eastAsia="pt-PT"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5041BCE2" wp14:editId="2192C8C4">
                <wp:simplePos x="0" y="0"/>
                <wp:positionH relativeFrom="column">
                  <wp:posOffset>1554432</wp:posOffset>
                </wp:positionH>
                <wp:positionV relativeFrom="paragraph">
                  <wp:posOffset>709930</wp:posOffset>
                </wp:positionV>
                <wp:extent cx="619899" cy="977900"/>
                <wp:effectExtent l="12700" t="0" r="27940" b="25400"/>
                <wp:wrapNone/>
                <wp:docPr id="39" name="Seta para Baix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899" cy="9779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>
              <v:shapetype w14:anchorId="6536650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 para Baixo 39" o:spid="_x0000_s1026" type="#_x0000_t67" style="position:absolute;margin-left:122.4pt;margin-top:55.9pt;width:48.8pt;height:77pt;z-index:2516716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" adj="14754" fillcolor="#4354a2 [3204]" strokecolor="#212950 [1604]" strokeweight="1pt"/>
            </w:pict>
          </mc:Fallback>
        </mc:AlternateContent>
      </w:r>
      <w:proofErr w:type="spellStart"/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fprintf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'Tempo previsto até à posição 800 = %i\n'</w:t>
      </w:r>
      <w:r w:rsidRPr="000C73F1">
        <w:rPr>
          <w:rFonts w:ascii="Menlo" w:eastAsia="Times New Roman" w:hAnsi="Menlo" w:cs="Menlo"/>
          <w:szCs w:val="20"/>
          <w:lang w:eastAsia="pt-PT"/>
        </w:rPr>
        <w:t>,t800);</w:t>
      </w:r>
    </w:p>
    <w:p w14:paraId="1F6CEEA7" w14:textId="63981352" w:rsidR="00E872FA" w:rsidRPr="00616587" w:rsidRDefault="00E872FA">
      <w:pPr>
        <w:rPr>
          <w:noProof/>
          <w:u w:val="single"/>
        </w:rPr>
        <w:sectPr w:rsidR="00E872FA" w:rsidRPr="00616587" w:rsidSect="000840D7">
          <w:pgSz w:w="11906" w:h="16838" w:code="9"/>
          <w:pgMar w:top="648" w:right="590" w:bottom="288" w:left="590" w:header="706" w:footer="288" w:gutter="0"/>
          <w:cols w:space="708"/>
          <w:titlePg/>
          <w:docGrid w:linePitch="360"/>
        </w:sectPr>
      </w:pPr>
    </w:p>
    <w:tbl>
      <w:tblPr>
        <w:tblpPr w:leftFromText="180" w:rightFromText="180" w:vertAnchor="text" w:horzAnchor="margin" w:tblpY="-9"/>
        <w:tblW w:w="11520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8626"/>
        <w:gridCol w:w="2147"/>
        <w:gridCol w:w="20"/>
        <w:gridCol w:w="727"/>
      </w:tblGrid>
      <w:tr w:rsidR="00AA059E" w:rsidRPr="00C85EF0" w14:paraId="2DAD6AEA" w14:textId="77777777" w:rsidTr="00AA059E">
        <w:trPr>
          <w:trHeight w:val="1889"/>
        </w:trPr>
        <w:tc>
          <w:tcPr>
            <w:tcW w:w="8626" w:type="dxa"/>
          </w:tcPr>
          <w:bookmarkStart w:id="88" w:name="_Toc121307112"/>
          <w:bookmarkStart w:id="89" w:name="_Toc121418965"/>
          <w:p w14:paraId="310C3444" w14:textId="00FEDA75" w:rsidR="00AA059E" w:rsidRPr="00FA4CD9" w:rsidRDefault="00A828C3" w:rsidP="008D5E3D">
            <w:pPr>
              <w:pStyle w:val="Ttulo1"/>
              <w:rPr>
                <w:noProof/>
                <w:u w:val="single"/>
              </w:rPr>
            </w:pPr>
            <w:sdt>
              <w:sdtPr>
                <w:rPr>
                  <w:noProof/>
                </w:rPr>
                <w:id w:val="-1199005063"/>
                <w:placeholder>
                  <w:docPart w:val="08B4955B90AB429695B9E9C30D4E86AF"/>
                </w:placeholder>
                <w:temporary/>
                <w:showingPlcHdr/>
                <w15:appearance w15:val="hidden"/>
              </w:sdtPr>
              <w:sdtContent>
                <w:r w:rsidR="008D5E3D" w:rsidRPr="00C85EF0">
                  <w:rPr>
                    <w:noProof/>
                    <w:lang w:bidi="pt-PT"/>
                  </w:rPr>
                  <w:t>Método</w:t>
                </w:r>
              </w:sdtContent>
            </w:sdt>
            <w:r w:rsidR="00FA4CD9">
              <w:rPr>
                <w:noProof/>
              </w:rPr>
              <w:t>s</w:t>
            </w:r>
            <w:bookmarkEnd w:id="88"/>
            <w:bookmarkEnd w:id="89"/>
          </w:p>
        </w:tc>
        <w:tc>
          <w:tcPr>
            <w:tcW w:w="2894" w:type="dxa"/>
            <w:gridSpan w:val="3"/>
          </w:tcPr>
          <w:p w14:paraId="3C3DE600" w14:textId="77777777" w:rsidR="00AA059E" w:rsidRPr="00C85EF0" w:rsidRDefault="00AA059E" w:rsidP="00172BB6">
            <w:pPr>
              <w:spacing w:line="240" w:lineRule="auto"/>
              <w:rPr>
                <w:noProof/>
                <w:szCs w:val="20"/>
                <w:lang w:bidi="en-US"/>
              </w:rPr>
            </w:pPr>
            <w:r w:rsidRPr="00C85EF0">
              <w:rPr>
                <w:noProof/>
                <w:szCs w:val="20"/>
                <w:lang w:bidi="pt-PT"/>
              </w:rPr>
              <w:drawing>
                <wp:anchor distT="0" distB="0" distL="114300" distR="114300" simplePos="0" relativeHeight="251658240" behindDoc="1" locked="1" layoutInCell="1" allowOverlap="1" wp14:anchorId="1D7D4BBB" wp14:editId="6ACEF496">
                  <wp:simplePos x="5930900" y="406400"/>
                  <wp:positionH relativeFrom="margin">
                    <wp:align>left</wp:align>
                  </wp:positionH>
                  <wp:positionV relativeFrom="margin">
                    <wp:align>bottom</wp:align>
                  </wp:positionV>
                  <wp:extent cx="1839600" cy="1144800"/>
                  <wp:effectExtent l="0" t="0" r="8255" b="0"/>
                  <wp:wrapNone/>
                  <wp:docPr id="911" name="Imagem 91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" name="Imagem 911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600" cy="11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A059E" w:rsidRPr="00C85EF0" w14:paraId="5C4BF075" w14:textId="77777777" w:rsidTr="00975854">
        <w:trPr>
          <w:trHeight w:val="7938"/>
        </w:trPr>
        <w:tc>
          <w:tcPr>
            <w:tcW w:w="10793" w:type="dxa"/>
            <w:gridSpan w:val="3"/>
          </w:tcPr>
          <w:p w14:paraId="70EB4F79" w14:textId="77777777" w:rsidR="00AA059E" w:rsidRPr="00C85EF0" w:rsidRDefault="00AA059E" w:rsidP="00172BB6">
            <w:pPr>
              <w:rPr>
                <w:noProof/>
              </w:rPr>
            </w:pPr>
          </w:p>
          <w:sdt>
            <w:sdtPr>
              <w:rPr>
                <w:rFonts w:ascii="Franklin Gothic Demi" w:eastAsia="Franklin Gothic Book" w:hAnsi="Franklin Gothic Demi" w:cs="Franklin Gothic Book"/>
                <w:bCs/>
                <w:noProof/>
                <w:color w:val="4354A2" w:themeColor="accent1"/>
                <w:sz w:val="32"/>
                <w:szCs w:val="22"/>
                <w:lang w:bidi="en-US"/>
              </w:rPr>
              <w:id w:val="597528413"/>
              <w:placeholder>
                <w:docPart w:val="ED43D9ECB97F44BBA9EA2EB5E51EEE87"/>
              </w:placeholder>
              <w15:appearance w15:val="hidden"/>
            </w:sdtPr>
            <w:sdtEndPr>
              <w:rPr>
                <w:rFonts w:asciiTheme="minorHAnsi" w:eastAsiaTheme="minorHAnsi" w:hAnsiTheme="minorHAnsi" w:cstheme="minorBidi"/>
                <w:bCs w:val="0"/>
                <w:color w:val="auto"/>
                <w:sz w:val="20"/>
                <w:szCs w:val="24"/>
                <w:lang w:bidi="ar-SA"/>
              </w:rPr>
            </w:sdtEndPr>
            <w:sdtContent>
              <w:p w14:paraId="3A418944" w14:textId="24BEC6D3" w:rsidR="00DC2E67" w:rsidRDefault="000D7730" w:rsidP="00592DF8">
                <w:pPr>
                  <w:jc w:val="both"/>
                  <w:rPr>
                    <w:noProof/>
                  </w:rPr>
                </w:pPr>
                <w:r>
                  <w:rPr>
                    <w:rFonts w:ascii="Franklin Gothic Demi" w:eastAsia="Franklin Gothic Book" w:hAnsi="Franklin Gothic Demi" w:cs="Franklin Gothic Book"/>
                    <w:bCs/>
                    <w:noProof/>
                    <w:color w:val="4354A2" w:themeColor="accent1"/>
                    <w:sz w:val="32"/>
                    <w:szCs w:val="22"/>
                    <w:lang w:bidi="en-US"/>
                  </w:rPr>
                  <w:tab/>
                </w:r>
                <w:r w:rsidR="00DC2E67">
                  <w:rPr>
                    <w:noProof/>
                  </w:rPr>
                  <w:t xml:space="preserve">Com a intenção de encontrarmos a solução mais </w:t>
                </w:r>
                <w:r w:rsidR="00DC2E67" w:rsidRPr="00994F3D">
                  <w:rPr>
                    <w:noProof/>
                  </w:rPr>
                  <w:t>eficiente</w:t>
                </w:r>
                <w:r w:rsidR="00DC2E67">
                  <w:rPr>
                    <w:noProof/>
                  </w:rPr>
                  <w:t xml:space="preserve"> e rápida para resolver este problema desenvolvemos diferentes algoritmos com diferentes </w:t>
                </w:r>
                <w:r w:rsidR="00254450">
                  <w:rPr>
                    <w:noProof/>
                  </w:rPr>
                  <w:t>complexidades</w:t>
                </w:r>
                <w:r w:rsidR="00DC2E67">
                  <w:rPr>
                    <w:noProof/>
                  </w:rPr>
                  <w:t xml:space="preserve"> computacionais exploradas.</w:t>
                </w:r>
              </w:p>
              <w:p w14:paraId="38CC1E00" w14:textId="77777777" w:rsidR="00DC2E67" w:rsidRPr="00312E6C" w:rsidRDefault="00DC2E67" w:rsidP="00DC2E67">
                <w:pPr>
                  <w:rPr>
                    <w:noProof/>
                  </w:rPr>
                </w:pPr>
              </w:p>
              <w:p w14:paraId="3384C397" w14:textId="7597B96E" w:rsidR="0037376D" w:rsidRPr="000B39BB" w:rsidRDefault="009E134D" w:rsidP="004845D6">
                <w:pPr>
                  <w:pStyle w:val="Ttulo2"/>
                  <w:rPr>
                    <w:lang w:val="en-US"/>
                  </w:rPr>
                </w:pPr>
                <w:r w:rsidRPr="004845D6">
                  <w:tab/>
                </w:r>
                <w:bookmarkStart w:id="90" w:name="_Toc121307113"/>
                <w:bookmarkStart w:id="91" w:name="_Toc121418966"/>
                <w:r w:rsidR="00FA4CD9" w:rsidRPr="000B39BB">
                  <w:rPr>
                    <w:lang w:val="en-US"/>
                  </w:rPr>
                  <w:t>1</w:t>
                </w:r>
                <w:r w:rsidR="00830A79" w:rsidRPr="000B39BB">
                  <w:rPr>
                    <w:lang w:val="en-US"/>
                  </w:rPr>
                  <w:t xml:space="preserve">ª </w:t>
                </w:r>
                <w:proofErr w:type="spellStart"/>
                <w:r w:rsidR="00FA4CD9" w:rsidRPr="000B39BB">
                  <w:rPr>
                    <w:lang w:val="en-US"/>
                  </w:rPr>
                  <w:t>Solução</w:t>
                </w:r>
                <w:proofErr w:type="spellEnd"/>
                <w:r w:rsidR="00171B58" w:rsidRPr="000B39BB">
                  <w:rPr>
                    <w:lang w:val="en-US"/>
                  </w:rPr>
                  <w:t xml:space="preserve"> (solution_1_recursion)</w:t>
                </w:r>
                <w:r w:rsidR="00DA2085" w:rsidRPr="000B39BB">
                  <w:rPr>
                    <w:lang w:val="en-US"/>
                  </w:rPr>
                  <w:t xml:space="preserve"> – Brute Force</w:t>
                </w:r>
                <w:bookmarkEnd w:id="90"/>
                <w:bookmarkEnd w:id="91"/>
              </w:p>
              <w:p w14:paraId="44366916" w14:textId="4405DB57" w:rsidR="00916D4D" w:rsidRPr="00C85EF0" w:rsidRDefault="00A828C3" w:rsidP="00BB79B3">
                <w:pPr>
                  <w:rPr>
                    <w:noProof/>
                  </w:rPr>
                </w:pPr>
              </w:p>
            </w:sdtContent>
          </w:sdt>
          <w:p w14:paraId="18B17CCB" w14:textId="4924C3F3" w:rsidR="00830A79" w:rsidRDefault="000D7730" w:rsidP="00592DF8">
            <w:pPr>
              <w:jc w:val="both"/>
              <w:rPr>
                <w:noProof/>
              </w:rPr>
            </w:pPr>
            <w:r>
              <w:rPr>
                <w:noProof/>
              </w:rPr>
              <w:tab/>
            </w:r>
            <w:r w:rsidR="00DC2E67">
              <w:rPr>
                <w:noProof/>
              </w:rPr>
              <w:t xml:space="preserve">A primeira solução que está presente no nosso </w:t>
            </w:r>
            <w:r w:rsidR="0037376D">
              <w:rPr>
                <w:noProof/>
              </w:rPr>
              <w:t>trabalho foi</w:t>
            </w:r>
            <w:r w:rsidR="00181F32">
              <w:rPr>
                <w:noProof/>
              </w:rPr>
              <w:t>-</w:t>
            </w:r>
            <w:r w:rsidR="0037376D">
              <w:rPr>
                <w:noProof/>
              </w:rPr>
              <w:t xml:space="preserve">nos apresentada no </w:t>
            </w:r>
            <w:r w:rsidR="00C91C30">
              <w:rPr>
                <w:noProof/>
              </w:rPr>
              <w:t xml:space="preserve">início </w:t>
            </w:r>
            <w:r w:rsidR="0037376D">
              <w:rPr>
                <w:noProof/>
              </w:rPr>
              <w:t>do mesmo de forma a auxiliar</w:t>
            </w:r>
            <w:r w:rsidR="00F26799">
              <w:rPr>
                <w:noProof/>
              </w:rPr>
              <w:t>-nos</w:t>
            </w:r>
            <w:r w:rsidR="0037376D">
              <w:rPr>
                <w:noProof/>
              </w:rPr>
              <w:t xml:space="preserve"> na percepção do objetivo do trabalho.</w:t>
            </w:r>
          </w:p>
          <w:p w14:paraId="65CCF127" w14:textId="3F50979C" w:rsidR="00916D4D" w:rsidRDefault="000D7730" w:rsidP="002F5BBA">
            <w:pPr>
              <w:jc w:val="both"/>
              <w:rPr>
                <w:noProof/>
              </w:rPr>
            </w:pPr>
            <w:r>
              <w:rPr>
                <w:noProof/>
              </w:rPr>
              <w:tab/>
            </w:r>
            <w:r w:rsidR="00C54F57">
              <w:rPr>
                <w:noProof/>
              </w:rPr>
              <w:t xml:space="preserve">É uma solução recursiva, porém muito pouco eficiente, pois </w:t>
            </w:r>
            <w:r w:rsidR="0095084A">
              <w:rPr>
                <w:noProof/>
              </w:rPr>
              <w:t xml:space="preserve">à medida que a posição </w:t>
            </w:r>
            <w:r w:rsidR="00C0306E">
              <w:rPr>
                <w:noProof/>
              </w:rPr>
              <w:t xml:space="preserve">final </w:t>
            </w:r>
            <w:r w:rsidR="00E63BB5">
              <w:rPr>
                <w:noProof/>
              </w:rPr>
              <w:t>aumenta</w:t>
            </w:r>
            <w:r w:rsidR="009F25FB">
              <w:rPr>
                <w:noProof/>
              </w:rPr>
              <w:t xml:space="preserve">, </w:t>
            </w:r>
            <w:r w:rsidR="003901DF">
              <w:rPr>
                <w:noProof/>
              </w:rPr>
              <w:t>o número de soluções é muito grande, sendo “impossível”</w:t>
            </w:r>
            <w:r w:rsidR="008D2B8F">
              <w:rPr>
                <w:noProof/>
              </w:rPr>
              <w:t xml:space="preserve"> chegar ao fim do problema (800 ruas). </w:t>
            </w:r>
            <w:r w:rsidR="00B872F9">
              <w:rPr>
                <w:noProof/>
              </w:rPr>
              <w:t>Esta solução consiste em</w:t>
            </w:r>
            <w:r w:rsidR="00F94DE3">
              <w:rPr>
                <w:noProof/>
              </w:rPr>
              <w:t xml:space="preserve"> calcular todas as sequências possíveis de velocidades </w:t>
            </w:r>
            <w:r w:rsidR="00C91C30">
              <w:rPr>
                <w:noProof/>
              </w:rPr>
              <w:t>para o</w:t>
            </w:r>
            <w:r w:rsidR="00F94DE3">
              <w:rPr>
                <w:noProof/>
              </w:rPr>
              <w:t xml:space="preserve"> problema. </w:t>
            </w:r>
            <w:r w:rsidR="00963216">
              <w:rPr>
                <w:noProof/>
              </w:rPr>
              <w:t xml:space="preserve">À medida que </w:t>
            </w:r>
            <w:r w:rsidR="0066653C">
              <w:rPr>
                <w:noProof/>
              </w:rPr>
              <w:t>as soluções vão sendo calculadas, estas são guardadas (</w:t>
            </w:r>
            <w:r w:rsidR="00D35C27">
              <w:rPr>
                <w:noProof/>
              </w:rPr>
              <w:t xml:space="preserve">tanto os movimentos </w:t>
            </w:r>
            <w:r w:rsidR="001D2415">
              <w:rPr>
                <w:noProof/>
              </w:rPr>
              <w:t>necessários pa</w:t>
            </w:r>
            <w:r w:rsidR="00C30CE7">
              <w:rPr>
                <w:noProof/>
              </w:rPr>
              <w:t>ra chegar ao fim, como as posições por onde passou</w:t>
            </w:r>
            <w:r w:rsidR="0066653C">
              <w:rPr>
                <w:noProof/>
              </w:rPr>
              <w:t>)</w:t>
            </w:r>
            <w:r w:rsidR="00B26E8D">
              <w:rPr>
                <w:noProof/>
              </w:rPr>
              <w:t xml:space="preserve">, </w:t>
            </w:r>
            <w:r w:rsidR="0099075F">
              <w:rPr>
                <w:noProof/>
              </w:rPr>
              <w:t>mas sempre que é encontrada uma soluç</w:t>
            </w:r>
            <w:r w:rsidR="00570E98">
              <w:rPr>
                <w:noProof/>
              </w:rPr>
              <w:t xml:space="preserve">ão </w:t>
            </w:r>
            <w:r w:rsidR="00085C0C">
              <w:rPr>
                <w:noProof/>
              </w:rPr>
              <w:t>com menor número de movimentos do que a guardada anteriormente, esta é substiuí</w:t>
            </w:r>
            <w:r w:rsidR="00C91C30">
              <w:rPr>
                <w:noProof/>
              </w:rPr>
              <w:t>da</w:t>
            </w:r>
            <w:r w:rsidR="00245D93">
              <w:rPr>
                <w:noProof/>
              </w:rPr>
              <w:t xml:space="preserve"> pela melhor</w:t>
            </w:r>
            <w:r w:rsidR="00C91C30">
              <w:rPr>
                <w:noProof/>
              </w:rPr>
              <w:t>.</w:t>
            </w:r>
            <w:r w:rsidR="00245D93">
              <w:rPr>
                <w:noProof/>
              </w:rPr>
              <w:t xml:space="preserve"> </w:t>
            </w:r>
            <w:r w:rsidR="00830A79">
              <w:rPr>
                <w:noProof/>
              </w:rPr>
              <w:t>A falta de efici</w:t>
            </w:r>
            <w:r w:rsidR="001669B0">
              <w:rPr>
                <w:noProof/>
              </w:rPr>
              <w:t>ê</w:t>
            </w:r>
            <w:r w:rsidR="00830A79">
              <w:rPr>
                <w:noProof/>
              </w:rPr>
              <w:t xml:space="preserve">ncia </w:t>
            </w:r>
            <w:r w:rsidR="00381C3F">
              <w:rPr>
                <w:noProof/>
              </w:rPr>
              <w:t xml:space="preserve">da mesma </w:t>
            </w:r>
            <w:r w:rsidR="00830A79">
              <w:rPr>
                <w:noProof/>
              </w:rPr>
              <w:t>deve-se ao facto de</w:t>
            </w:r>
            <w:r w:rsidR="001669B0">
              <w:rPr>
                <w:noProof/>
              </w:rPr>
              <w:t xml:space="preserve">, </w:t>
            </w:r>
            <w:r w:rsidR="00507336">
              <w:rPr>
                <w:noProof/>
              </w:rPr>
              <w:t>à medida que</w:t>
            </w:r>
            <w:r w:rsidR="00830A79">
              <w:rPr>
                <w:noProof/>
              </w:rPr>
              <w:t xml:space="preserve"> o n</w:t>
            </w:r>
            <w:r w:rsidR="001E6B31">
              <w:rPr>
                <w:noProof/>
              </w:rPr>
              <w:t>ú</w:t>
            </w:r>
            <w:r w:rsidR="00830A79">
              <w:rPr>
                <w:noProof/>
              </w:rPr>
              <w:t>mero da posição final do programa aumenta, para este verificar a melhor solução poss</w:t>
            </w:r>
            <w:r w:rsidR="001669B0">
              <w:rPr>
                <w:noProof/>
              </w:rPr>
              <w:t>í</w:t>
            </w:r>
            <w:r w:rsidR="00830A79">
              <w:rPr>
                <w:noProof/>
              </w:rPr>
              <w:t>vel vai ter de encontr</w:t>
            </w:r>
            <w:r w:rsidR="005C3678">
              <w:rPr>
                <w:noProof/>
              </w:rPr>
              <w:t>ar todas as soluç</w:t>
            </w:r>
            <w:r w:rsidR="00CE6588">
              <w:rPr>
                <w:noProof/>
              </w:rPr>
              <w:t>ões possíveis</w:t>
            </w:r>
            <w:r w:rsidR="00830A79">
              <w:rPr>
                <w:noProof/>
              </w:rPr>
              <w:t>, torna</w:t>
            </w:r>
            <w:r w:rsidR="00EE219B">
              <w:rPr>
                <w:noProof/>
              </w:rPr>
              <w:t>ndo</w:t>
            </w:r>
            <w:r w:rsidR="00830A79">
              <w:rPr>
                <w:noProof/>
              </w:rPr>
              <w:t xml:space="preserve">-se muito lento e praticamente </w:t>
            </w:r>
            <w:r w:rsidR="00EE219B">
              <w:rPr>
                <w:noProof/>
              </w:rPr>
              <w:t>“</w:t>
            </w:r>
            <w:r w:rsidR="00830A79">
              <w:rPr>
                <w:noProof/>
              </w:rPr>
              <w:t>impossivel</w:t>
            </w:r>
            <w:r w:rsidR="00EE219B">
              <w:rPr>
                <w:noProof/>
              </w:rPr>
              <w:t>”</w:t>
            </w:r>
            <w:r w:rsidR="00830A79">
              <w:rPr>
                <w:noProof/>
              </w:rPr>
              <w:t xml:space="preserve"> de concluir os 800 segmentos.</w:t>
            </w:r>
          </w:p>
          <w:p w14:paraId="768BB868" w14:textId="32CD20AB" w:rsidR="002F5BBA" w:rsidRPr="002F5BBA" w:rsidRDefault="00C920AB" w:rsidP="002F5BBA">
            <w:pPr>
              <w:jc w:val="both"/>
              <w:rPr>
                <w:noProof/>
              </w:rPr>
            </w:pPr>
            <w:r w:rsidRPr="00471AF5">
              <w:rPr>
                <w:noProof/>
              </w:rPr>
              <w:drawing>
                <wp:anchor distT="0" distB="0" distL="114300" distR="114300" simplePos="0" relativeHeight="251658292" behindDoc="1" locked="0" layoutInCell="1" allowOverlap="1" wp14:anchorId="376971A9" wp14:editId="2A7F51B6">
                  <wp:simplePos x="0" y="0"/>
                  <wp:positionH relativeFrom="column">
                    <wp:posOffset>1200785</wp:posOffset>
                  </wp:positionH>
                  <wp:positionV relativeFrom="paragraph">
                    <wp:posOffset>18513</wp:posOffset>
                  </wp:positionV>
                  <wp:extent cx="4449600" cy="2173060"/>
                  <wp:effectExtent l="0" t="0" r="0" b="0"/>
                  <wp:wrapTight wrapText="bothSides">
                    <wp:wrapPolygon edited="0">
                      <wp:start x="0" y="0"/>
                      <wp:lineTo x="0" y="21461"/>
                      <wp:lineTo x="21517" y="21461"/>
                      <wp:lineTo x="21517" y="0"/>
                      <wp:lineTo x="0" y="0"/>
                    </wp:wrapPolygon>
                  </wp:wrapTight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9600" cy="217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401FC85" w14:textId="533852CB" w:rsidR="002F5BBA" w:rsidRDefault="002F5BBA" w:rsidP="002F5BBA">
            <w:pPr>
              <w:jc w:val="center"/>
              <w:rPr>
                <w:noProof/>
              </w:rPr>
            </w:pPr>
          </w:p>
          <w:p w14:paraId="62F7D6B7" w14:textId="77777777" w:rsidR="00C920AB" w:rsidRDefault="000C2719" w:rsidP="00F0161A">
            <w:pPr>
              <w:jc w:val="both"/>
              <w:rPr>
                <w:noProof/>
              </w:rPr>
            </w:pPr>
            <w:r>
              <w:rPr>
                <w:noProof/>
              </w:rPr>
              <w:tab/>
            </w:r>
          </w:p>
          <w:p w14:paraId="5003494B" w14:textId="77777777" w:rsidR="00C920AB" w:rsidRDefault="00C920AB" w:rsidP="00F0161A">
            <w:pPr>
              <w:jc w:val="both"/>
              <w:rPr>
                <w:noProof/>
              </w:rPr>
            </w:pPr>
          </w:p>
          <w:p w14:paraId="3C5D8D8B" w14:textId="77777777" w:rsidR="00C920AB" w:rsidRDefault="00C920AB" w:rsidP="00F0161A">
            <w:pPr>
              <w:jc w:val="both"/>
              <w:rPr>
                <w:noProof/>
              </w:rPr>
            </w:pPr>
          </w:p>
          <w:p w14:paraId="20ED11F3" w14:textId="77777777" w:rsidR="00C920AB" w:rsidRDefault="00C920AB" w:rsidP="00F0161A">
            <w:pPr>
              <w:jc w:val="both"/>
              <w:rPr>
                <w:noProof/>
              </w:rPr>
            </w:pPr>
          </w:p>
          <w:p w14:paraId="573D85EB" w14:textId="77777777" w:rsidR="00C920AB" w:rsidRDefault="00C920AB" w:rsidP="00F0161A">
            <w:pPr>
              <w:jc w:val="both"/>
              <w:rPr>
                <w:noProof/>
              </w:rPr>
            </w:pPr>
          </w:p>
          <w:p w14:paraId="467521EC" w14:textId="77777777" w:rsidR="00C920AB" w:rsidRDefault="00C920AB" w:rsidP="00F0161A">
            <w:pPr>
              <w:jc w:val="both"/>
              <w:rPr>
                <w:noProof/>
              </w:rPr>
            </w:pPr>
          </w:p>
          <w:p w14:paraId="64F203D1" w14:textId="7C898A9B" w:rsidR="00DA0AF5" w:rsidRDefault="00B71E27" w:rsidP="00F0161A">
            <w:pPr>
              <w:jc w:val="both"/>
              <w:rPr>
                <w:noProof/>
              </w:rPr>
            </w:pPr>
            <w:r>
              <w:rPr>
                <w:noProof/>
              </w:rPr>
              <w:tab/>
            </w:r>
            <w:r w:rsidR="00F81064">
              <w:rPr>
                <w:noProof/>
              </w:rPr>
              <w:t>Inicialmente</w:t>
            </w:r>
            <w:r w:rsidR="00442B33">
              <w:rPr>
                <w:noProof/>
              </w:rPr>
              <w:t>, no código que nos foi fornecido, é chamada uma função a</w:t>
            </w:r>
            <w:r w:rsidR="00F841E6">
              <w:rPr>
                <w:noProof/>
              </w:rPr>
              <w:t xml:space="preserve"> </w:t>
            </w:r>
            <w:r w:rsidR="00E5220E">
              <w:rPr>
                <w:i/>
                <w:iCs/>
                <w:noProof/>
              </w:rPr>
              <w:t xml:space="preserve">solve_1 </w:t>
            </w:r>
            <w:r w:rsidR="000C163C">
              <w:rPr>
                <w:noProof/>
              </w:rPr>
              <w:t xml:space="preserve">onde </w:t>
            </w:r>
            <w:r w:rsidR="00C15BEF">
              <w:rPr>
                <w:noProof/>
              </w:rPr>
              <w:t xml:space="preserve">são capturados alguns dados importantes para a realização do estudo </w:t>
            </w:r>
            <w:r w:rsidR="00AC683E">
              <w:rPr>
                <w:noProof/>
              </w:rPr>
              <w:t>da efici</w:t>
            </w:r>
            <w:r w:rsidR="00AD3B2B">
              <w:rPr>
                <w:noProof/>
              </w:rPr>
              <w:t>ê</w:t>
            </w:r>
            <w:r w:rsidR="00AC683E">
              <w:rPr>
                <w:noProof/>
              </w:rPr>
              <w:t>ncia do algoritmo</w:t>
            </w:r>
            <w:r w:rsidR="00067E1D">
              <w:rPr>
                <w:noProof/>
              </w:rPr>
              <w:t xml:space="preserve">, tais como o tempo que demorou a correr cada </w:t>
            </w:r>
            <w:r w:rsidR="00067E1D" w:rsidRPr="00E5220E">
              <w:rPr>
                <w:i/>
                <w:iCs/>
                <w:noProof/>
              </w:rPr>
              <w:t>final_position</w:t>
            </w:r>
            <w:r w:rsidR="00067E1D">
              <w:rPr>
                <w:noProof/>
              </w:rPr>
              <w:t>, o número de m</w:t>
            </w:r>
            <w:r w:rsidR="00333494">
              <w:rPr>
                <w:noProof/>
              </w:rPr>
              <w:t xml:space="preserve">ovimentos que levou até alcançar essa mesma posição </w:t>
            </w:r>
            <w:r w:rsidR="00FB751A">
              <w:rPr>
                <w:noProof/>
              </w:rPr>
              <w:t xml:space="preserve">e o esforço desenvolvido (número de vezes </w:t>
            </w:r>
            <w:r w:rsidR="007745B1">
              <w:rPr>
                <w:noProof/>
              </w:rPr>
              <w:t>que</w:t>
            </w:r>
            <w:r w:rsidR="00FB751A">
              <w:rPr>
                <w:noProof/>
              </w:rPr>
              <w:t xml:space="preserve"> </w:t>
            </w:r>
            <w:r w:rsidR="00FF5897">
              <w:rPr>
                <w:noProof/>
              </w:rPr>
              <w:t xml:space="preserve">a recursiva </w:t>
            </w:r>
            <w:r w:rsidR="00FF5897" w:rsidRPr="00E5220E">
              <w:rPr>
                <w:i/>
                <w:iCs/>
                <w:noProof/>
              </w:rPr>
              <w:t>solution_1_recursion</w:t>
            </w:r>
            <w:r w:rsidR="00FF5897">
              <w:rPr>
                <w:noProof/>
              </w:rPr>
              <w:t xml:space="preserve"> foi chamada.</w:t>
            </w:r>
          </w:p>
          <w:p w14:paraId="3422D568" w14:textId="70E0205E" w:rsidR="002F5BBA" w:rsidRPr="00C85EF0" w:rsidRDefault="002F5BBA" w:rsidP="00DA0AF5">
            <w:pPr>
              <w:rPr>
                <w:noProof/>
              </w:rPr>
            </w:pPr>
            <w:r w:rsidRPr="002F5BBA">
              <w:rPr>
                <w:noProof/>
              </w:rPr>
              <w:lastRenderedPageBreak/>
              <w:drawing>
                <wp:inline distT="0" distB="0" distL="0" distR="0" wp14:anchorId="0B72ED6C" wp14:editId="664F7FED">
                  <wp:extent cx="6853555" cy="4474210"/>
                  <wp:effectExtent l="0" t="0" r="4445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4980" cy="4488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sdt>
            <w:sdtPr>
              <w:rPr>
                <w:rFonts w:asciiTheme="minorHAnsi" w:eastAsiaTheme="minorHAnsi" w:hAnsiTheme="minorHAnsi" w:cstheme="minorBidi"/>
                <w:bCs w:val="0"/>
                <w:noProof/>
                <w:color w:val="auto"/>
                <w:sz w:val="20"/>
                <w:szCs w:val="24"/>
                <w:lang w:bidi="ar-SA"/>
              </w:rPr>
              <w:id w:val="1987978934"/>
              <w:placeholder>
                <w:docPart w:val="B9B1A23426E14D589F3CBF862C79AD09"/>
              </w:placeholder>
              <w15:appearance w15:val="hidden"/>
            </w:sdtPr>
            <w:sdtContent>
              <w:p w14:paraId="3094D5DB" w14:textId="1F3DF0ED" w:rsidR="00700BA7" w:rsidRDefault="00D45107" w:rsidP="00B71E27">
                <w:pPr>
                  <w:pStyle w:val="Subcabealho"/>
                  <w:numPr>
                    <w:ilvl w:val="0"/>
                    <w:numId w:val="0"/>
                  </w:numPr>
                  <w:jc w:val="both"/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</w:pPr>
                <w:r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ab/>
                </w:r>
                <w:r w:rsidR="00C471C4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Nesta mesma recursiva </w:t>
                </w:r>
                <w:r w:rsidR="000E7F53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é feita a contagem </w:t>
                </w:r>
                <w:r w:rsidR="000A6131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do esforço do programa</w:t>
                </w:r>
                <w:r w:rsidR="00955C09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 através de </w:t>
                </w:r>
                <w:r w:rsidR="00955C09" w:rsidRPr="00E5220E">
                  <w:rPr>
                    <w:rFonts w:asciiTheme="minorHAnsi" w:eastAsiaTheme="minorHAnsi" w:hAnsiTheme="minorHAnsi" w:cstheme="minorBidi"/>
                    <w:bCs w:val="0"/>
                    <w:i/>
                    <w:iCs/>
                    <w:noProof/>
                    <w:color w:val="auto"/>
                    <w:sz w:val="20"/>
                    <w:szCs w:val="24"/>
                    <w:lang w:bidi="ar-SA"/>
                  </w:rPr>
                  <w:t>solution_1_count</w:t>
                </w:r>
                <w:r w:rsidR="00F04C1C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 (</w:t>
                </w:r>
                <w:r w:rsidR="00CD6B06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que é incrementado cada </w:t>
                </w:r>
                <w:r w:rsidR="00095D33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vez </w:t>
                </w:r>
                <w:r w:rsidR="00CD6B06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que esta mesma função é iterada</w:t>
                </w:r>
                <w:r w:rsidR="00206B12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)</w:t>
                </w:r>
                <w:r w:rsidR="00F04C1C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 e </w:t>
                </w:r>
                <w:r w:rsidR="0020383F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o</w:t>
                </w:r>
                <w:r w:rsidR="00F04C1C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 </w:t>
                </w:r>
                <w:r w:rsidR="00366A2C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armazenamento </w:t>
                </w:r>
                <w:r w:rsidR="00F01E02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de uma nova posição através do número de casas q</w:t>
                </w:r>
                <w:r w:rsidR="001669B0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ue </w:t>
                </w:r>
                <w:r w:rsidR="00B61DE6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 permiti</w:t>
                </w:r>
                <w:r w:rsidR="001669B0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u</w:t>
                </w:r>
                <w:r w:rsidR="00B61DE6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 avançar.</w:t>
                </w:r>
              </w:p>
              <w:p w14:paraId="799817C0" w14:textId="7A1D3078" w:rsidR="00B61DE6" w:rsidRDefault="00D45107" w:rsidP="00D45107">
                <w:pPr>
                  <w:pStyle w:val="Subcabealho"/>
                  <w:numPr>
                    <w:ilvl w:val="0"/>
                    <w:numId w:val="0"/>
                  </w:numPr>
                  <w:jc w:val="both"/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</w:pPr>
                <w:r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ab/>
                </w:r>
                <w:r w:rsidR="008609EB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Para testar se alcançamos </w:t>
                </w:r>
                <w:r w:rsidR="00871AA3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o destino</w:t>
                </w:r>
                <w:r w:rsidR="00927716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 </w:t>
                </w:r>
                <w:r w:rsidR="0051400C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verificamos </w:t>
                </w:r>
                <w:r w:rsidR="00871AA3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se a nossa posição atual corresponde </w:t>
                </w:r>
                <w:r w:rsidR="0049581B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à</w:t>
                </w:r>
                <w:r w:rsidR="00871AA3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 posição final imposta pela chamada da função anteriormente descrita (</w:t>
                </w:r>
                <w:r w:rsidR="00871AA3" w:rsidRPr="00E5220E">
                  <w:rPr>
                    <w:rFonts w:asciiTheme="minorHAnsi" w:eastAsiaTheme="minorHAnsi" w:hAnsiTheme="minorHAnsi" w:cstheme="minorBidi"/>
                    <w:bCs w:val="0"/>
                    <w:i/>
                    <w:iCs/>
                    <w:noProof/>
                    <w:color w:val="auto"/>
                    <w:sz w:val="20"/>
                    <w:szCs w:val="24"/>
                    <w:lang w:bidi="ar-SA"/>
                  </w:rPr>
                  <w:t>solve_1</w:t>
                </w:r>
                <w:r w:rsidR="00871AA3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)</w:t>
                </w:r>
                <w:r w:rsidR="00520121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. S</w:t>
                </w:r>
                <w:r w:rsidR="00871AA3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e o mesmo se verificar</w:t>
                </w:r>
                <w:r w:rsidR="00520121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,</w:t>
                </w:r>
                <w:r w:rsidR="00871AA3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 o programa guardará </w:t>
                </w:r>
                <w:r w:rsidR="00312AEE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essa nova solução</w:t>
                </w:r>
                <w:r w:rsidR="00153921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, c</w:t>
                </w:r>
                <w:r w:rsidR="00B51F52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aso contrário, será testada uma nova alternativa de resolução do problema, começando por testar </w:t>
                </w:r>
                <w:r w:rsidR="00B02DE3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as 3 velocidades que </w:t>
                </w:r>
                <w:r w:rsidR="009171FE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se pode avançar (</w:t>
                </w:r>
                <w:r w:rsidR="003B31CF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diminuir em 1, manter ou aumentar em 1)</w:t>
                </w:r>
                <w:r w:rsidR="00003CFF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. </w:t>
                </w:r>
                <w:r w:rsidR="00854B26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É</w:t>
                </w:r>
                <w:r w:rsidR="00A6104C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, </w:t>
                </w:r>
                <w:r w:rsidR="00854B26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posteriormente</w:t>
                </w:r>
                <w:r w:rsidR="00A6104C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,</w:t>
                </w:r>
                <w:r w:rsidR="00854B26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 testado neste </w:t>
                </w:r>
                <w:r w:rsidR="00854B26" w:rsidRPr="00E5220E">
                  <w:rPr>
                    <w:rFonts w:asciiTheme="minorHAnsi" w:eastAsiaTheme="minorHAnsi" w:hAnsiTheme="minorHAnsi" w:cstheme="minorBidi"/>
                    <w:bCs w:val="0"/>
                    <w:i/>
                    <w:iCs/>
                    <w:noProof/>
                    <w:color w:val="auto"/>
                    <w:sz w:val="20"/>
                    <w:szCs w:val="24"/>
                    <w:lang w:bidi="ar-SA"/>
                  </w:rPr>
                  <w:t>for loop</w:t>
                </w:r>
                <w:r w:rsidR="00854B26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 </w:t>
                </w:r>
                <w:r w:rsidR="00F334DF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se a nossa new_speed </w:t>
                </w:r>
                <w:r w:rsidR="00540DCB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contém todos os requisitos para ser uma solução, testado </w:t>
                </w:r>
                <w:r w:rsidR="00E51351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se é maior que 1</w:t>
                </w:r>
                <w:r w:rsidR="000B448C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, menor que 9 (max_road_speed) e se com ela não iremos exceder a posição final</w:t>
                </w:r>
                <w:r w:rsidR="00F1602E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. Com os testes casa a casa para verificar se </w:t>
                </w:r>
                <w:r w:rsidR="00194B3A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podemos atrave</w:t>
                </w:r>
                <w:r w:rsidR="001669B0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s</w:t>
                </w:r>
                <w:r w:rsidR="00194B3A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sar as casas pretendidas com aquela velocidade</w:t>
                </w:r>
                <w:r w:rsidR="001669B0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, </w:t>
                </w:r>
                <w:r w:rsidR="00194B3A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vamos descobrir se a mesma é adequada e, cas</w:t>
                </w:r>
                <w:r w:rsidR="001669B0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o</w:t>
                </w:r>
                <w:r w:rsidR="00194B3A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 </w:t>
                </w:r>
                <w:r w:rsidR="00280161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“i” chegue ao ponto de ser maior que </w:t>
                </w:r>
                <w:r w:rsidR="00280161" w:rsidRPr="00E5220E">
                  <w:rPr>
                    <w:rFonts w:asciiTheme="minorHAnsi" w:eastAsiaTheme="minorHAnsi" w:hAnsiTheme="minorHAnsi" w:cstheme="minorBidi"/>
                    <w:bCs w:val="0"/>
                    <w:i/>
                    <w:iCs/>
                    <w:noProof/>
                    <w:color w:val="auto"/>
                    <w:sz w:val="20"/>
                    <w:szCs w:val="24"/>
                    <w:lang w:bidi="ar-SA"/>
                  </w:rPr>
                  <w:t>new_speed</w:t>
                </w:r>
                <w:r w:rsidR="00280161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, significa que a mesma é valida para todas as casas</w:t>
                </w:r>
                <w:r w:rsidR="00912FB0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 chamando</w:t>
                </w:r>
                <w:r w:rsidR="00492767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, desta maneira,</w:t>
                </w:r>
                <w:r w:rsidR="00912FB0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 xml:space="preserve"> a recursiva novamente </w:t>
                </w:r>
                <w:r w:rsidR="002350C8"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t>com o novo valor de velocidade, posição e incrementando em 1 o número de movimentos.</w:t>
                </w:r>
              </w:p>
              <w:p w14:paraId="0061AA3D" w14:textId="77777777" w:rsidR="00564C0C" w:rsidRDefault="00564C0C" w:rsidP="00A63F14">
                <w:pPr>
                  <w:pStyle w:val="Subcabealho"/>
                  <w:numPr>
                    <w:ilvl w:val="0"/>
                    <w:numId w:val="0"/>
                  </w:numPr>
                  <w:ind w:left="360"/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</w:pPr>
              </w:p>
              <w:p w14:paraId="097D90D0" w14:textId="77777777" w:rsidR="00A63F14" w:rsidRDefault="00A63F14" w:rsidP="00A63F14">
                <w:pPr>
                  <w:pStyle w:val="Subcabealho"/>
                  <w:numPr>
                    <w:ilvl w:val="0"/>
                    <w:numId w:val="0"/>
                  </w:numPr>
                  <w:ind w:left="360" w:hanging="360"/>
                  <w:rPr>
                    <w:noProof/>
                  </w:rPr>
                </w:pPr>
              </w:p>
              <w:p w14:paraId="3EA16AD5" w14:textId="77777777" w:rsidR="00FB0F13" w:rsidRDefault="00FB0F13" w:rsidP="00A63F14">
                <w:pPr>
                  <w:pStyle w:val="Subcabealho"/>
                  <w:numPr>
                    <w:ilvl w:val="0"/>
                    <w:numId w:val="0"/>
                  </w:numPr>
                  <w:ind w:left="360" w:hanging="360"/>
                  <w:rPr>
                    <w:noProof/>
                  </w:rPr>
                </w:pPr>
              </w:p>
              <w:p w14:paraId="3EACD97F" w14:textId="0B4D866D" w:rsidR="00A63F14" w:rsidRDefault="00A63F14" w:rsidP="008E71CF">
                <w:pPr>
                  <w:pStyle w:val="Subcabealho"/>
                  <w:numPr>
                    <w:ilvl w:val="0"/>
                    <w:numId w:val="0"/>
                  </w:numPr>
                  <w:rPr>
                    <w:noProof/>
                  </w:rPr>
                </w:pPr>
              </w:p>
              <w:p w14:paraId="382ABDD1" w14:textId="5AC0D9EF" w:rsidR="0040631E" w:rsidRDefault="0040631E" w:rsidP="008E71CF">
                <w:pPr>
                  <w:pStyle w:val="Subcabealho"/>
                  <w:numPr>
                    <w:ilvl w:val="0"/>
                    <w:numId w:val="0"/>
                  </w:numPr>
                  <w:rPr>
                    <w:noProof/>
                  </w:rPr>
                </w:pPr>
              </w:p>
              <w:p w14:paraId="33758BF4" w14:textId="77777777" w:rsidR="0040631E" w:rsidRDefault="0040631E" w:rsidP="008E71CF">
                <w:pPr>
                  <w:pStyle w:val="Subcabealho"/>
                  <w:numPr>
                    <w:ilvl w:val="0"/>
                    <w:numId w:val="0"/>
                  </w:numPr>
                  <w:rPr>
                    <w:noProof/>
                  </w:rPr>
                </w:pPr>
              </w:p>
              <w:p w14:paraId="1855EA53" w14:textId="118D5237" w:rsidR="00916D4D" w:rsidRPr="008E71CF" w:rsidRDefault="009E134D" w:rsidP="004A3544">
                <w:pPr>
                  <w:pStyle w:val="Ttulo2"/>
                  <w:rPr>
                    <w:noProof/>
                    <w:lang w:val="en-US"/>
                  </w:rPr>
                </w:pPr>
                <w:r w:rsidRPr="000A5E6E">
                  <w:tab/>
                </w:r>
                <w:bookmarkStart w:id="92" w:name="_Toc121307114"/>
                <w:bookmarkStart w:id="93" w:name="_Toc121418967"/>
                <w:r w:rsidR="0037376D" w:rsidRPr="008E71CF">
                  <w:rPr>
                    <w:noProof/>
                    <w:lang w:val="en-US"/>
                  </w:rPr>
                  <w:t>2ª Solução</w:t>
                </w:r>
                <w:r w:rsidR="00EE219B" w:rsidRPr="008E71CF">
                  <w:rPr>
                    <w:noProof/>
                    <w:lang w:val="en-US"/>
                  </w:rPr>
                  <w:t xml:space="preserve"> (</w:t>
                </w:r>
                <w:r w:rsidR="00D64A27" w:rsidRPr="008E71CF">
                  <w:rPr>
                    <w:noProof/>
                    <w:lang w:val="en-US"/>
                  </w:rPr>
                  <w:t>solution_2_recursion</w:t>
                </w:r>
                <w:r w:rsidR="00EE219B" w:rsidRPr="008E71CF">
                  <w:rPr>
                    <w:noProof/>
                    <w:lang w:val="en-US"/>
                  </w:rPr>
                  <w:t>)</w:t>
                </w:r>
                <w:r w:rsidR="008E71CF">
                  <w:rPr>
                    <w:noProof/>
                    <w:lang w:val="en-US"/>
                  </w:rPr>
                  <w:t xml:space="preserve"> </w:t>
                </w:r>
                <w:r w:rsidR="008E71CF" w:rsidRPr="00DA2085">
                  <w:rPr>
                    <w:noProof/>
                    <w:lang w:val="en-US"/>
                  </w:rPr>
                  <w:t>– Brute Force</w:t>
                </w:r>
                <w:r w:rsidR="008E71CF">
                  <w:rPr>
                    <w:noProof/>
                    <w:lang w:val="en-US"/>
                  </w:rPr>
                  <w:t xml:space="preserve"> Otimizada</w:t>
                </w:r>
                <w:bookmarkEnd w:id="92"/>
                <w:bookmarkEnd w:id="93"/>
              </w:p>
              <w:p w14:paraId="1F3685FF" w14:textId="48F03FFD" w:rsidR="008D5E3D" w:rsidRPr="00C85EF0" w:rsidRDefault="00A828C3" w:rsidP="00BB79B3">
                <w:pPr>
                  <w:rPr>
                    <w:noProof/>
                  </w:rPr>
                </w:pPr>
              </w:p>
            </w:sdtContent>
          </w:sdt>
          <w:p w14:paraId="3FAF19B3" w14:textId="6BCEED4D" w:rsidR="00F01B50" w:rsidRDefault="000D7730" w:rsidP="00F0161A">
            <w:pPr>
              <w:jc w:val="both"/>
              <w:rPr>
                <w:noProof/>
              </w:rPr>
            </w:pPr>
            <w:r>
              <w:rPr>
                <w:noProof/>
              </w:rPr>
              <w:tab/>
            </w:r>
            <w:r w:rsidR="00F01B50">
              <w:rPr>
                <w:noProof/>
              </w:rPr>
              <w:t>A segunda solução consiste apenas na melhoria d</w:t>
            </w:r>
            <w:r w:rsidR="00E81753">
              <w:rPr>
                <w:noProof/>
              </w:rPr>
              <w:t xml:space="preserve">a solução anterior </w:t>
            </w:r>
            <w:r w:rsidR="008E1324">
              <w:rPr>
                <w:noProof/>
              </w:rPr>
              <w:t>apresentada previamente como referido.</w:t>
            </w:r>
          </w:p>
          <w:p w14:paraId="386010E4" w14:textId="4B5668A1" w:rsidR="009157BA" w:rsidRDefault="000D7730" w:rsidP="00F0161A">
            <w:pPr>
              <w:jc w:val="both"/>
              <w:rPr>
                <w:noProof/>
              </w:rPr>
            </w:pPr>
            <w:r>
              <w:rPr>
                <w:noProof/>
              </w:rPr>
              <w:tab/>
            </w:r>
            <w:r w:rsidR="002B2AA2">
              <w:rPr>
                <w:noProof/>
              </w:rPr>
              <w:t xml:space="preserve">Como referido, o intuito da solução anterior era gerar todas as soluções possíveis para as diferentes posições finais, logo </w:t>
            </w:r>
            <w:r w:rsidR="000B26AE">
              <w:rPr>
                <w:noProof/>
              </w:rPr>
              <w:t xml:space="preserve">apenas precisamos de colocar uma condição </w:t>
            </w:r>
            <w:r w:rsidR="00A10251">
              <w:rPr>
                <w:noProof/>
              </w:rPr>
              <w:t xml:space="preserve">que verifica se a solução </w:t>
            </w:r>
            <w:r w:rsidR="00F91D35">
              <w:rPr>
                <w:noProof/>
              </w:rPr>
              <w:t xml:space="preserve">já </w:t>
            </w:r>
            <w:r w:rsidR="00A10251">
              <w:rPr>
                <w:noProof/>
              </w:rPr>
              <w:t xml:space="preserve">guardada </w:t>
            </w:r>
            <w:r w:rsidR="00B923A9">
              <w:rPr>
                <w:noProof/>
              </w:rPr>
              <w:t>apresenta</w:t>
            </w:r>
            <w:r w:rsidR="00F91D35">
              <w:rPr>
                <w:noProof/>
              </w:rPr>
              <w:t xml:space="preserve"> </w:t>
            </w:r>
            <w:r w:rsidR="00C25E40">
              <w:rPr>
                <w:noProof/>
              </w:rPr>
              <w:t>uma posição maior num menor número de movimentos</w:t>
            </w:r>
            <w:r w:rsidR="0006653E">
              <w:rPr>
                <w:noProof/>
              </w:rPr>
              <w:t xml:space="preserve"> do que a</w:t>
            </w:r>
            <w:r w:rsidR="00172753">
              <w:rPr>
                <w:noProof/>
              </w:rPr>
              <w:t xml:space="preserve">s possibilidades que iriamos testar a seguir. </w:t>
            </w:r>
            <w:r w:rsidR="00C518CE">
              <w:rPr>
                <w:noProof/>
              </w:rPr>
              <w:t xml:space="preserve">Logo, após esta verificação, </w:t>
            </w:r>
            <w:r w:rsidR="005B4A0A">
              <w:rPr>
                <w:noProof/>
              </w:rPr>
              <w:t xml:space="preserve">serão apenas testadas opções </w:t>
            </w:r>
            <w:r w:rsidR="00F634BC">
              <w:rPr>
                <w:noProof/>
              </w:rPr>
              <w:t xml:space="preserve">em que as soluções </w:t>
            </w:r>
            <w:r w:rsidR="00394D84">
              <w:rPr>
                <w:noProof/>
              </w:rPr>
              <w:t>sejam</w:t>
            </w:r>
            <w:r w:rsidR="00F634BC">
              <w:rPr>
                <w:noProof/>
              </w:rPr>
              <w:t xml:space="preserve"> melhores, evitando </w:t>
            </w:r>
            <w:r w:rsidR="00094E1E">
              <w:rPr>
                <w:noProof/>
              </w:rPr>
              <w:t xml:space="preserve">a geração de todas as sequências de soluções possíveis, sendo assim possível chegar ao último segmento (800), adicionando </w:t>
            </w:r>
            <w:r w:rsidR="00916D4D">
              <w:rPr>
                <w:noProof/>
              </w:rPr>
              <w:t>apenas esta pequena condição.</w:t>
            </w:r>
            <w:r w:rsidR="00C518CE">
              <w:rPr>
                <w:noProof/>
              </w:rPr>
              <w:t xml:space="preserve"> </w:t>
            </w:r>
            <w:r w:rsidR="00B923A9">
              <w:rPr>
                <w:noProof/>
              </w:rPr>
              <w:t xml:space="preserve"> </w:t>
            </w:r>
          </w:p>
          <w:p w14:paraId="68FEC676" w14:textId="64401120" w:rsidR="008E1324" w:rsidRDefault="00846CB6" w:rsidP="00F01B50">
            <w:pPr>
              <w:rPr>
                <w:noProof/>
              </w:rPr>
            </w:pPr>
            <w:r w:rsidRPr="00846CB6">
              <w:rPr>
                <w:noProof/>
              </w:rPr>
              <w:drawing>
                <wp:inline distT="0" distB="0" distL="0" distR="0" wp14:anchorId="32105BC1" wp14:editId="389CD2DB">
                  <wp:extent cx="6853555" cy="5172710"/>
                  <wp:effectExtent l="0" t="0" r="4445" b="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3555" cy="5172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sdt>
            <w:sdtPr>
              <w:rPr>
                <w:noProof/>
              </w:rPr>
              <w:id w:val="-1915316293"/>
              <w:placeholder>
                <w:docPart w:val="CB106E88DEC946B4BF95FDB6555496B3"/>
              </w:placeholder>
              <w15:appearance w15:val="hidden"/>
            </w:sdtPr>
            <w:sdtContent>
              <w:p w14:paraId="1C7A293F" w14:textId="404546D5" w:rsidR="00564C0C" w:rsidRPr="00C85EF0" w:rsidRDefault="00564C0C" w:rsidP="0037376D">
                <w:pPr>
                  <w:pStyle w:val="Subcabealho"/>
                  <w:ind w:left="0"/>
                  <w:rPr>
                    <w:noProof/>
                  </w:rPr>
                </w:pPr>
              </w:p>
              <w:p w14:paraId="082F88AB" w14:textId="77777777" w:rsidR="00A63F14" w:rsidRDefault="00A63F14" w:rsidP="00A63F14">
                <w:pPr>
                  <w:pStyle w:val="Subcabealho"/>
                  <w:numPr>
                    <w:ilvl w:val="0"/>
                    <w:numId w:val="0"/>
                  </w:numPr>
                  <w:ind w:left="360" w:hanging="360"/>
                  <w:rPr>
                    <w:noProof/>
                  </w:rPr>
                </w:pPr>
              </w:p>
              <w:p w14:paraId="61F48A8B" w14:textId="77777777" w:rsidR="00E67412" w:rsidRDefault="00E67412" w:rsidP="00123A58">
                <w:pPr>
                  <w:pStyle w:val="Ttulo2"/>
                  <w:rPr>
                    <w:noProof/>
                  </w:rPr>
                </w:pPr>
                <w:bookmarkStart w:id="94" w:name="_Toc121418968"/>
                <w:r>
                  <w:rPr>
                    <w:noProof/>
                  </w:rPr>
                  <w:lastRenderedPageBreak/>
                  <w:tab/>
                </w:r>
              </w:p>
              <w:p w14:paraId="22B769CD" w14:textId="7D73D9EC" w:rsidR="00A63F14" w:rsidRPr="00C85EF0" w:rsidRDefault="00E67412" w:rsidP="00123A58">
                <w:pPr>
                  <w:pStyle w:val="Ttulo2"/>
                  <w:rPr>
                    <w:noProof/>
                  </w:rPr>
                </w:pPr>
                <w:r>
                  <w:rPr>
                    <w:noProof/>
                  </w:rPr>
                  <w:tab/>
                </w:r>
                <w:r w:rsidR="00123A58">
                  <w:rPr>
                    <w:noProof/>
                  </w:rPr>
                  <w:t>3º Solução (solution_3_recursion)</w:t>
                </w:r>
                <w:bookmarkEnd w:id="94"/>
              </w:p>
              <w:sdt>
                <w:sdtPr>
                  <w:rPr>
                    <w:bCs/>
                    <w:color w:val="auto"/>
                    <w:sz w:val="20"/>
                  </w:rPr>
                  <w:id w:val="-231242076"/>
                  <w:placeholder>
                    <w:docPart w:val="4B44BD9903274F7CADF24EA18B536850"/>
                  </w:placeholder>
                  <w15:appearance w15:val="hidden"/>
                </w:sdtPr>
                <w:sdtEndPr>
                  <w:rPr>
                    <w:bCs w:val="0"/>
                    <w:noProof/>
                  </w:rPr>
                </w:sdtEndPr>
                <w:sdtContent>
                  <w:p w14:paraId="4CC62C2F" w14:textId="5F63EB87" w:rsidR="00A15744" w:rsidRDefault="00A15744" w:rsidP="00FB0BE2">
                    <w:pPr>
                      <w:pStyle w:val="ndice"/>
                      <w:jc w:val="both"/>
                    </w:pPr>
                  </w:p>
                  <w:p w14:paraId="2BD075B4" w14:textId="15009487" w:rsidR="00A15744" w:rsidRDefault="000D7730" w:rsidP="00FB0BE2">
                    <w:pPr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ab/>
                    </w:r>
                    <w:r w:rsidR="00A15744">
                      <w:rPr>
                        <w:noProof/>
                      </w:rPr>
                      <w:t xml:space="preserve">A terceira solução já provém de um algoritmo </w:t>
                    </w:r>
                    <w:r w:rsidR="007457FF">
                      <w:rPr>
                        <w:noProof/>
                      </w:rPr>
                      <w:t xml:space="preserve">criado por nós. </w:t>
                    </w:r>
                  </w:p>
                  <w:p w14:paraId="1C5A1C4C" w14:textId="422D57E3" w:rsidR="003F0343" w:rsidRDefault="000D7730" w:rsidP="00FB0BE2">
                    <w:pPr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ab/>
                    </w:r>
                    <w:r w:rsidR="003F0343">
                      <w:rPr>
                        <w:noProof/>
                      </w:rPr>
                      <w:t xml:space="preserve">Esta </w:t>
                    </w:r>
                    <w:r w:rsidR="00384E10">
                      <w:rPr>
                        <w:noProof/>
                      </w:rPr>
                      <w:t xml:space="preserve">solução também recorre a uma função recursiva </w:t>
                    </w:r>
                    <w:r w:rsidR="00845ED5">
                      <w:rPr>
                        <w:noProof/>
                      </w:rPr>
                      <w:t xml:space="preserve">em que o </w:t>
                    </w:r>
                    <w:r w:rsidR="00B00050">
                      <w:rPr>
                        <w:noProof/>
                      </w:rPr>
                      <w:t xml:space="preserve">seu </w:t>
                    </w:r>
                    <w:r w:rsidR="00845ED5">
                      <w:rPr>
                        <w:noProof/>
                      </w:rPr>
                      <w:t xml:space="preserve">primeiro objetivo é </w:t>
                    </w:r>
                    <w:r w:rsidR="00B00050">
                      <w:rPr>
                        <w:noProof/>
                      </w:rPr>
                      <w:t xml:space="preserve">tentar </w:t>
                    </w:r>
                    <w:r w:rsidR="00845ED5">
                      <w:rPr>
                        <w:noProof/>
                      </w:rPr>
                      <w:t xml:space="preserve">acelerar </w:t>
                    </w:r>
                    <w:r w:rsidR="004F7592">
                      <w:rPr>
                        <w:noProof/>
                      </w:rPr>
                      <w:t>o carro</w:t>
                    </w:r>
                    <w:r w:rsidR="00D94A94">
                      <w:rPr>
                        <w:noProof/>
                      </w:rPr>
                      <w:t>.</w:t>
                    </w:r>
                    <w:r w:rsidR="00C45D10">
                      <w:rPr>
                        <w:noProof/>
                      </w:rPr>
                      <w:t xml:space="preserve"> O método que usámos para testar</w:t>
                    </w:r>
                    <w:r w:rsidR="005064D1">
                      <w:rPr>
                        <w:noProof/>
                      </w:rPr>
                      <w:t xml:space="preserve"> as diferentes velocidades foi implementado na funç</w:t>
                    </w:r>
                    <w:r w:rsidR="007B114C">
                      <w:rPr>
                        <w:noProof/>
                      </w:rPr>
                      <w:t xml:space="preserve">ão </w:t>
                    </w:r>
                    <w:r w:rsidR="007B114C">
                      <w:rPr>
                        <w:i/>
                        <w:iCs/>
                        <w:noProof/>
                      </w:rPr>
                      <w:t>testarVelocidade1</w:t>
                    </w:r>
                    <w:r w:rsidR="000A1A5E">
                      <w:rPr>
                        <w:i/>
                        <w:iCs/>
                        <w:noProof/>
                      </w:rPr>
                      <w:t>()</w:t>
                    </w:r>
                    <w:r w:rsidR="00B80D8B">
                      <w:rPr>
                        <w:noProof/>
                      </w:rPr>
                      <w:t>.</w:t>
                    </w:r>
                  </w:p>
                  <w:p w14:paraId="668F3BBC" w14:textId="54B3011B" w:rsidR="00F3097E" w:rsidRDefault="000D7730" w:rsidP="00FB0BE2">
                    <w:pPr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ab/>
                    </w:r>
                    <w:r w:rsidR="005D05D9">
                      <w:rPr>
                        <w:noProof/>
                      </w:rPr>
                      <w:t xml:space="preserve">Como já referido, a ideia principal é </w:t>
                    </w:r>
                    <w:r w:rsidR="00C627FB">
                      <w:rPr>
                        <w:noProof/>
                      </w:rPr>
                      <w:t xml:space="preserve">acelerar o carro, mas antes é </w:t>
                    </w:r>
                    <w:r w:rsidR="00672207">
                      <w:rPr>
                        <w:noProof/>
                      </w:rPr>
                      <w:t>testada essa possibilidade</w:t>
                    </w:r>
                    <w:r w:rsidR="00DB68E0">
                      <w:rPr>
                        <w:noProof/>
                      </w:rPr>
                      <w:t>. Verificamos essa possibilidade</w:t>
                    </w:r>
                    <w:r w:rsidR="00307735">
                      <w:rPr>
                        <w:noProof/>
                      </w:rPr>
                      <w:t xml:space="preserve"> garantindo que</w:t>
                    </w:r>
                    <w:r w:rsidR="003D05F6">
                      <w:rPr>
                        <w:noProof/>
                      </w:rPr>
                      <w:t>,</w:t>
                    </w:r>
                    <w:r w:rsidR="00307735">
                      <w:rPr>
                        <w:noProof/>
                      </w:rPr>
                      <w:t xml:space="preserve"> depende</w:t>
                    </w:r>
                    <w:r w:rsidR="003D05F6">
                      <w:rPr>
                        <w:noProof/>
                      </w:rPr>
                      <w:t>n</w:t>
                    </w:r>
                    <w:r w:rsidR="00307735">
                      <w:rPr>
                        <w:noProof/>
                      </w:rPr>
                      <w:t xml:space="preserve">do das velocidades </w:t>
                    </w:r>
                    <w:r w:rsidR="003D05F6">
                      <w:rPr>
                        <w:noProof/>
                      </w:rPr>
                      <w:t>dos se</w:t>
                    </w:r>
                    <w:r w:rsidR="00394D84">
                      <w:rPr>
                        <w:noProof/>
                      </w:rPr>
                      <w:t>g</w:t>
                    </w:r>
                    <w:r w:rsidR="003D05F6">
                      <w:rPr>
                        <w:noProof/>
                      </w:rPr>
                      <w:t xml:space="preserve">mentos futuros, se o carro tiver </w:t>
                    </w:r>
                    <w:r w:rsidR="00394D84">
                      <w:rPr>
                        <w:noProof/>
                      </w:rPr>
                      <w:t>de</w:t>
                    </w:r>
                    <w:r w:rsidR="003D05F6">
                      <w:rPr>
                        <w:noProof/>
                      </w:rPr>
                      <w:t xml:space="preserve"> abrandar</w:t>
                    </w:r>
                    <w:r w:rsidR="008F40DF">
                      <w:rPr>
                        <w:noProof/>
                      </w:rPr>
                      <w:t>, seja possível fazê-lo com antecedência.</w:t>
                    </w:r>
                  </w:p>
                  <w:p w14:paraId="1B5D2354" w14:textId="1B197E66" w:rsidR="008F40DF" w:rsidRDefault="000D7730" w:rsidP="00FB0BE2">
                    <w:pPr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ab/>
                    </w:r>
                    <w:r w:rsidR="008F40DF">
                      <w:rPr>
                        <w:noProof/>
                      </w:rPr>
                      <w:t xml:space="preserve">Recorrendo a um exemplo, se </w:t>
                    </w:r>
                    <w:r w:rsidR="0013509C">
                      <w:rPr>
                        <w:noProof/>
                      </w:rPr>
                      <w:t xml:space="preserve">o carro estiver com velocidade 5, vamos testar a próxima velocidade sendo esta </w:t>
                    </w:r>
                    <w:r w:rsidR="009270C0">
                      <w:rPr>
                        <w:noProof/>
                      </w:rPr>
                      <w:t xml:space="preserve">6 (prioridade de tentativa de aumento de velocidade). </w:t>
                    </w:r>
                    <w:r w:rsidR="00812EBD">
                      <w:rPr>
                        <w:noProof/>
                      </w:rPr>
                      <w:t>Para garantir que o carro consegue abrandar até qualquer que seja a velocidade limite de cada se</w:t>
                    </w:r>
                    <w:r w:rsidR="00394D84">
                      <w:rPr>
                        <w:noProof/>
                      </w:rPr>
                      <w:t>g</w:t>
                    </w:r>
                    <w:r w:rsidR="00812EBD">
                      <w:rPr>
                        <w:noProof/>
                      </w:rPr>
                      <w:t xml:space="preserve">mento, vamos ter que testar </w:t>
                    </w:r>
                    <w:r w:rsidR="002D6D7A">
                      <w:rPr>
                        <w:noProof/>
                      </w:rPr>
                      <w:t xml:space="preserve">os 21 </w:t>
                    </w:r>
                    <w:r w:rsidR="002A4AC4">
                      <w:rPr>
                        <w:noProof/>
                      </w:rPr>
                      <w:t xml:space="preserve">(6+5+4+3+2+1 = 21) </w:t>
                    </w:r>
                    <w:r w:rsidR="002D6D7A">
                      <w:rPr>
                        <w:noProof/>
                      </w:rPr>
                      <w:t>segmentos seguintes</w:t>
                    </w:r>
                    <w:r w:rsidR="00BC3A0F">
                      <w:rPr>
                        <w:noProof/>
                      </w:rPr>
                      <w:t xml:space="preserve"> </w:t>
                    </w:r>
                    <w:r w:rsidR="002A4AC4">
                      <w:rPr>
                        <w:noProof/>
                      </w:rPr>
                      <w:t>pois</w:t>
                    </w:r>
                    <w:r w:rsidR="00BC3A0F">
                      <w:rPr>
                        <w:noProof/>
                      </w:rPr>
                      <w:t>,</w:t>
                    </w:r>
                    <w:r w:rsidR="002A4AC4">
                      <w:rPr>
                        <w:noProof/>
                      </w:rPr>
                      <w:t xml:space="preserve"> para o carro abrandar até à velocidade 1</w:t>
                    </w:r>
                    <w:r w:rsidR="00BC3A0F">
                      <w:rPr>
                        <w:noProof/>
                      </w:rPr>
                      <w:t>,</w:t>
                    </w:r>
                    <w:r w:rsidR="002A4AC4">
                      <w:rPr>
                        <w:noProof/>
                      </w:rPr>
                      <w:t xml:space="preserve"> </w:t>
                    </w:r>
                    <w:r w:rsidR="00817324">
                      <w:rPr>
                        <w:noProof/>
                      </w:rPr>
                      <w:t>terá este número de casas a percorrer antes de o conseguir fazer.</w:t>
                    </w:r>
                    <w:r w:rsidR="00AE13C1">
                      <w:rPr>
                        <w:noProof/>
                      </w:rPr>
                      <w:t xml:space="preserve"> </w:t>
                    </w:r>
                    <w:r w:rsidR="00BC0897">
                      <w:rPr>
                        <w:noProof/>
                      </w:rPr>
                      <w:t>Este método é bastante eficaz na redução da velocidade quando chegamos à mais variada posição final que se pretende.</w:t>
                    </w:r>
                    <w:r w:rsidR="003D4B42">
                      <w:rPr>
                        <w:noProof/>
                      </w:rPr>
                      <w:t xml:space="preserve"> </w:t>
                    </w:r>
                  </w:p>
                  <w:p w14:paraId="0C883107" w14:textId="2336ED6A" w:rsidR="003D4B42" w:rsidRDefault="000D7730" w:rsidP="00FB0BE2">
                    <w:pPr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ab/>
                    </w:r>
                    <w:r w:rsidR="003D4B42">
                      <w:rPr>
                        <w:noProof/>
                      </w:rPr>
                      <w:t xml:space="preserve">De um modo mais geral, se verificarmos que o </w:t>
                    </w:r>
                    <w:r w:rsidR="003D4B42" w:rsidRPr="003A6AD8">
                      <w:t>carro</w:t>
                    </w:r>
                    <w:r w:rsidR="003D4B42">
                      <w:rPr>
                        <w:noProof/>
                      </w:rPr>
                      <w:t xml:space="preserve"> não consegue abrandar </w:t>
                    </w:r>
                    <w:r w:rsidR="00E545ED">
                      <w:rPr>
                        <w:noProof/>
                      </w:rPr>
                      <w:t>até à sua posição final, teremos que fazer o mesmo teste, mas agora testando apenas o man</w:t>
                    </w:r>
                    <w:r w:rsidR="00394D84">
                      <w:rPr>
                        <w:noProof/>
                      </w:rPr>
                      <w:t>utenção</w:t>
                    </w:r>
                    <w:r w:rsidR="00E545ED">
                      <w:rPr>
                        <w:noProof/>
                      </w:rPr>
                      <w:t xml:space="preserve"> da velocidade</w:t>
                    </w:r>
                    <w:r w:rsidR="00BB79B3">
                      <w:rPr>
                        <w:noProof/>
                      </w:rPr>
                      <w:t xml:space="preserve"> (no exemplo anterior, testamos os 5+4+3+2+1 = 15 segmentos seguintes)</w:t>
                    </w:r>
                    <w:r w:rsidR="00E545ED">
                      <w:rPr>
                        <w:noProof/>
                      </w:rPr>
                      <w:t xml:space="preserve"> e</w:t>
                    </w:r>
                    <w:r w:rsidR="00077A14">
                      <w:rPr>
                        <w:noProof/>
                      </w:rPr>
                      <w:t xml:space="preserve">, </w:t>
                    </w:r>
                    <w:r w:rsidR="00E545ED">
                      <w:rPr>
                        <w:noProof/>
                      </w:rPr>
                      <w:t>se também não passar no teste, no pior dos casos teremos que reduzir a velocidade</w:t>
                    </w:r>
                    <w:r w:rsidR="00077A14">
                      <w:rPr>
                        <w:noProof/>
                      </w:rPr>
                      <w:t xml:space="preserve"> </w:t>
                    </w:r>
                    <w:r w:rsidR="00BB79B3">
                      <w:rPr>
                        <w:noProof/>
                      </w:rPr>
                      <w:t>(no exemplo anterior, testamos os 4+3+2+1 = 20 segmentos seguintes)</w:t>
                    </w:r>
                    <w:r w:rsidR="0041275D">
                      <w:rPr>
                        <w:noProof/>
                      </w:rPr>
                      <w:t>.</w:t>
                    </w:r>
                  </w:p>
                  <w:p w14:paraId="18DAEE91" w14:textId="5770A456" w:rsidR="002B4055" w:rsidRPr="00C85EF0" w:rsidRDefault="00A828C3" w:rsidP="00FB0BE2">
                    <w:pPr>
                      <w:jc w:val="both"/>
                      <w:rPr>
                        <w:noProof/>
                      </w:rPr>
                    </w:pPr>
                  </w:p>
                </w:sdtContent>
              </w:sdt>
              <w:p w14:paraId="60367CB8" w14:textId="5A41B97F" w:rsidR="002B4055" w:rsidRDefault="00CA4180" w:rsidP="00FB0BE2">
                <w:pPr>
                  <w:jc w:val="both"/>
                  <w:rPr>
                    <w:noProof/>
                  </w:rPr>
                </w:pPr>
                <w:r>
                  <w:rPr>
                    <w:noProof/>
                  </w:rPr>
                  <w:tab/>
                  <w:t>Tal como na solução mencionada nos dois pontos anteriores, esta tam</w:t>
                </w:r>
                <w:r w:rsidR="000D2D54">
                  <w:rPr>
                    <w:noProof/>
                  </w:rPr>
                  <w:t>b</w:t>
                </w:r>
                <w:r>
                  <w:rPr>
                    <w:noProof/>
                  </w:rPr>
                  <w:t>ém poss</w:t>
                </w:r>
                <w:r w:rsidR="00394D84">
                  <w:rPr>
                    <w:noProof/>
                  </w:rPr>
                  <w:t>ui</w:t>
                </w:r>
                <w:r>
                  <w:rPr>
                    <w:noProof/>
                  </w:rPr>
                  <w:t xml:space="preserve"> um campo onde testa e guarda as melhores posições. Começa por criar uma nova variável (</w:t>
                </w:r>
                <w:r w:rsidRPr="00422AA7">
                  <w:rPr>
                    <w:i/>
                    <w:iCs/>
                    <w:noProof/>
                  </w:rPr>
                  <w:t>new_speed)</w:t>
                </w:r>
                <w:r>
                  <w:rPr>
                    <w:noProof/>
                  </w:rPr>
                  <w:t xml:space="preserve"> que será incrementada </w:t>
                </w:r>
                <w:r w:rsidR="00BB6015">
                  <w:rPr>
                    <w:noProof/>
                  </w:rPr>
                  <w:t>em</w:t>
                </w:r>
                <w:r>
                  <w:rPr>
                    <w:noProof/>
                  </w:rPr>
                  <w:t xml:space="preserve"> 1 em relação à velocidade origina</w:t>
                </w:r>
                <w:r w:rsidR="00BB6015">
                  <w:rPr>
                    <w:noProof/>
                  </w:rPr>
                  <w:t>l</w:t>
                </w:r>
                <w:r w:rsidR="00774479">
                  <w:rPr>
                    <w:noProof/>
                  </w:rPr>
                  <w:t>, de modo a testar a subi</w:t>
                </w:r>
                <w:r w:rsidR="00394D84">
                  <w:rPr>
                    <w:noProof/>
                  </w:rPr>
                  <w:t>da</w:t>
                </w:r>
                <w:r w:rsidR="00774479">
                  <w:rPr>
                    <w:noProof/>
                  </w:rPr>
                  <w:t xml:space="preserve"> do valor de speed. Entrando no </w:t>
                </w:r>
                <w:r w:rsidR="00422AA7">
                  <w:rPr>
                    <w:i/>
                    <w:iCs/>
                    <w:noProof/>
                  </w:rPr>
                  <w:t>w</w:t>
                </w:r>
                <w:r w:rsidR="00774479" w:rsidRPr="00422AA7">
                  <w:rPr>
                    <w:i/>
                    <w:iCs/>
                    <w:noProof/>
                  </w:rPr>
                  <w:t xml:space="preserve">hile </w:t>
                </w:r>
                <w:r w:rsidR="00422AA7">
                  <w:rPr>
                    <w:i/>
                    <w:iCs/>
                    <w:noProof/>
                  </w:rPr>
                  <w:t>l</w:t>
                </w:r>
                <w:r w:rsidR="00774479" w:rsidRPr="00422AA7">
                  <w:rPr>
                    <w:i/>
                    <w:iCs/>
                    <w:noProof/>
                  </w:rPr>
                  <w:t>oop</w:t>
                </w:r>
                <w:r w:rsidR="00342377">
                  <w:rPr>
                    <w:noProof/>
                  </w:rPr>
                  <w:t xml:space="preserve">, vão ser testados os valores de new_speed até encontrar algum que </w:t>
                </w:r>
                <w:r w:rsidR="00D515DC">
                  <w:rPr>
                    <w:noProof/>
                  </w:rPr>
                  <w:t>retenha todos os requisitos</w:t>
                </w:r>
                <w:r w:rsidR="005F0603">
                  <w:rPr>
                    <w:noProof/>
                  </w:rPr>
                  <w:t>.</w:t>
                </w:r>
              </w:p>
              <w:p w14:paraId="18F46F2A" w14:textId="34715803" w:rsidR="00923596" w:rsidRPr="00C85EF0" w:rsidRDefault="00923596" w:rsidP="0037376D">
                <w:pPr>
                  <w:rPr>
                    <w:noProof/>
                  </w:rPr>
                </w:pPr>
                <w:r w:rsidRPr="00923596">
                  <w:rPr>
                    <w:noProof/>
                  </w:rPr>
                  <w:lastRenderedPageBreak/>
                  <w:drawing>
                    <wp:inline distT="0" distB="0" distL="0" distR="0" wp14:anchorId="7B4A3DCF" wp14:editId="6A321C6B">
                      <wp:extent cx="6853555" cy="3359150"/>
                      <wp:effectExtent l="0" t="0" r="4445" b="6350"/>
                      <wp:docPr id="9" name="Imagem 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2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853555" cy="33591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sdt>
                <w:sdtPr>
                  <w:rPr>
                    <w:rFonts w:asciiTheme="minorHAnsi" w:eastAsiaTheme="minorHAnsi" w:hAnsiTheme="minorHAnsi" w:cstheme="minorBidi"/>
                    <w:bCs w:val="0"/>
                    <w:noProof/>
                    <w:color w:val="auto"/>
                    <w:sz w:val="20"/>
                    <w:szCs w:val="24"/>
                    <w:lang w:bidi="ar-SA"/>
                  </w:rPr>
                  <w:id w:val="2097514449"/>
                  <w:placeholder>
                    <w:docPart w:val="A7A6884DC7314DE3B8D3D7D4C16B4195"/>
                  </w:placeholder>
                  <w15:appearance w15:val="hidden"/>
                </w:sdtPr>
                <w:sdtContent>
                  <w:p w14:paraId="5B454756" w14:textId="056BA8E6" w:rsidR="00923596" w:rsidRDefault="005A2709" w:rsidP="005A2709">
                    <w:pPr>
                      <w:pStyle w:val="Subcabealho"/>
                      <w:numPr>
                        <w:ilvl w:val="0"/>
                        <w:numId w:val="0"/>
                      </w:numPr>
                      <w:jc w:val="both"/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</w:pPr>
                    <w:r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ab/>
                    </w:r>
                    <w:r w:rsidR="00D4213B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>Esta é uma função que retorna um Boolean, de maneira a que consigamos controla</w:t>
                    </w:r>
                    <w:r w:rsidR="00AD0953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 xml:space="preserve">r a saída do loop. </w:t>
                    </w:r>
                    <w:r w:rsidR="006845CC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 xml:space="preserve">Foi criada a váriavel “casas_a_andar” onde é feita a soma do total de casas que queremos avançar, por exemplo se o nosso valor de </w:t>
                    </w:r>
                    <w:r w:rsidR="006845CC" w:rsidRPr="00A32E8E">
                      <w:rPr>
                        <w:rFonts w:asciiTheme="minorHAnsi" w:eastAsiaTheme="minorHAnsi" w:hAnsiTheme="minorHAnsi" w:cstheme="minorBidi"/>
                        <w:bCs w:val="0"/>
                        <w:i/>
                        <w:iCs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>new_speed</w:t>
                    </w:r>
                    <w:r w:rsidR="006845CC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 xml:space="preserve"> for 4</w:t>
                    </w:r>
                    <w:r w:rsidR="004D61D7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>, casas_a_andar será 4+3+2+1.</w:t>
                    </w:r>
                  </w:p>
                  <w:p w14:paraId="2B6E848E" w14:textId="10F0FBF3" w:rsidR="00B5536A" w:rsidRDefault="005A2709" w:rsidP="005A2709">
                    <w:pPr>
                      <w:pStyle w:val="Subcabealho"/>
                      <w:numPr>
                        <w:ilvl w:val="0"/>
                        <w:numId w:val="0"/>
                      </w:numPr>
                      <w:jc w:val="both"/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</w:pPr>
                    <w:r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ab/>
                    </w:r>
                    <w:r w:rsidR="00A90A34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 xml:space="preserve">Dentro do segundo </w:t>
                    </w:r>
                    <w:r w:rsidR="00A90A34" w:rsidRPr="00A32E8E">
                      <w:rPr>
                        <w:rFonts w:asciiTheme="minorHAnsi" w:eastAsiaTheme="minorHAnsi" w:hAnsiTheme="minorHAnsi" w:cstheme="minorBidi"/>
                        <w:bCs w:val="0"/>
                        <w:i/>
                        <w:iCs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>for loop</w:t>
                    </w:r>
                    <w:r w:rsidR="00A90A34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 xml:space="preserve"> é onde começa o teste para todos os valores da velocidade e as respetivas casas que pretende avançar</w:t>
                    </w:r>
                    <w:r w:rsidR="00F04F19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>. O valor de x corresponde aos diferentes valores da velocidade</w:t>
                    </w:r>
                    <w:r w:rsidR="009D095B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 xml:space="preserve"> (</w:t>
                    </w:r>
                    <w:r w:rsidR="00C84C83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 xml:space="preserve">do exemplo anterior, se </w:t>
                    </w:r>
                    <w:r w:rsidR="005E359F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 xml:space="preserve">a velocidade for igual a 4 será testada a velocidade </w:t>
                    </w:r>
                    <w:r w:rsidR="00931DA6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>de 4 para 5 casas, velocidade 3 para 4 casas, etc</w:t>
                    </w:r>
                    <w:r w:rsidR="00B5536A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>)</w:t>
                    </w:r>
                    <w:r w:rsidR="005B3AAF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 xml:space="preserve"> e o valor de </w:t>
                    </w:r>
                    <w:r w:rsidR="00A32E8E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>“</w:t>
                    </w:r>
                    <w:r w:rsidR="005B3AAF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>i</w:t>
                    </w:r>
                    <w:r w:rsidR="00A32E8E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>”</w:t>
                    </w:r>
                    <w:r w:rsidR="005B3AAF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 xml:space="preserve"> às diferentes c</w:t>
                    </w:r>
                    <w:r w:rsidR="00C30DAF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>asas que vai ter de percorrer</w:t>
                    </w:r>
                    <w:r w:rsidR="00B5536A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>.</w:t>
                    </w:r>
                  </w:p>
                  <w:p w14:paraId="17B102CC" w14:textId="77777777" w:rsidR="00564C0C" w:rsidRDefault="00564C0C" w:rsidP="00A63F14">
                    <w:pPr>
                      <w:pStyle w:val="Subcabealho"/>
                      <w:numPr>
                        <w:ilvl w:val="0"/>
                        <w:numId w:val="0"/>
                      </w:numPr>
                      <w:ind w:left="360"/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</w:pPr>
                  </w:p>
                  <w:p w14:paraId="63FA4092" w14:textId="77777777" w:rsidR="00564C0C" w:rsidRDefault="00564C0C" w:rsidP="00564C0C">
                    <w:pPr>
                      <w:pStyle w:val="Subcabealho"/>
                      <w:ind w:left="0"/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</w:pPr>
                  </w:p>
                  <w:p w14:paraId="29E4498B" w14:textId="4EAD4696" w:rsidR="00360582" w:rsidRDefault="00B5536A" w:rsidP="00E74BC6">
                    <w:pPr>
                      <w:pStyle w:val="Subcabealho"/>
                      <w:numPr>
                        <w:ilvl w:val="0"/>
                        <w:numId w:val="0"/>
                      </w:numPr>
                      <w:ind w:left="360"/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</w:pPr>
                    <w:r w:rsidRPr="00B5536A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drawing>
                        <wp:anchor distT="0" distB="0" distL="114300" distR="114300" simplePos="0" relativeHeight="251658287" behindDoc="1" locked="0" layoutInCell="1" allowOverlap="1" wp14:anchorId="14918D74" wp14:editId="468FB420">
                          <wp:simplePos x="0" y="0"/>
                          <wp:positionH relativeFrom="column">
                            <wp:posOffset>229870</wp:posOffset>
                          </wp:positionH>
                          <wp:positionV relativeFrom="paragraph">
                            <wp:posOffset>69850</wp:posOffset>
                          </wp:positionV>
                          <wp:extent cx="6853555" cy="1815465"/>
                          <wp:effectExtent l="0" t="0" r="4445" b="635"/>
                          <wp:wrapTight wrapText="bothSides">
                            <wp:wrapPolygon edited="0">
                              <wp:start x="0" y="0"/>
                              <wp:lineTo x="0" y="21456"/>
                              <wp:lineTo x="21574" y="21456"/>
                              <wp:lineTo x="21574" y="0"/>
                              <wp:lineTo x="0" y="0"/>
                            </wp:wrapPolygon>
                          </wp:wrapTight>
                          <wp:docPr id="11" name="Imagem 1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"/>
                                  <pic:cNvPicPr/>
                                </pic:nvPicPr>
                                <pic:blipFill>
                                  <a:blip r:embed="rId25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853555" cy="181546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w:r>
                  </w:p>
                  <w:p w14:paraId="57670505" w14:textId="402686B0" w:rsidR="00C30DAF" w:rsidRDefault="00360582" w:rsidP="003902ED">
                    <w:pPr>
                      <w:pStyle w:val="Subcabealho"/>
                      <w:ind w:left="0"/>
                      <w:jc w:val="both"/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</w:pPr>
                    <w:r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ab/>
                    </w:r>
                    <w:r w:rsidR="00C30DAF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>Se algum</w:t>
                    </w:r>
                    <w:r w:rsidR="00EE4CAF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 xml:space="preserve"> dos valores de new_speed não passar nos testes</w:t>
                    </w:r>
                    <w:r w:rsidR="007E2AE2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>, excendendo a velocidade máxima permitida numa casa, sendo menor que um ou a sua soma com o valor da posição exceder a posição final, a função terminará e retornará “</w:t>
                    </w:r>
                    <w:r w:rsidR="007E2AE2" w:rsidRPr="00A32E8E">
                      <w:rPr>
                        <w:rFonts w:asciiTheme="minorHAnsi" w:eastAsiaTheme="minorHAnsi" w:hAnsiTheme="minorHAnsi" w:cstheme="minorBidi"/>
                        <w:bCs w:val="0"/>
                        <w:i/>
                        <w:iCs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>false</w:t>
                    </w:r>
                    <w:r w:rsidR="007E2AE2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 xml:space="preserve">”, o que permitirá ao </w:t>
                    </w:r>
                    <w:r w:rsidR="00A32E8E" w:rsidRPr="00A32E8E">
                      <w:rPr>
                        <w:rFonts w:asciiTheme="minorHAnsi" w:eastAsiaTheme="minorHAnsi" w:hAnsiTheme="minorHAnsi" w:cstheme="minorBidi"/>
                        <w:bCs w:val="0"/>
                        <w:i/>
                        <w:iCs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>w</w:t>
                    </w:r>
                    <w:r w:rsidR="007E2AE2" w:rsidRPr="00A32E8E">
                      <w:rPr>
                        <w:rFonts w:asciiTheme="minorHAnsi" w:eastAsiaTheme="minorHAnsi" w:hAnsiTheme="minorHAnsi" w:cstheme="minorBidi"/>
                        <w:bCs w:val="0"/>
                        <w:i/>
                        <w:iCs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>hile loop</w:t>
                    </w:r>
                    <w:r w:rsidR="007E2AE2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t xml:space="preserve"> anteriormente referido diminuir em 1 o valor da velocidade e voltar a chamar a função de testes.</w:t>
                    </w:r>
                  </w:p>
                  <w:p w14:paraId="506889AC" w14:textId="77777777" w:rsidR="0067241E" w:rsidRDefault="0067241E" w:rsidP="00C30DAF">
                    <w:pPr>
                      <w:pStyle w:val="Subcabealho"/>
                      <w:ind w:left="0"/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</w:pPr>
                  </w:p>
                  <w:p w14:paraId="69570D47" w14:textId="77777777" w:rsidR="008255C9" w:rsidRDefault="008255C9" w:rsidP="00C30DAF">
                    <w:pPr>
                      <w:pStyle w:val="Subcabealho"/>
                      <w:ind w:left="0"/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</w:pPr>
                  </w:p>
                  <w:p w14:paraId="2380B238" w14:textId="2C0FDD75" w:rsidR="007E2AE2" w:rsidRDefault="007E2AE2" w:rsidP="00C30DAF">
                    <w:pPr>
                      <w:pStyle w:val="Subcabealho"/>
                      <w:ind w:left="0"/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</w:pPr>
                    <w:r w:rsidRPr="007E2AE2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lastRenderedPageBreak/>
                      <w:drawing>
                        <wp:inline distT="0" distB="0" distL="0" distR="0" wp14:anchorId="5408A0E7" wp14:editId="6A11A40B">
                          <wp:extent cx="6853555" cy="640080"/>
                          <wp:effectExtent l="0" t="0" r="4445" b="0"/>
                          <wp:docPr id="13" name="Imagem 1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"/>
                                  <pic:cNvPicPr/>
                                </pic:nvPicPr>
                                <pic:blipFill>
                                  <a:blip r:embed="rId2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853555" cy="6400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0BE10BC0" w14:textId="460F1494" w:rsidR="0067241E" w:rsidRPr="00EE4CAF" w:rsidRDefault="008255C9" w:rsidP="00A63F14">
                    <w:pPr>
                      <w:pStyle w:val="Subcabealho"/>
                      <w:numPr>
                        <w:ilvl w:val="0"/>
                        <w:numId w:val="0"/>
                      </w:numPr>
                      <w:ind w:left="360" w:hanging="360"/>
                      <w:rPr>
                        <w:noProof/>
                        <w:lang w:val="en-US"/>
                      </w:rPr>
                    </w:pPr>
                    <w:r w:rsidRPr="008255C9">
                      <w:rPr>
                        <w:rFonts w:asciiTheme="minorHAnsi" w:eastAsiaTheme="minorHAnsi" w:hAnsiTheme="minorHAnsi" w:cstheme="minorBidi"/>
                        <w:bCs w:val="0"/>
                        <w:noProof/>
                        <w:color w:val="auto"/>
                        <w:sz w:val="20"/>
                        <w:szCs w:val="24"/>
                        <w:lang w:bidi="ar-SA"/>
                      </w:rPr>
                      <w:drawing>
                        <wp:inline distT="0" distB="0" distL="0" distR="0" wp14:anchorId="4B953C05" wp14:editId="372C65E2">
                          <wp:extent cx="6853555" cy="2005919"/>
                          <wp:effectExtent l="0" t="0" r="0" b="1270"/>
                          <wp:docPr id="14" name="Imagem 14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"/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874615" cy="2012083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5AF03E54" w14:textId="746270CB" w:rsidR="0037376D" w:rsidRDefault="00D52ED3" w:rsidP="003902ED">
                    <w:pPr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  <w:lang w:val="en-US"/>
                      </w:rPr>
                      <w:tab/>
                    </w:r>
                    <w:r w:rsidRPr="00D52ED3">
                      <w:rPr>
                        <w:noProof/>
                      </w:rPr>
                      <w:t xml:space="preserve">Caso todos os testes </w:t>
                    </w:r>
                    <w:r>
                      <w:rPr>
                        <w:noProof/>
                      </w:rPr>
                      <w:t>sejam conclu</w:t>
                    </w:r>
                    <w:r w:rsidR="00394D84">
                      <w:rPr>
                        <w:noProof/>
                      </w:rPr>
                      <w:t>í</w:t>
                    </w:r>
                    <w:r>
                      <w:rPr>
                        <w:noProof/>
                      </w:rPr>
                      <w:t>dos com sucesso, retornará “</w:t>
                    </w:r>
                    <w:r w:rsidRPr="00A32E8E">
                      <w:rPr>
                        <w:i/>
                        <w:iCs/>
                        <w:noProof/>
                      </w:rPr>
                      <w:t>true</w:t>
                    </w:r>
                    <w:r>
                      <w:rPr>
                        <w:noProof/>
                      </w:rPr>
                      <w:t>”</w:t>
                    </w:r>
                    <w:r w:rsidR="005C5945">
                      <w:rPr>
                        <w:noProof/>
                      </w:rPr>
                      <w:t xml:space="preserve"> e, se for uma solução válida</w:t>
                    </w:r>
                    <w:r w:rsidR="00394D84">
                      <w:rPr>
                        <w:noProof/>
                      </w:rPr>
                      <w:t xml:space="preserve">, </w:t>
                    </w:r>
                    <w:r w:rsidR="005C5945">
                      <w:rPr>
                        <w:noProof/>
                      </w:rPr>
                      <w:t>irá guardar os seus valores numa nova chamada da função recursiva.</w:t>
                    </w:r>
                  </w:p>
                  <w:p w14:paraId="6748DA48" w14:textId="4A044751" w:rsidR="005C5945" w:rsidRPr="00D52ED3" w:rsidRDefault="005C5945" w:rsidP="00BB79B3">
                    <w:pPr>
                      <w:rPr>
                        <w:noProof/>
                      </w:rPr>
                    </w:pPr>
                  </w:p>
                  <w:p w14:paraId="3E51BC86" w14:textId="77777777" w:rsidR="00564C0C" w:rsidRPr="0076366F" w:rsidRDefault="00564C0C" w:rsidP="00BB79B3"/>
                  <w:p w14:paraId="6307D620" w14:textId="77777777" w:rsidR="00564C0C" w:rsidRPr="0076366F" w:rsidRDefault="00564C0C" w:rsidP="00BB79B3"/>
                  <w:p w14:paraId="459D41B6" w14:textId="77777777" w:rsidR="00564C0C" w:rsidRPr="0076366F" w:rsidRDefault="00564C0C" w:rsidP="00BB79B3"/>
                  <w:p w14:paraId="2B5B7121" w14:textId="77777777" w:rsidR="00564C0C" w:rsidRPr="0076366F" w:rsidRDefault="00564C0C" w:rsidP="00BB79B3"/>
                  <w:p w14:paraId="6ED067C6" w14:textId="77777777" w:rsidR="00564C0C" w:rsidRPr="0076366F" w:rsidRDefault="00564C0C" w:rsidP="00BB79B3"/>
                  <w:p w14:paraId="04C9507C" w14:textId="77777777" w:rsidR="00564C0C" w:rsidRPr="0076366F" w:rsidRDefault="00564C0C" w:rsidP="00BB79B3"/>
                  <w:p w14:paraId="2A231750" w14:textId="77777777" w:rsidR="00564C0C" w:rsidRPr="0076366F" w:rsidRDefault="00564C0C" w:rsidP="00BB79B3"/>
                  <w:p w14:paraId="47E62F15" w14:textId="77777777" w:rsidR="00564C0C" w:rsidRPr="0076366F" w:rsidRDefault="00564C0C" w:rsidP="00BB79B3"/>
                  <w:p w14:paraId="4738E01E" w14:textId="77777777" w:rsidR="00564C0C" w:rsidRPr="0076366F" w:rsidRDefault="00564C0C" w:rsidP="00BB79B3"/>
                  <w:p w14:paraId="0B2C6C3E" w14:textId="77777777" w:rsidR="00564C0C" w:rsidRPr="0076366F" w:rsidRDefault="00564C0C" w:rsidP="00BB79B3"/>
                  <w:p w14:paraId="5C85D638" w14:textId="77777777" w:rsidR="00564C0C" w:rsidRPr="0076366F" w:rsidRDefault="00564C0C" w:rsidP="00BB79B3"/>
                  <w:p w14:paraId="3BC3F2B0" w14:textId="77777777" w:rsidR="00A63F14" w:rsidRDefault="00A63F14" w:rsidP="00BB79B3">
                    <w:pPr>
                      <w:rPr>
                        <w:noProof/>
                      </w:rPr>
                    </w:pPr>
                  </w:p>
                  <w:p w14:paraId="6FE1D546" w14:textId="77777777" w:rsidR="00A63F14" w:rsidRDefault="00A63F14" w:rsidP="00BB79B3">
                    <w:pPr>
                      <w:rPr>
                        <w:noProof/>
                      </w:rPr>
                    </w:pPr>
                  </w:p>
                  <w:p w14:paraId="688E2F7B" w14:textId="77777777" w:rsidR="00A63F14" w:rsidRDefault="00A63F14" w:rsidP="00BB79B3">
                    <w:pPr>
                      <w:rPr>
                        <w:noProof/>
                      </w:rPr>
                    </w:pPr>
                  </w:p>
                  <w:p w14:paraId="3FF92202" w14:textId="77777777" w:rsidR="00A63F14" w:rsidRDefault="00A63F14" w:rsidP="00BB79B3">
                    <w:pPr>
                      <w:rPr>
                        <w:noProof/>
                      </w:rPr>
                    </w:pPr>
                  </w:p>
                  <w:p w14:paraId="6B3A15B7" w14:textId="77777777" w:rsidR="00A63F14" w:rsidRDefault="00A63F14" w:rsidP="00BB79B3">
                    <w:pPr>
                      <w:rPr>
                        <w:noProof/>
                      </w:rPr>
                    </w:pPr>
                  </w:p>
                  <w:p w14:paraId="3150D9EB" w14:textId="77777777" w:rsidR="00A63F14" w:rsidRDefault="00A63F14" w:rsidP="00BB79B3">
                    <w:pPr>
                      <w:rPr>
                        <w:noProof/>
                      </w:rPr>
                    </w:pPr>
                  </w:p>
                  <w:p w14:paraId="6B4533DE" w14:textId="77777777" w:rsidR="00A63F14" w:rsidRDefault="00A63F14" w:rsidP="00BB79B3">
                    <w:pPr>
                      <w:rPr>
                        <w:noProof/>
                      </w:rPr>
                    </w:pPr>
                  </w:p>
                  <w:p w14:paraId="3480ADD8" w14:textId="3F86D938" w:rsidR="00A63F14" w:rsidRDefault="00A63F14" w:rsidP="00BB79B3">
                    <w:pPr>
                      <w:rPr>
                        <w:noProof/>
                      </w:rPr>
                    </w:pPr>
                  </w:p>
                  <w:p w14:paraId="3348216C" w14:textId="77777777" w:rsidR="0040631E" w:rsidRPr="00D52ED3" w:rsidRDefault="0040631E" w:rsidP="00BB79B3">
                    <w:pPr>
                      <w:rPr>
                        <w:noProof/>
                      </w:rPr>
                    </w:pPr>
                  </w:p>
                  <w:p w14:paraId="25067FD8" w14:textId="635E7214" w:rsidR="008255C9" w:rsidRDefault="00A63F14" w:rsidP="004A3544">
                    <w:pPr>
                      <w:pStyle w:val="Ttulo2"/>
                      <w:rPr>
                        <w:noProof/>
                        <w:lang w:val="en-US"/>
                      </w:rPr>
                    </w:pPr>
                    <w:r w:rsidRPr="000B39BB">
                      <w:tab/>
                    </w:r>
                    <w:bookmarkStart w:id="95" w:name="_Toc121307115"/>
                    <w:bookmarkStart w:id="96" w:name="_Toc121418969"/>
                    <w:r w:rsidR="008255C9" w:rsidRPr="00EE4CAF">
                      <w:rPr>
                        <w:noProof/>
                        <w:lang w:val="en-US"/>
                      </w:rPr>
                      <w:t>4ª Solução (solution_4_non_recursion)</w:t>
                    </w:r>
                    <w:bookmarkEnd w:id="95"/>
                    <w:bookmarkEnd w:id="96"/>
                  </w:p>
                  <w:p w14:paraId="59E8A373" w14:textId="77777777" w:rsidR="008255C9" w:rsidRPr="000A1A5E" w:rsidRDefault="00A828C3" w:rsidP="00BB79B3">
                    <w:pPr>
                      <w:rPr>
                        <w:noProof/>
                        <w:lang w:val="en-US"/>
                      </w:rPr>
                    </w:pPr>
                  </w:p>
                </w:sdtContent>
              </w:sdt>
              <w:p w14:paraId="4D798C69" w14:textId="1F061072" w:rsidR="00592DF8" w:rsidRDefault="000D7730" w:rsidP="003902ED">
                <w:pPr>
                  <w:jc w:val="both"/>
                  <w:rPr>
                    <w:noProof/>
                  </w:rPr>
                </w:pPr>
                <w:r>
                  <w:rPr>
                    <w:noProof/>
                  </w:rPr>
                  <w:tab/>
                </w:r>
                <w:r w:rsidR="00BB79B3">
                  <w:rPr>
                    <w:noProof/>
                  </w:rPr>
                  <w:t>A quarta solução é apenas a implementação da solução anterior</w:t>
                </w:r>
                <w:r w:rsidR="001B5EA7">
                  <w:rPr>
                    <w:noProof/>
                  </w:rPr>
                  <w:t xml:space="preserve"> não recorrendo à recursividade</w:t>
                </w:r>
                <w:r w:rsidR="00BB79B3">
                  <w:rPr>
                    <w:noProof/>
                  </w:rPr>
                  <w:t>.</w:t>
                </w:r>
                <w:r w:rsidR="001C05AE">
                  <w:rPr>
                    <w:noProof/>
                  </w:rPr>
                  <w:t xml:space="preserve"> </w:t>
                </w:r>
              </w:p>
              <w:p w14:paraId="682D9338" w14:textId="3C85A7FC" w:rsidR="00AA059E" w:rsidRDefault="000D7730" w:rsidP="003902ED">
                <w:pPr>
                  <w:jc w:val="both"/>
                  <w:rPr>
                    <w:noProof/>
                  </w:rPr>
                </w:pPr>
                <w:r>
                  <w:rPr>
                    <w:noProof/>
                  </w:rPr>
                  <w:tab/>
                </w:r>
                <w:r w:rsidR="001C05AE">
                  <w:rPr>
                    <w:noProof/>
                  </w:rPr>
                  <w:t xml:space="preserve">Resolvemos fazê-la para verificar </w:t>
                </w:r>
                <w:r w:rsidR="00581725">
                  <w:rPr>
                    <w:noProof/>
                  </w:rPr>
                  <w:t xml:space="preserve">a presença de alguma </w:t>
                </w:r>
                <w:r w:rsidR="001C05AE">
                  <w:rPr>
                    <w:noProof/>
                  </w:rPr>
                  <w:t>diferen</w:t>
                </w:r>
                <w:r w:rsidR="00592DF8">
                  <w:rPr>
                    <w:noProof/>
                  </w:rPr>
                  <w:t>ças</w:t>
                </w:r>
                <w:r w:rsidR="001C05AE">
                  <w:rPr>
                    <w:noProof/>
                  </w:rPr>
                  <w:t xml:space="preserve"> </w:t>
                </w:r>
                <w:r w:rsidR="00581725">
                  <w:rPr>
                    <w:noProof/>
                  </w:rPr>
                  <w:t>que pudesse</w:t>
                </w:r>
                <w:r w:rsidR="006013B5">
                  <w:rPr>
                    <w:noProof/>
                  </w:rPr>
                  <w:t>m</w:t>
                </w:r>
                <w:r w:rsidR="00581725">
                  <w:rPr>
                    <w:noProof/>
                  </w:rPr>
                  <w:t xml:space="preserve"> vir a surgir </w:t>
                </w:r>
                <w:r w:rsidR="001C05AE">
                  <w:rPr>
                    <w:noProof/>
                  </w:rPr>
                  <w:t>em relação à eficiência ou velocidade da mesma.</w:t>
                </w:r>
              </w:p>
              <w:p w14:paraId="75A15DA1" w14:textId="77738090" w:rsidR="009709D6" w:rsidRDefault="009709D6" w:rsidP="009709D6">
                <w:pPr>
                  <w:jc w:val="center"/>
                  <w:rPr>
                    <w:noProof/>
                  </w:rPr>
                </w:pPr>
                <w:r w:rsidRPr="009709D6">
                  <w:rPr>
                    <w:noProof/>
                  </w:rPr>
                  <w:drawing>
                    <wp:inline distT="0" distB="0" distL="0" distR="0" wp14:anchorId="25181138" wp14:editId="1BEA1E53">
                      <wp:extent cx="2946400" cy="3077710"/>
                      <wp:effectExtent l="0" t="0" r="0" b="0"/>
                      <wp:docPr id="16" name="Imagem 1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28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054776" cy="319091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41FB4A3A" w14:textId="37116DF8" w:rsidR="00BB79B3" w:rsidRDefault="00DA7606" w:rsidP="00FB0BE2">
                <w:pPr>
                  <w:jc w:val="both"/>
                  <w:rPr>
                    <w:noProof/>
                  </w:rPr>
                </w:pPr>
                <w:r>
                  <w:rPr>
                    <w:noProof/>
                  </w:rPr>
                  <w:tab/>
                  <w:t>Ao contrário da solução anterior que guarda o progresso através da chamada de si mesmo</w:t>
                </w:r>
                <w:r w:rsidR="00987796">
                  <w:rPr>
                    <w:noProof/>
                  </w:rPr>
                  <w:t xml:space="preserve">, </w:t>
                </w:r>
                <w:r>
                  <w:rPr>
                    <w:noProof/>
                  </w:rPr>
                  <w:t>nesta foram criadas var</w:t>
                </w:r>
                <w:r w:rsidR="002F1EBC">
                  <w:rPr>
                    <w:noProof/>
                  </w:rPr>
                  <w:t>iáveis que</w:t>
                </w:r>
                <w:r w:rsidR="003902ED">
                  <w:rPr>
                    <w:noProof/>
                  </w:rPr>
                  <w:t xml:space="preserve"> </w:t>
                </w:r>
                <w:r w:rsidR="002F1EBC">
                  <w:rPr>
                    <w:noProof/>
                  </w:rPr>
                  <w:t>irão agir da mesma maneira.</w:t>
                </w:r>
                <w:r w:rsidR="00EC55E2" w:rsidRPr="00EC55E2">
                  <w:rPr>
                    <w:noProof/>
                  </w:rPr>
                  <w:drawing>
                    <wp:anchor distT="0" distB="0" distL="114300" distR="114300" simplePos="0" relativeHeight="251659378" behindDoc="1" locked="0" layoutInCell="1" allowOverlap="1" wp14:anchorId="19DEB8FA" wp14:editId="72B9DFC9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570230</wp:posOffset>
                      </wp:positionV>
                      <wp:extent cx="6853555" cy="1341120"/>
                      <wp:effectExtent l="0" t="0" r="4445" b="5080"/>
                      <wp:wrapTight wrapText="bothSides">
                        <wp:wrapPolygon edited="0">
                          <wp:start x="0" y="0"/>
                          <wp:lineTo x="0" y="21477"/>
                          <wp:lineTo x="21574" y="21477"/>
                          <wp:lineTo x="21574" y="0"/>
                          <wp:lineTo x="0" y="0"/>
                        </wp:wrapPolygon>
                      </wp:wrapTight>
                      <wp:docPr id="18" name="Imagem 1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2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853555" cy="13411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w:r>
              </w:p>
              <w:p w14:paraId="49269328" w14:textId="55E76780" w:rsidR="00BB79B3" w:rsidRDefault="00BB79B3" w:rsidP="00BB79B3">
                <w:pPr>
                  <w:rPr>
                    <w:noProof/>
                  </w:rPr>
                </w:pPr>
              </w:p>
              <w:p w14:paraId="52E83BCA" w14:textId="77777777" w:rsidR="00BB79B3" w:rsidRDefault="00BB79B3" w:rsidP="00BB79B3">
                <w:pPr>
                  <w:rPr>
                    <w:noProof/>
                  </w:rPr>
                </w:pPr>
              </w:p>
              <w:p w14:paraId="7013FFD3" w14:textId="42F3AACE" w:rsidR="00BB79B3" w:rsidRDefault="00BB79B3" w:rsidP="00BB79B3">
                <w:pPr>
                  <w:rPr>
                    <w:noProof/>
                  </w:rPr>
                </w:pPr>
              </w:p>
              <w:p w14:paraId="1EB8F5B4" w14:textId="77777777" w:rsidR="00BB79B3" w:rsidRDefault="00BB79B3" w:rsidP="00BB79B3">
                <w:pPr>
                  <w:rPr>
                    <w:noProof/>
                  </w:rPr>
                </w:pPr>
              </w:p>
              <w:p w14:paraId="554CB765" w14:textId="57B1F1F1" w:rsidR="00BB79B3" w:rsidRDefault="00BB79B3" w:rsidP="00BB79B3">
                <w:pPr>
                  <w:rPr>
                    <w:noProof/>
                  </w:rPr>
                </w:pPr>
              </w:p>
              <w:p w14:paraId="1DBC5659" w14:textId="0A2E28DF" w:rsidR="003A6AD8" w:rsidRDefault="003A6AD8" w:rsidP="00A723AC">
                <w:pPr>
                  <w:pStyle w:val="Subcabealho"/>
                  <w:numPr>
                    <w:ilvl w:val="0"/>
                    <w:numId w:val="0"/>
                  </w:numPr>
                  <w:jc w:val="both"/>
                  <w:rPr>
                    <w:noProof/>
                  </w:rPr>
                </w:pPr>
              </w:p>
              <w:p w14:paraId="41CF9FEB" w14:textId="05910564" w:rsidR="007A3E20" w:rsidRDefault="007A3E20" w:rsidP="00A63F14">
                <w:pPr>
                  <w:pStyle w:val="Subcabealho"/>
                  <w:numPr>
                    <w:ilvl w:val="0"/>
                    <w:numId w:val="0"/>
                  </w:numPr>
                  <w:ind w:left="360"/>
                  <w:rPr>
                    <w:noProof/>
                  </w:rPr>
                </w:pPr>
              </w:p>
              <w:p w14:paraId="375E8C5D" w14:textId="77777777" w:rsidR="00E67412" w:rsidRPr="00B71E27" w:rsidRDefault="00E67412" w:rsidP="00E67412">
                <w:pPr>
                  <w:pStyle w:val="Ttulo2"/>
                  <w:rPr>
                    <w:noProof/>
                  </w:rPr>
                </w:pPr>
                <w:bookmarkStart w:id="97" w:name="_Toc121418970"/>
              </w:p>
              <w:p w14:paraId="1C567285" w14:textId="413B9D3C" w:rsidR="00A723AC" w:rsidRPr="00510FED" w:rsidRDefault="00E67412" w:rsidP="00E67412">
                <w:pPr>
                  <w:pStyle w:val="Ttulo2"/>
                  <w:rPr>
                    <w:noProof/>
                    <w:lang w:val="en-US"/>
                  </w:rPr>
                </w:pPr>
                <w:r w:rsidRPr="00B71E27">
                  <w:rPr>
                    <w:noProof/>
                  </w:rPr>
                  <w:tab/>
                </w:r>
                <w:r w:rsidR="00510FED" w:rsidRPr="00510FED">
                  <w:rPr>
                    <w:noProof/>
                    <w:lang w:val="en-US"/>
                  </w:rPr>
                  <w:t>5º</w:t>
                </w:r>
                <w:r w:rsidR="00510FED">
                  <w:rPr>
                    <w:noProof/>
                    <w:lang w:val="en-US"/>
                  </w:rPr>
                  <w:t xml:space="preserve"> Solução (solution_5_dynamic)</w:t>
                </w:r>
                <w:bookmarkEnd w:id="97"/>
              </w:p>
              <w:sdt>
                <w:sdtPr>
                  <w:rPr>
                    <w:rFonts w:asciiTheme="minorHAnsi" w:eastAsiaTheme="minorHAnsi" w:hAnsiTheme="minorHAnsi" w:cstheme="minorBidi"/>
                    <w:bCs w:val="0"/>
                    <w:color w:val="auto"/>
                    <w:sz w:val="20"/>
                    <w:szCs w:val="24"/>
                    <w:lang w:bidi="ar-SA"/>
                  </w:rPr>
                  <w:id w:val="-518545126"/>
                  <w:placeholder>
                    <w:docPart w:val="04FFA932B9054C6CA51FF5A807AF1FBB"/>
                  </w:placeholder>
                  <w15:appearance w15:val="hidden"/>
                </w:sdtPr>
                <w:sdtEndPr>
                  <w:rPr>
                    <w:noProof/>
                  </w:rPr>
                </w:sdtEndPr>
                <w:sdtContent>
                  <w:p w14:paraId="3B742395" w14:textId="77777777" w:rsidR="00A723AC" w:rsidRDefault="00A723AC" w:rsidP="00A723AC">
                    <w:pPr>
                      <w:pStyle w:val="Subcabealho"/>
                      <w:numPr>
                        <w:ilvl w:val="0"/>
                        <w:numId w:val="0"/>
                      </w:numPr>
                      <w:jc w:val="both"/>
                      <w:rPr>
                        <w:noProof/>
                      </w:rPr>
                    </w:pPr>
                  </w:p>
                  <w:p w14:paraId="7185E35B" w14:textId="4A7174F1" w:rsidR="00A723AC" w:rsidRDefault="00A723AC" w:rsidP="00A723AC">
                    <w:pPr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ab/>
                      <w:t>A quinta solução é a implementação de uma resolução dinâmica do problema, sendo eta a mais eficiente de todas as apresentadas.</w:t>
                    </w:r>
                  </w:p>
                  <w:p w14:paraId="38700282" w14:textId="77777777" w:rsidR="00A723AC" w:rsidRDefault="00A723AC" w:rsidP="00A723AC">
                    <w:pPr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ab/>
                      <w:t>Esta solução acentou na ideia base da solução 3, tendo sido adicionado um método para guardar posições antigas e a partir delas conseguirar retirar a última posição, velocidade e número de movimentos de um percurso já calculado.</w:t>
                    </w:r>
                  </w:p>
                  <w:p w14:paraId="3C1D1729" w14:textId="595F5FF9" w:rsidR="00A723AC" w:rsidRDefault="00A4236E" w:rsidP="00A723AC">
                    <w:pPr>
                      <w:jc w:val="both"/>
                      <w:rPr>
                        <w:noProof/>
                      </w:rPr>
                    </w:pPr>
                    <w:r w:rsidRPr="00A4236E">
                      <w:rPr>
                        <w:noProof/>
                      </w:rPr>
                      <w:drawing>
                        <wp:inline distT="0" distB="0" distL="0" distR="0" wp14:anchorId="3AF1C580" wp14:editId="5CBCDBA2">
                          <wp:extent cx="6853555" cy="4480560"/>
                          <wp:effectExtent l="0" t="0" r="4445" b="2540"/>
                          <wp:docPr id="33" name="Imagem 3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"/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862493" cy="4486403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430E42E1" w14:textId="37C3EA26" w:rsidR="00A723AC" w:rsidRDefault="00A723AC" w:rsidP="00A723AC">
                    <w:pPr>
                      <w:jc w:val="both"/>
                      <w:rPr>
                        <w:noProof/>
                      </w:rPr>
                    </w:pPr>
                  </w:p>
                  <w:p w14:paraId="10F4CC7B" w14:textId="20ADA7D6" w:rsidR="0037376D" w:rsidRDefault="000D7CF6" w:rsidP="00FB0BE2">
                    <w:pPr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ab/>
                    </w:r>
                    <w:r w:rsidR="005418F0">
                      <w:rPr>
                        <w:noProof/>
                      </w:rPr>
                      <w:t>Esta função foi já explicada na secção da solução 3, tendo sido apenas adicionado o método para indicar à função principal quando gu</w:t>
                    </w:r>
                    <w:r w:rsidR="00F90003">
                      <w:rPr>
                        <w:noProof/>
                      </w:rPr>
                      <w:t>a</w:t>
                    </w:r>
                    <w:r w:rsidR="005418F0">
                      <w:rPr>
                        <w:noProof/>
                      </w:rPr>
                      <w:t>rdar a</w:t>
                    </w:r>
                    <w:r w:rsidR="00735774">
                      <w:rPr>
                        <w:noProof/>
                      </w:rPr>
                      <w:t>s listas de posições antigas.</w:t>
                    </w:r>
                  </w:p>
                  <w:p w14:paraId="0BD08E0A" w14:textId="2F685ECA" w:rsidR="00735774" w:rsidRDefault="00735774" w:rsidP="00FB0BE2">
                    <w:pPr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ab/>
                      <w:t xml:space="preserve">Foi criada uma variável </w:t>
                    </w:r>
                    <w:r w:rsidR="00550B19">
                      <w:rPr>
                        <w:noProof/>
                      </w:rPr>
                      <w:t xml:space="preserve">chamada </w:t>
                    </w:r>
                    <w:r w:rsidR="00550B19">
                      <w:rPr>
                        <w:i/>
                        <w:iCs/>
                        <w:noProof/>
                      </w:rPr>
                      <w:t xml:space="preserve">teste_velocidade </w:t>
                    </w:r>
                    <w:r w:rsidR="00550B19">
                      <w:rPr>
                        <w:noProof/>
                      </w:rPr>
                      <w:t xml:space="preserve">inicializada com o número da posição atual para nos ajudar a percorrer todas as posições </w:t>
                    </w:r>
                    <w:r w:rsidR="009F7643">
                      <w:rPr>
                        <w:noProof/>
                      </w:rPr>
                      <w:t xml:space="preserve">que os </w:t>
                    </w:r>
                    <w:r w:rsidR="009F7643">
                      <w:rPr>
                        <w:i/>
                        <w:iCs/>
                        <w:noProof/>
                      </w:rPr>
                      <w:t>for loops</w:t>
                    </w:r>
                    <w:r w:rsidR="009F7643">
                      <w:rPr>
                        <w:noProof/>
                      </w:rPr>
                      <w:t xml:space="preserve"> testam. A partir do momento que esta variável </w:t>
                    </w:r>
                    <w:r w:rsidR="00B77B49">
                      <w:rPr>
                        <w:noProof/>
                      </w:rPr>
                      <w:t>é maior que o valor da posição final</w:t>
                    </w:r>
                    <w:r w:rsidR="00526738">
                      <w:rPr>
                        <w:noProof/>
                      </w:rPr>
                      <w:t xml:space="preserve"> (</w:t>
                    </w:r>
                    <w:r w:rsidR="00341DF8">
                      <w:rPr>
                        <w:noProof/>
                      </w:rPr>
                      <w:t>apenas são gu</w:t>
                    </w:r>
                    <w:r w:rsidR="00F90003">
                      <w:rPr>
                        <w:noProof/>
                      </w:rPr>
                      <w:t>ardadas</w:t>
                    </w:r>
                    <w:r w:rsidR="00341DF8">
                      <w:rPr>
                        <w:noProof/>
                      </w:rPr>
                      <w:t xml:space="preserve"> listas quando o percurso guardado chegou ao fim</w:t>
                    </w:r>
                    <w:r w:rsidR="00526738">
                      <w:rPr>
                        <w:noProof/>
                      </w:rPr>
                      <w:t>)</w:t>
                    </w:r>
                    <w:r w:rsidR="00B77B49">
                      <w:rPr>
                        <w:noProof/>
                      </w:rPr>
                      <w:t xml:space="preserve">, iremos colocar a variável estática </w:t>
                    </w:r>
                    <w:r w:rsidR="00526738">
                      <w:rPr>
                        <w:i/>
                        <w:iCs/>
                        <w:noProof/>
                      </w:rPr>
                      <w:t>guardar_listas</w:t>
                    </w:r>
                    <w:r w:rsidR="00526738">
                      <w:rPr>
                        <w:noProof/>
                      </w:rPr>
                      <w:t xml:space="preserve"> com valor 1, para a função principal saber que vai guardar as respetivas listas.</w:t>
                    </w:r>
                    <w:r w:rsidR="00816947">
                      <w:rPr>
                        <w:noProof/>
                      </w:rPr>
                      <w:t xml:space="preserve"> Também foi criada uma variável </w:t>
                    </w:r>
                    <w:r w:rsidR="00306BAE">
                      <w:rPr>
                        <w:i/>
                        <w:iCs/>
                        <w:noProof/>
                      </w:rPr>
                      <w:t>listas_guardadas</w:t>
                    </w:r>
                    <w:r w:rsidR="00306BAE">
                      <w:rPr>
                        <w:noProof/>
                      </w:rPr>
                      <w:t xml:space="preserve"> como indicadora que uma lista anterior já está guardada.</w:t>
                    </w:r>
                  </w:p>
                </w:sdtContent>
              </w:sdt>
              <w:p w14:paraId="09796BA2" w14:textId="34BC2E89" w:rsidR="00C20177" w:rsidRPr="00C85EF0" w:rsidRDefault="005F0F9C" w:rsidP="005F0F9C">
                <w:pPr>
                  <w:pStyle w:val="Subcabealho"/>
                  <w:numPr>
                    <w:ilvl w:val="0"/>
                    <w:numId w:val="0"/>
                  </w:numPr>
                  <w:ind w:left="360" w:hanging="360"/>
                  <w:rPr>
                    <w:noProof/>
                  </w:rPr>
                </w:pPr>
                <w:r w:rsidRPr="00064DF0">
                  <w:rPr>
                    <w:noProof/>
                  </w:rPr>
                  <w:lastRenderedPageBreak/>
                  <w:drawing>
                    <wp:anchor distT="0" distB="0" distL="114300" distR="114300" simplePos="0" relativeHeight="251658285" behindDoc="1" locked="0" layoutInCell="1" allowOverlap="1" wp14:anchorId="32159439" wp14:editId="0E3F8761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0</wp:posOffset>
                      </wp:positionV>
                      <wp:extent cx="6743065" cy="4410075"/>
                      <wp:effectExtent l="0" t="0" r="635" b="0"/>
                      <wp:wrapTight wrapText="bothSides">
                        <wp:wrapPolygon edited="0">
                          <wp:start x="0" y="0"/>
                          <wp:lineTo x="0" y="21522"/>
                          <wp:lineTo x="21561" y="21522"/>
                          <wp:lineTo x="21561" y="0"/>
                          <wp:lineTo x="0" y="0"/>
                        </wp:wrapPolygon>
                      </wp:wrapTight>
                      <wp:docPr id="38" name="Imagem 38" descr="Uma imagem com texto&#10;&#10;Descrição gerada automaticamente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8" name="Imagem 38" descr="Uma imagem com texto&#10;&#10;Descrição gerada automaticamente"/>
                              <pic:cNvPicPr/>
                            </pic:nvPicPr>
                            <pic:blipFill>
                              <a:blip r:embed="rId3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743065" cy="44100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w:r>
              </w:p>
            </w:sdtContent>
          </w:sdt>
        </w:tc>
        <w:tc>
          <w:tcPr>
            <w:tcW w:w="727" w:type="dxa"/>
          </w:tcPr>
          <w:p w14:paraId="1222CE2B" w14:textId="77777777" w:rsidR="00AA059E" w:rsidRPr="00C85EF0" w:rsidRDefault="00AA059E" w:rsidP="00172BB6">
            <w:pPr>
              <w:rPr>
                <w:noProof/>
              </w:rPr>
            </w:pPr>
          </w:p>
        </w:tc>
      </w:tr>
      <w:tr w:rsidR="00AA059E" w:rsidRPr="00C85EF0" w14:paraId="05BD47C2" w14:textId="77777777" w:rsidTr="00064DF0">
        <w:trPr>
          <w:trHeight w:val="2789"/>
        </w:trPr>
        <w:tc>
          <w:tcPr>
            <w:tcW w:w="10773" w:type="dxa"/>
            <w:gridSpan w:val="2"/>
          </w:tcPr>
          <w:p w14:paraId="36393CC7" w14:textId="211C4FDC" w:rsidR="005F0F9C" w:rsidRDefault="00654FAE" w:rsidP="00FB0BE2">
            <w:pPr>
              <w:tabs>
                <w:tab w:val="left" w:pos="3479"/>
              </w:tabs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 xml:space="preserve">       </w:t>
            </w:r>
            <w:r w:rsidR="005F0F9C">
              <w:rPr>
                <w:noProof/>
              </w:rPr>
              <w:t xml:space="preserve">A função recursiva também tem como base a já desenvolvida na solução 3, sendo acrescentado o método de guardar as posições . Através de um </w:t>
            </w:r>
            <w:r w:rsidR="005F0F9C">
              <w:rPr>
                <w:i/>
                <w:iCs/>
                <w:noProof/>
              </w:rPr>
              <w:t>if</w:t>
            </w:r>
            <w:r w:rsidR="005F0F9C">
              <w:rPr>
                <w:noProof/>
              </w:rPr>
              <w:t xml:space="preserve"> vamos verificar se a  função anterior mandou “guardar”  as posições e se já existe alguma lista guardada. Caso seja para guardar as listas e não exista nenhuma guardada , iremos proceder ao método para as  guardar.</w:t>
            </w:r>
          </w:p>
          <w:p w14:paraId="4CDD5C09" w14:textId="4A7D95FC" w:rsidR="005F0F9C" w:rsidRDefault="005F0F9C" w:rsidP="00FB0BE2">
            <w:pPr>
              <w:tabs>
                <w:tab w:val="left" w:pos="3479"/>
              </w:tabs>
              <w:jc w:val="both"/>
              <w:rPr>
                <w:noProof/>
              </w:rPr>
            </w:pPr>
            <w:r>
              <w:rPr>
                <w:noProof/>
              </w:rPr>
              <w:t xml:space="preserve">       Este processo, é feito através de um </w:t>
            </w:r>
            <w:r>
              <w:rPr>
                <w:i/>
                <w:iCs/>
                <w:noProof/>
              </w:rPr>
              <w:t xml:space="preserve">for loop </w:t>
            </w:r>
            <w:r>
              <w:rPr>
                <w:noProof/>
              </w:rPr>
              <w:t>que percorre os índices das posições todas sem exce</w:t>
            </w:r>
            <w:r w:rsidR="00975854">
              <w:rPr>
                <w:noProof/>
              </w:rPr>
              <w:t>ç</w:t>
            </w:r>
            <w:r>
              <w:rPr>
                <w:noProof/>
              </w:rPr>
              <w:t xml:space="preserve">ão até à </w:t>
            </w:r>
            <w:r>
              <w:rPr>
                <w:i/>
                <w:iCs/>
                <w:noProof/>
              </w:rPr>
              <w:t>final_position</w:t>
            </w:r>
            <w:r>
              <w:rPr>
                <w:noProof/>
              </w:rPr>
              <w:t>. Com isto, iremos guardar as posições calculadas apenas até ao número do movimento atual, pois ainda não existe cálculo de posições posteriores.</w:t>
            </w:r>
          </w:p>
          <w:p w14:paraId="0F766C08" w14:textId="15436666" w:rsidR="00AA059E" w:rsidRPr="00C85EF0" w:rsidRDefault="00654FAE" w:rsidP="00FB0BE2">
            <w:pPr>
              <w:pStyle w:val="Listacommarcas"/>
              <w:ind w:left="0" w:firstLine="0"/>
              <w:jc w:val="both"/>
              <w:rPr>
                <w:noProof/>
              </w:rPr>
            </w:pPr>
            <w:r>
              <w:rPr>
                <w:noProof/>
              </w:rPr>
              <w:t xml:space="preserve">       </w:t>
            </w:r>
            <w:r w:rsidR="005F0F9C">
              <w:rPr>
                <w:noProof/>
              </w:rPr>
              <w:t xml:space="preserve">Após guardar a lista de posições, criámos duas variáveis estáticas </w:t>
            </w:r>
            <w:r w:rsidR="005F0F9C">
              <w:rPr>
                <w:i/>
                <w:iCs/>
                <w:noProof/>
              </w:rPr>
              <w:t xml:space="preserve">last_position </w:t>
            </w:r>
            <w:r w:rsidR="005F0F9C">
              <w:rPr>
                <w:noProof/>
              </w:rPr>
              <w:t xml:space="preserve">e </w:t>
            </w:r>
            <w:r w:rsidR="005F0F9C">
              <w:rPr>
                <w:i/>
                <w:iCs/>
                <w:noProof/>
              </w:rPr>
              <w:t>last_speed</w:t>
            </w:r>
            <w:r w:rsidR="005F0F9C">
              <w:rPr>
                <w:noProof/>
              </w:rPr>
              <w:t>, onde ser</w:t>
            </w:r>
            <w:r w:rsidR="00975854">
              <w:rPr>
                <w:noProof/>
              </w:rPr>
              <w:t>ã</w:t>
            </w:r>
            <w:r w:rsidR="005F0F9C">
              <w:rPr>
                <w:noProof/>
              </w:rPr>
              <w:t>o armazenados, respetivamente, a última posição guardada e a última velocidade guardada</w:t>
            </w:r>
            <w:r w:rsidR="00975854">
              <w:rPr>
                <w:noProof/>
              </w:rPr>
              <w:t xml:space="preserve"> </w:t>
            </w:r>
            <w:r w:rsidR="005F0F9C">
              <w:rPr>
                <w:noProof/>
              </w:rPr>
              <w:t>(calculada a partir da diferença de posições consecutivas)</w:t>
            </w:r>
            <w:r>
              <w:rPr>
                <w:noProof/>
              </w:rPr>
              <w:t>.</w:t>
            </w:r>
          </w:p>
        </w:tc>
        <w:tc>
          <w:tcPr>
            <w:tcW w:w="20" w:type="dxa"/>
          </w:tcPr>
          <w:p w14:paraId="15EB3408" w14:textId="77777777" w:rsidR="00AA059E" w:rsidRDefault="00AA059E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2A0EB656" w14:textId="77777777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6E436A40" w14:textId="77777777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3A12D2B8" w14:textId="77777777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017B7799" w14:textId="77777777" w:rsidR="007A3E20" w:rsidRDefault="007A3E20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72A58C7E" w14:textId="583C6E38" w:rsidR="007A3E20" w:rsidRDefault="007A3E20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20DAF559" w14:textId="77777777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12548FC0" w14:textId="77777777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2316CA20" w14:textId="77777777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21D616E4" w14:textId="77777777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7D7EBEEE" w14:textId="77777777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11328302" w14:textId="629B99CC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677AD40D" w14:textId="77777777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3FF2059E" w14:textId="77777777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0007FA40" w14:textId="77777777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32CD8954" w14:textId="32CDF83F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115882ED" w14:textId="5B010391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17F869B3" w14:textId="7CBC87A0" w:rsidR="00453994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  <w:p w14:paraId="26CBE6B6" w14:textId="1E34BAD4" w:rsidR="00453994" w:rsidRPr="00C85EF0" w:rsidRDefault="00453994" w:rsidP="004F58BD">
            <w:pPr>
              <w:pStyle w:val="Listacommarcas"/>
              <w:ind w:left="697" w:firstLine="0"/>
              <w:rPr>
                <w:noProof/>
              </w:rPr>
            </w:pPr>
          </w:p>
        </w:tc>
        <w:tc>
          <w:tcPr>
            <w:tcW w:w="727" w:type="dxa"/>
          </w:tcPr>
          <w:p w14:paraId="775EAA6E" w14:textId="77777777" w:rsidR="00AA059E" w:rsidRPr="00C85EF0" w:rsidRDefault="00AA059E" w:rsidP="00172BB6">
            <w:pPr>
              <w:rPr>
                <w:noProof/>
              </w:rPr>
            </w:pPr>
          </w:p>
        </w:tc>
      </w:tr>
    </w:tbl>
    <w:p w14:paraId="2EF96856" w14:textId="22B94E76" w:rsidR="00F633DE" w:rsidRDefault="00380BD6" w:rsidP="00A22FEE">
      <w:pPr>
        <w:tabs>
          <w:tab w:val="left" w:pos="3479"/>
        </w:tabs>
        <w:rPr>
          <w:noProof/>
        </w:rPr>
      </w:pPr>
      <w:r w:rsidRPr="00380BD6">
        <w:rPr>
          <w:noProof/>
        </w:rPr>
        <w:drawing>
          <wp:anchor distT="0" distB="0" distL="114300" distR="114300" simplePos="0" relativeHeight="251658286" behindDoc="1" locked="0" layoutInCell="1" allowOverlap="1" wp14:anchorId="3CF9DA33" wp14:editId="5F0FECFE">
            <wp:simplePos x="0" y="0"/>
            <wp:positionH relativeFrom="column">
              <wp:posOffset>13970</wp:posOffset>
            </wp:positionH>
            <wp:positionV relativeFrom="paragraph">
              <wp:posOffset>146</wp:posOffset>
            </wp:positionV>
            <wp:extent cx="6811010" cy="3355975"/>
            <wp:effectExtent l="0" t="0" r="0" b="0"/>
            <wp:wrapTight wrapText="bothSides">
              <wp:wrapPolygon edited="0">
                <wp:start x="0" y="0"/>
                <wp:lineTo x="0" y="21498"/>
                <wp:lineTo x="21548" y="21498"/>
                <wp:lineTo x="21548" y="0"/>
                <wp:lineTo x="0" y="0"/>
              </wp:wrapPolygon>
            </wp:wrapTight>
            <wp:docPr id="25" name="Imagem 2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8689C1" w14:textId="64A49003" w:rsidR="009D17D5" w:rsidRDefault="009D17D5" w:rsidP="00FB0BE2">
      <w:pPr>
        <w:tabs>
          <w:tab w:val="left" w:pos="3479"/>
        </w:tabs>
        <w:jc w:val="both"/>
        <w:rPr>
          <w:noProof/>
        </w:rPr>
      </w:pPr>
      <w:r>
        <w:rPr>
          <w:noProof/>
        </w:rPr>
        <w:t xml:space="preserve">       Na função principal irão ocorrer diversos processos. </w:t>
      </w:r>
    </w:p>
    <w:p w14:paraId="745C9D95" w14:textId="44D7504D" w:rsidR="008A6F40" w:rsidRDefault="008A6F40" w:rsidP="00FB0BE2">
      <w:pPr>
        <w:tabs>
          <w:tab w:val="left" w:pos="3479"/>
        </w:tabs>
        <w:jc w:val="both"/>
        <w:rPr>
          <w:noProof/>
        </w:rPr>
      </w:pPr>
      <w:r>
        <w:rPr>
          <w:noProof/>
        </w:rPr>
        <w:t xml:space="preserve">       </w:t>
      </w:r>
      <w:r w:rsidR="00975854">
        <w:rPr>
          <w:noProof/>
        </w:rPr>
        <w:t>Inicialmente,</w:t>
      </w:r>
      <w:r>
        <w:rPr>
          <w:noProof/>
        </w:rPr>
        <w:t xml:space="preserve"> iremos transportar o número de movimentos guardado, para </w:t>
      </w:r>
      <w:r w:rsidR="00B71F33">
        <w:rPr>
          <w:noProof/>
        </w:rPr>
        <w:t>o novo cálculo. Depois</w:t>
      </w:r>
      <w:r w:rsidR="00E77A47">
        <w:rPr>
          <w:noProof/>
        </w:rPr>
        <w:t xml:space="preserve"> iremos </w:t>
      </w:r>
      <w:r w:rsidR="00CC6020">
        <w:rPr>
          <w:noProof/>
        </w:rPr>
        <w:t>transportar as posições guar</w:t>
      </w:r>
      <w:r w:rsidR="00975854">
        <w:rPr>
          <w:noProof/>
        </w:rPr>
        <w:t>d</w:t>
      </w:r>
      <w:r w:rsidR="00CC6020">
        <w:rPr>
          <w:noProof/>
        </w:rPr>
        <w:t>adas anteriormente, para as posições atuais e</w:t>
      </w:r>
      <w:r w:rsidR="00975854">
        <w:rPr>
          <w:noProof/>
        </w:rPr>
        <w:t>, consequentemente,</w:t>
      </w:r>
      <w:r w:rsidR="00CC6020">
        <w:rPr>
          <w:noProof/>
        </w:rPr>
        <w:t xml:space="preserve"> </w:t>
      </w:r>
      <w:r w:rsidR="001074C1">
        <w:rPr>
          <w:noProof/>
        </w:rPr>
        <w:t>voltare</w:t>
      </w:r>
      <w:r w:rsidR="00975854">
        <w:rPr>
          <w:noProof/>
        </w:rPr>
        <w:t>m</w:t>
      </w:r>
      <w:r w:rsidR="001074C1">
        <w:rPr>
          <w:noProof/>
        </w:rPr>
        <w:t xml:space="preserve">os a colocar as variáveis </w:t>
      </w:r>
      <w:r w:rsidR="001074C1">
        <w:rPr>
          <w:i/>
          <w:iCs/>
          <w:noProof/>
        </w:rPr>
        <w:t xml:space="preserve">guardar_listas </w:t>
      </w:r>
      <w:r w:rsidR="001074C1">
        <w:rPr>
          <w:noProof/>
        </w:rPr>
        <w:t xml:space="preserve">e </w:t>
      </w:r>
      <w:r w:rsidR="001074C1">
        <w:rPr>
          <w:i/>
          <w:iCs/>
          <w:noProof/>
        </w:rPr>
        <w:t>listas_guardadas</w:t>
      </w:r>
      <w:r w:rsidR="001074C1">
        <w:rPr>
          <w:noProof/>
        </w:rPr>
        <w:t xml:space="preserve"> a 0</w:t>
      </w:r>
      <w:r w:rsidR="000272FC">
        <w:rPr>
          <w:noProof/>
        </w:rPr>
        <w:t>, para poder</w:t>
      </w:r>
      <w:r w:rsidR="00975854">
        <w:rPr>
          <w:noProof/>
        </w:rPr>
        <w:t>mos</w:t>
      </w:r>
      <w:r w:rsidR="000272FC">
        <w:rPr>
          <w:noProof/>
        </w:rPr>
        <w:t xml:space="preserve"> voltar a guardar listas futuras.</w:t>
      </w:r>
    </w:p>
    <w:p w14:paraId="41ABFFCF" w14:textId="3826ED28" w:rsidR="000272FC" w:rsidRPr="001074C1" w:rsidRDefault="000272FC" w:rsidP="00FB0BE2">
      <w:pPr>
        <w:tabs>
          <w:tab w:val="left" w:pos="3479"/>
        </w:tabs>
        <w:jc w:val="both"/>
        <w:rPr>
          <w:noProof/>
        </w:rPr>
      </w:pPr>
      <w:r>
        <w:rPr>
          <w:noProof/>
        </w:rPr>
        <w:t xml:space="preserve">      </w:t>
      </w:r>
      <w:r w:rsidR="00975854">
        <w:rPr>
          <w:noProof/>
        </w:rPr>
        <w:t>P</w:t>
      </w:r>
      <w:r w:rsidR="007E21E2">
        <w:rPr>
          <w:noProof/>
        </w:rPr>
        <w:t xml:space="preserve">or </w:t>
      </w:r>
      <w:r w:rsidR="00975854">
        <w:rPr>
          <w:noProof/>
        </w:rPr>
        <w:t xml:space="preserve">fim, </w:t>
      </w:r>
      <w:r w:rsidR="007E21E2">
        <w:rPr>
          <w:noProof/>
        </w:rPr>
        <w:t xml:space="preserve">chamaremos a função recursiva, logicamente, apenas calculando os valores a partir da última </w:t>
      </w:r>
      <w:r w:rsidR="007A4302">
        <w:rPr>
          <w:noProof/>
        </w:rPr>
        <w:t>posição guardada nas listas como já explicado.</w:t>
      </w:r>
    </w:p>
    <w:p w14:paraId="4E3D8AB9" w14:textId="07607117" w:rsidR="002C3729" w:rsidRDefault="002C3729" w:rsidP="00A22FEE">
      <w:pPr>
        <w:tabs>
          <w:tab w:val="left" w:pos="3479"/>
        </w:tabs>
        <w:rPr>
          <w:noProof/>
        </w:rPr>
      </w:pPr>
    </w:p>
    <w:p w14:paraId="541BC4A6" w14:textId="2FB9AC4C" w:rsidR="002C3729" w:rsidRDefault="002C3729" w:rsidP="00A22FEE">
      <w:pPr>
        <w:tabs>
          <w:tab w:val="left" w:pos="3479"/>
        </w:tabs>
        <w:rPr>
          <w:noProof/>
        </w:rPr>
      </w:pPr>
    </w:p>
    <w:p w14:paraId="57510E33" w14:textId="77777777" w:rsidR="002C3729" w:rsidRDefault="002C3729" w:rsidP="00A22FEE">
      <w:pPr>
        <w:tabs>
          <w:tab w:val="left" w:pos="3479"/>
        </w:tabs>
        <w:rPr>
          <w:noProof/>
        </w:rPr>
      </w:pPr>
    </w:p>
    <w:p w14:paraId="53B0B207" w14:textId="77777777" w:rsidR="002C3729" w:rsidRDefault="002C3729" w:rsidP="00A22FEE">
      <w:pPr>
        <w:tabs>
          <w:tab w:val="left" w:pos="3479"/>
        </w:tabs>
        <w:rPr>
          <w:noProof/>
        </w:rPr>
      </w:pPr>
    </w:p>
    <w:p w14:paraId="774687B3" w14:textId="77777777" w:rsidR="002C3729" w:rsidRDefault="002C3729" w:rsidP="00A22FEE">
      <w:pPr>
        <w:tabs>
          <w:tab w:val="left" w:pos="3479"/>
        </w:tabs>
        <w:rPr>
          <w:noProof/>
        </w:rPr>
      </w:pPr>
    </w:p>
    <w:p w14:paraId="5323CC98" w14:textId="77777777" w:rsidR="002C3729" w:rsidRDefault="002C3729" w:rsidP="00A22FEE">
      <w:pPr>
        <w:tabs>
          <w:tab w:val="left" w:pos="3479"/>
        </w:tabs>
        <w:rPr>
          <w:noProof/>
        </w:rPr>
      </w:pPr>
    </w:p>
    <w:p w14:paraId="29BD58B3" w14:textId="77777777" w:rsidR="002C3729" w:rsidRDefault="002C3729" w:rsidP="00A22FEE">
      <w:pPr>
        <w:tabs>
          <w:tab w:val="left" w:pos="3479"/>
        </w:tabs>
        <w:rPr>
          <w:noProof/>
        </w:rPr>
      </w:pPr>
    </w:p>
    <w:p w14:paraId="12A51720" w14:textId="77777777" w:rsidR="002C3729" w:rsidRDefault="002C3729" w:rsidP="00A22FEE">
      <w:pPr>
        <w:tabs>
          <w:tab w:val="left" w:pos="3479"/>
        </w:tabs>
        <w:rPr>
          <w:noProof/>
        </w:rPr>
      </w:pPr>
    </w:p>
    <w:p w14:paraId="3B74DFDD" w14:textId="77777777" w:rsidR="002C3729" w:rsidRDefault="002C3729" w:rsidP="00A22FEE">
      <w:pPr>
        <w:tabs>
          <w:tab w:val="left" w:pos="3479"/>
        </w:tabs>
        <w:rPr>
          <w:noProof/>
        </w:rPr>
      </w:pPr>
    </w:p>
    <w:p w14:paraId="245FBECB" w14:textId="77777777" w:rsidR="002C3729" w:rsidRDefault="002C3729" w:rsidP="00A22FEE">
      <w:pPr>
        <w:tabs>
          <w:tab w:val="left" w:pos="3479"/>
        </w:tabs>
        <w:rPr>
          <w:noProof/>
        </w:rPr>
      </w:pPr>
    </w:p>
    <w:p w14:paraId="62CE563A" w14:textId="77777777" w:rsidR="002C3729" w:rsidRDefault="002C3729" w:rsidP="00A22FEE">
      <w:pPr>
        <w:tabs>
          <w:tab w:val="left" w:pos="3479"/>
        </w:tabs>
        <w:rPr>
          <w:noProof/>
        </w:rPr>
      </w:pPr>
    </w:p>
    <w:p w14:paraId="64DD2FB9" w14:textId="082732A3" w:rsidR="00AA059E" w:rsidRPr="00C85EF0" w:rsidRDefault="00AA059E" w:rsidP="00A22FEE">
      <w:pPr>
        <w:tabs>
          <w:tab w:val="left" w:pos="3479"/>
        </w:tabs>
        <w:rPr>
          <w:noProof/>
        </w:rPr>
        <w:sectPr w:rsidR="00AA059E" w:rsidRPr="00C85EF0" w:rsidSect="000840D7">
          <w:pgSz w:w="11906" w:h="16838" w:code="9"/>
          <w:pgMar w:top="648" w:right="590" w:bottom="288" w:left="590" w:header="706" w:footer="288" w:gutter="0"/>
          <w:cols w:space="708"/>
          <w:titlePg/>
          <w:docGrid w:linePitch="360"/>
        </w:sectPr>
      </w:pPr>
    </w:p>
    <w:tbl>
      <w:tblPr>
        <w:tblpPr w:leftFromText="180" w:rightFromText="180" w:vertAnchor="text" w:horzAnchor="margin" w:tblpY="-9"/>
        <w:tblW w:w="11520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8626"/>
        <w:gridCol w:w="2894"/>
      </w:tblGrid>
      <w:tr w:rsidR="00AA059E" w:rsidRPr="00C85EF0" w14:paraId="4B83A548" w14:textId="77777777" w:rsidTr="00AA059E">
        <w:trPr>
          <w:trHeight w:val="1889"/>
        </w:trPr>
        <w:tc>
          <w:tcPr>
            <w:tcW w:w="8626" w:type="dxa"/>
          </w:tcPr>
          <w:p w14:paraId="6A9F0CAA" w14:textId="77777777" w:rsidR="00AA059E" w:rsidRDefault="00830A79" w:rsidP="008D5E3D">
            <w:pPr>
              <w:pStyle w:val="Ttulo1"/>
              <w:rPr>
                <w:noProof/>
              </w:rPr>
            </w:pPr>
            <w:bookmarkStart w:id="98" w:name="_Toc121307116"/>
            <w:bookmarkStart w:id="99" w:name="_Toc121418971"/>
            <w:r>
              <w:rPr>
                <w:noProof/>
              </w:rPr>
              <w:lastRenderedPageBreak/>
              <w:t>Comparação</w:t>
            </w:r>
            <w:bookmarkEnd w:id="98"/>
            <w:bookmarkEnd w:id="99"/>
          </w:p>
          <w:p w14:paraId="4209B0A1" w14:textId="77777777" w:rsidR="00AC5A53" w:rsidRDefault="00AC5A53" w:rsidP="00AC5A53"/>
          <w:p w14:paraId="147CC645" w14:textId="72B5C313" w:rsidR="00AC5A53" w:rsidRPr="00AC5A53" w:rsidRDefault="00AC5A53" w:rsidP="00AC5A53"/>
        </w:tc>
        <w:tc>
          <w:tcPr>
            <w:tcW w:w="2894" w:type="dxa"/>
          </w:tcPr>
          <w:p w14:paraId="11CEF46D" w14:textId="480BA7BF" w:rsidR="00AA059E" w:rsidRPr="00C85EF0" w:rsidRDefault="00695415" w:rsidP="00172BB6">
            <w:pPr>
              <w:spacing w:line="240" w:lineRule="auto"/>
              <w:rPr>
                <w:noProof/>
                <w:szCs w:val="20"/>
                <w:lang w:bidi="en-US"/>
              </w:rPr>
            </w:pPr>
            <w:r w:rsidRPr="00C85EF0">
              <w:rPr>
                <w:noProof/>
                <w:szCs w:val="20"/>
                <w:lang w:bidi="pt-PT"/>
              </w:rPr>
              <w:drawing>
                <wp:anchor distT="0" distB="0" distL="114300" distR="114300" simplePos="0" relativeHeight="251658277" behindDoc="1" locked="1" layoutInCell="1" allowOverlap="1" wp14:anchorId="022F3769" wp14:editId="686D75A2">
                  <wp:simplePos x="0" y="0"/>
                  <wp:positionH relativeFrom="margin">
                    <wp:posOffset>-4445</wp:posOffset>
                  </wp:positionH>
                  <wp:positionV relativeFrom="margin">
                    <wp:posOffset>6350</wp:posOffset>
                  </wp:positionV>
                  <wp:extent cx="1839600" cy="1144800"/>
                  <wp:effectExtent l="0" t="0" r="8255" b="0"/>
                  <wp:wrapNone/>
                  <wp:docPr id="912" name="Imagem 912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" name="Imagem 912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600" cy="11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06D8254" w14:textId="1EB3DEE9" w:rsidR="00AC5A53" w:rsidRDefault="00AC5A53" w:rsidP="007D159C">
      <w:pPr>
        <w:pStyle w:val="Default"/>
        <w:ind w:firstLine="720"/>
        <w:jc w:val="both"/>
        <w:rPr>
          <w:rFonts w:asciiTheme="minorHAnsi" w:hAnsiTheme="minorHAnsi"/>
          <w:sz w:val="20"/>
          <w:szCs w:val="20"/>
        </w:rPr>
      </w:pPr>
      <w:r w:rsidRPr="00AC5A53">
        <w:rPr>
          <w:rFonts w:asciiTheme="minorHAnsi" w:hAnsiTheme="minorHAnsi"/>
          <w:sz w:val="20"/>
          <w:szCs w:val="20"/>
        </w:rPr>
        <w:t xml:space="preserve">Para se ter uma melhor noção de como o tempo de execução de cada </w:t>
      </w:r>
      <w:r w:rsidRPr="00C14BDF">
        <w:rPr>
          <w:rFonts w:asciiTheme="minorHAnsi" w:hAnsiTheme="minorHAnsi"/>
          <w:sz w:val="20"/>
          <w:szCs w:val="20"/>
          <w:u w:val="single"/>
        </w:rPr>
        <w:t>algoritmo</w:t>
      </w:r>
      <w:r w:rsidRPr="00AC5A53">
        <w:rPr>
          <w:rFonts w:asciiTheme="minorHAnsi" w:hAnsiTheme="minorHAnsi"/>
          <w:sz w:val="20"/>
          <w:szCs w:val="20"/>
        </w:rPr>
        <w:t xml:space="preserve"> vai depender das especificações da máquina onde está a ser executado, decidimos executar os algoritmos em três computadores diferentes</w:t>
      </w:r>
      <w:r w:rsidR="00C84931">
        <w:rPr>
          <w:rFonts w:asciiTheme="minorHAnsi" w:hAnsiTheme="minorHAnsi"/>
          <w:sz w:val="20"/>
          <w:szCs w:val="20"/>
        </w:rPr>
        <w:t>.</w:t>
      </w:r>
    </w:p>
    <w:p w14:paraId="161EFD5B" w14:textId="77777777" w:rsidR="00C84931" w:rsidRDefault="00C84931" w:rsidP="007D159C">
      <w:pPr>
        <w:pStyle w:val="Default"/>
        <w:ind w:firstLine="720"/>
        <w:jc w:val="both"/>
        <w:rPr>
          <w:rFonts w:asciiTheme="minorHAnsi" w:hAnsiTheme="minorHAnsi"/>
          <w:sz w:val="20"/>
          <w:szCs w:val="20"/>
        </w:rPr>
      </w:pPr>
    </w:p>
    <w:tbl>
      <w:tblPr>
        <w:tblStyle w:val="TabeladeGrelha5Escura-Destaque2"/>
        <w:tblW w:w="0" w:type="auto"/>
        <w:tblLook w:val="04A0" w:firstRow="1" w:lastRow="0" w:firstColumn="1" w:lastColumn="0" w:noHBand="0" w:noVBand="1"/>
      </w:tblPr>
      <w:tblGrid>
        <w:gridCol w:w="1838"/>
        <w:gridCol w:w="2977"/>
        <w:gridCol w:w="5901"/>
      </w:tblGrid>
      <w:tr w:rsidR="001F3065" w14:paraId="70803477" w14:textId="77777777" w:rsidTr="009374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BF69BA3" w14:textId="77777777" w:rsidR="001F3065" w:rsidRPr="00937499" w:rsidRDefault="001F3065" w:rsidP="007D159C">
            <w:pPr>
              <w:pStyle w:val="Default"/>
              <w:jc w:val="both"/>
              <w:rPr>
                <w:rFonts w:asciiTheme="minorHAnsi" w:hAnsiTheme="minorHAnsi"/>
              </w:rPr>
            </w:pPr>
          </w:p>
        </w:tc>
        <w:tc>
          <w:tcPr>
            <w:tcW w:w="2977" w:type="dxa"/>
          </w:tcPr>
          <w:p w14:paraId="4EBD8EF0" w14:textId="185FB65B" w:rsidR="001F3065" w:rsidRPr="00937499" w:rsidRDefault="001F3065" w:rsidP="007D159C">
            <w:pPr>
              <w:pStyle w:val="Defaul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937499">
              <w:rPr>
                <w:rFonts w:asciiTheme="minorHAnsi" w:hAnsiTheme="minorHAnsi"/>
              </w:rPr>
              <w:t>Memória RAM</w:t>
            </w:r>
          </w:p>
        </w:tc>
        <w:tc>
          <w:tcPr>
            <w:tcW w:w="5901" w:type="dxa"/>
          </w:tcPr>
          <w:p w14:paraId="59216082" w14:textId="3BB9D0AB" w:rsidR="001F3065" w:rsidRPr="00937499" w:rsidRDefault="001F3065" w:rsidP="007D159C">
            <w:pPr>
              <w:pStyle w:val="Defaul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937499">
              <w:rPr>
                <w:rFonts w:asciiTheme="minorHAnsi" w:hAnsiTheme="minorHAnsi"/>
              </w:rPr>
              <w:t>Processador</w:t>
            </w:r>
          </w:p>
        </w:tc>
      </w:tr>
      <w:tr w:rsidR="00937499" w14:paraId="787F9CDE" w14:textId="77777777" w:rsidTr="009374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01699FE3" w14:textId="19B0E691" w:rsidR="001F3065" w:rsidRPr="00937499" w:rsidRDefault="001F3065" w:rsidP="007D159C">
            <w:pPr>
              <w:pStyle w:val="Default"/>
              <w:jc w:val="both"/>
              <w:rPr>
                <w:rFonts w:asciiTheme="minorHAnsi" w:hAnsiTheme="minorHAnsi"/>
              </w:rPr>
            </w:pPr>
            <w:r w:rsidRPr="00937499">
              <w:rPr>
                <w:rFonts w:asciiTheme="minorHAnsi" w:hAnsiTheme="minorHAnsi"/>
              </w:rPr>
              <w:t>PC André</w:t>
            </w:r>
          </w:p>
        </w:tc>
        <w:tc>
          <w:tcPr>
            <w:tcW w:w="2977" w:type="dxa"/>
          </w:tcPr>
          <w:p w14:paraId="4C27753F" w14:textId="792314A6" w:rsidR="001F3065" w:rsidRPr="00937499" w:rsidRDefault="00955E6F" w:rsidP="007D159C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937499">
              <w:rPr>
                <w:rFonts w:asciiTheme="minorHAnsi" w:hAnsiTheme="minorHAnsi"/>
              </w:rPr>
              <w:t>16</w:t>
            </w:r>
            <w:r w:rsidR="001A7299" w:rsidRPr="00937499">
              <w:rPr>
                <w:rFonts w:asciiTheme="minorHAnsi" w:hAnsiTheme="minorHAnsi"/>
              </w:rPr>
              <w:t>GB</w:t>
            </w:r>
          </w:p>
        </w:tc>
        <w:tc>
          <w:tcPr>
            <w:tcW w:w="5901" w:type="dxa"/>
          </w:tcPr>
          <w:p w14:paraId="20C9CB0E" w14:textId="0B8ED156" w:rsidR="001F3065" w:rsidRPr="00937499" w:rsidRDefault="00955E6F" w:rsidP="007D159C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937499">
              <w:rPr>
                <w:rFonts w:asciiTheme="minorHAnsi" w:hAnsiTheme="minorHAnsi"/>
              </w:rPr>
              <w:t>Apple M2</w:t>
            </w:r>
          </w:p>
        </w:tc>
      </w:tr>
      <w:tr w:rsidR="001F3065" w14:paraId="7504EF63" w14:textId="77777777" w:rsidTr="009374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2B1E71C" w14:textId="03FFDFEB" w:rsidR="001F3065" w:rsidRPr="00937499" w:rsidRDefault="001F3065" w:rsidP="007D159C">
            <w:pPr>
              <w:pStyle w:val="Default"/>
              <w:jc w:val="both"/>
              <w:rPr>
                <w:rFonts w:asciiTheme="minorHAnsi" w:hAnsiTheme="minorHAnsi"/>
              </w:rPr>
            </w:pPr>
            <w:r w:rsidRPr="00937499">
              <w:rPr>
                <w:rFonts w:asciiTheme="minorHAnsi" w:hAnsiTheme="minorHAnsi"/>
              </w:rPr>
              <w:t>PC Duarte</w:t>
            </w:r>
          </w:p>
        </w:tc>
        <w:tc>
          <w:tcPr>
            <w:tcW w:w="2977" w:type="dxa"/>
          </w:tcPr>
          <w:p w14:paraId="0DFBFDC2" w14:textId="6097425E" w:rsidR="001F3065" w:rsidRPr="00937499" w:rsidRDefault="001A7299" w:rsidP="007D159C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937499">
              <w:rPr>
                <w:rFonts w:asciiTheme="minorHAnsi" w:hAnsiTheme="minorHAnsi"/>
              </w:rPr>
              <w:t>16GB</w:t>
            </w:r>
          </w:p>
        </w:tc>
        <w:tc>
          <w:tcPr>
            <w:tcW w:w="5901" w:type="dxa"/>
          </w:tcPr>
          <w:p w14:paraId="1742B420" w14:textId="350E5FDA" w:rsidR="001F3065" w:rsidRPr="00937499" w:rsidRDefault="00955E6F" w:rsidP="007D159C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937499">
              <w:rPr>
                <w:rFonts w:asciiTheme="minorHAnsi" w:hAnsiTheme="minorHAnsi"/>
              </w:rPr>
              <w:t>Apple M1</w:t>
            </w:r>
          </w:p>
        </w:tc>
      </w:tr>
      <w:tr w:rsidR="00937499" w:rsidRPr="00B71E27" w14:paraId="1C87F939" w14:textId="77777777" w:rsidTr="009374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96098E8" w14:textId="53FB65D1" w:rsidR="001F3065" w:rsidRPr="00937499" w:rsidRDefault="001F3065" w:rsidP="007D159C">
            <w:pPr>
              <w:pStyle w:val="Default"/>
              <w:jc w:val="both"/>
              <w:rPr>
                <w:rFonts w:asciiTheme="minorHAnsi" w:hAnsiTheme="minorHAnsi"/>
              </w:rPr>
            </w:pPr>
            <w:r w:rsidRPr="00937499">
              <w:rPr>
                <w:rFonts w:asciiTheme="minorHAnsi" w:hAnsiTheme="minorHAnsi"/>
              </w:rPr>
              <w:t>PC Rodrigo</w:t>
            </w:r>
          </w:p>
        </w:tc>
        <w:tc>
          <w:tcPr>
            <w:tcW w:w="2977" w:type="dxa"/>
          </w:tcPr>
          <w:p w14:paraId="69D6E481" w14:textId="4480E149" w:rsidR="001F3065" w:rsidRPr="00937499" w:rsidRDefault="001A7299" w:rsidP="007D159C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937499">
              <w:rPr>
                <w:rFonts w:asciiTheme="minorHAnsi" w:hAnsiTheme="minorHAnsi"/>
              </w:rPr>
              <w:t>16GB</w:t>
            </w:r>
          </w:p>
        </w:tc>
        <w:tc>
          <w:tcPr>
            <w:tcW w:w="5901" w:type="dxa"/>
          </w:tcPr>
          <w:p w14:paraId="74091C1A" w14:textId="390E227A" w:rsidR="001F3065" w:rsidRPr="00937499" w:rsidRDefault="00F5611A" w:rsidP="007D159C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lang w:val="en-US"/>
              </w:rPr>
            </w:pPr>
            <w:r w:rsidRPr="00937499">
              <w:rPr>
                <w:rFonts w:asciiTheme="minorHAnsi" w:hAnsiTheme="minorHAnsi"/>
                <w:lang w:val="en-US"/>
              </w:rPr>
              <w:t>11th</w:t>
            </w:r>
            <w:r w:rsidR="00B7359A" w:rsidRPr="00937499">
              <w:rPr>
                <w:rFonts w:asciiTheme="minorHAnsi" w:hAnsiTheme="minorHAnsi"/>
                <w:lang w:val="en-US"/>
              </w:rPr>
              <w:t xml:space="preserve"> Gen Intel</w:t>
            </w:r>
            <w:r w:rsidR="00381AF6" w:rsidRPr="00937499">
              <w:rPr>
                <w:rFonts w:asciiTheme="minorHAnsi" w:hAnsiTheme="minorHAnsi"/>
                <w:lang w:val="en-US"/>
              </w:rPr>
              <w:t>® Core</w:t>
            </w:r>
            <w:r w:rsidR="002417B2" w:rsidRPr="00937499">
              <w:rPr>
                <w:rFonts w:asciiTheme="minorHAnsi" w:hAnsiTheme="minorHAnsi"/>
                <w:lang w:val="en-US"/>
              </w:rPr>
              <w:t>™</w:t>
            </w:r>
            <w:r w:rsidR="00723203" w:rsidRPr="00937499">
              <w:rPr>
                <w:rFonts w:asciiTheme="minorHAnsi" w:hAnsiTheme="minorHAnsi"/>
                <w:lang w:val="en-US"/>
              </w:rPr>
              <w:t xml:space="preserve"> i7</w:t>
            </w:r>
            <w:r w:rsidR="003F5122" w:rsidRPr="00937499">
              <w:rPr>
                <w:rFonts w:asciiTheme="minorHAnsi" w:hAnsiTheme="minorHAnsi"/>
                <w:lang w:val="en-US"/>
              </w:rPr>
              <w:t>-1165</w:t>
            </w:r>
            <w:r w:rsidR="003C5AE9" w:rsidRPr="00937499">
              <w:rPr>
                <w:rFonts w:asciiTheme="minorHAnsi" w:hAnsiTheme="minorHAnsi"/>
                <w:lang w:val="en-US"/>
              </w:rPr>
              <w:t xml:space="preserve">G7 @ </w:t>
            </w:r>
            <w:r w:rsidR="0058439C" w:rsidRPr="00937499">
              <w:rPr>
                <w:rFonts w:asciiTheme="minorHAnsi" w:hAnsiTheme="minorHAnsi"/>
                <w:lang w:val="en-US"/>
              </w:rPr>
              <w:t>2.80</w:t>
            </w:r>
            <w:r w:rsidR="00BB66C9" w:rsidRPr="00937499">
              <w:rPr>
                <w:rFonts w:asciiTheme="minorHAnsi" w:hAnsiTheme="minorHAnsi"/>
                <w:lang w:val="en-US"/>
              </w:rPr>
              <w:t>Ghz</w:t>
            </w:r>
          </w:p>
        </w:tc>
      </w:tr>
    </w:tbl>
    <w:p w14:paraId="62AA8D5D" w14:textId="77777777" w:rsidR="00C84931" w:rsidRPr="002417B2" w:rsidRDefault="00C84931" w:rsidP="007D159C">
      <w:pPr>
        <w:pStyle w:val="Default"/>
        <w:ind w:firstLine="720"/>
        <w:jc w:val="both"/>
        <w:rPr>
          <w:rFonts w:asciiTheme="minorHAnsi" w:hAnsiTheme="minorHAnsi"/>
          <w:sz w:val="20"/>
          <w:szCs w:val="20"/>
          <w:lang w:val="en-US"/>
        </w:rPr>
      </w:pPr>
    </w:p>
    <w:p w14:paraId="0B6AF127" w14:textId="77777777" w:rsidR="00AC5A53" w:rsidRPr="002417B2" w:rsidRDefault="00AC5A53" w:rsidP="007D159C">
      <w:pPr>
        <w:pStyle w:val="Default"/>
        <w:jc w:val="both"/>
        <w:rPr>
          <w:rFonts w:asciiTheme="minorHAnsi" w:hAnsiTheme="minorHAnsi"/>
          <w:sz w:val="20"/>
          <w:szCs w:val="20"/>
          <w:lang w:val="en-US"/>
        </w:rPr>
      </w:pPr>
    </w:p>
    <w:p w14:paraId="28485965" w14:textId="77777777" w:rsidR="00937499" w:rsidRDefault="00AC5A53" w:rsidP="007D159C">
      <w:pPr>
        <w:ind w:firstLine="720"/>
        <w:jc w:val="both"/>
        <w:rPr>
          <w:szCs w:val="20"/>
        </w:rPr>
      </w:pPr>
      <w:r w:rsidRPr="00AC5A53">
        <w:rPr>
          <w:szCs w:val="20"/>
        </w:rPr>
        <w:t xml:space="preserve">Nas páginas seguintes vão ser apresentados diversos gráficos a demonstrar e a comparar os tempos de execução para as diferentes abordagens ao problema. </w:t>
      </w:r>
    </w:p>
    <w:p w14:paraId="0C258C5E" w14:textId="77777777" w:rsidR="00937499" w:rsidRDefault="00937499" w:rsidP="007D159C">
      <w:pPr>
        <w:jc w:val="both"/>
        <w:rPr>
          <w:szCs w:val="20"/>
        </w:rPr>
      </w:pPr>
    </w:p>
    <w:p w14:paraId="48B8926F" w14:textId="7F218261" w:rsidR="00976281" w:rsidRDefault="00AC5A53" w:rsidP="007D159C">
      <w:pPr>
        <w:ind w:firstLine="720"/>
        <w:jc w:val="both"/>
        <w:rPr>
          <w:szCs w:val="20"/>
        </w:rPr>
      </w:pPr>
      <w:r w:rsidRPr="00AC5A53">
        <w:rPr>
          <w:szCs w:val="20"/>
        </w:rPr>
        <w:t>Optámos por colocar um gráfico, para cada PC, a comparar</w:t>
      </w:r>
      <w:r w:rsidR="00976281">
        <w:rPr>
          <w:szCs w:val="20"/>
        </w:rPr>
        <w:t>:</w:t>
      </w:r>
    </w:p>
    <w:p w14:paraId="491D6BB1" w14:textId="14DC0EF7" w:rsidR="00976281" w:rsidRDefault="00AC5A53" w:rsidP="007D159C">
      <w:pPr>
        <w:pStyle w:val="PargrafodaLista"/>
        <w:numPr>
          <w:ilvl w:val="0"/>
          <w:numId w:val="3"/>
        </w:numPr>
        <w:jc w:val="both"/>
        <w:rPr>
          <w:szCs w:val="20"/>
        </w:rPr>
      </w:pPr>
      <w:proofErr w:type="spellStart"/>
      <w:r w:rsidRPr="00976281">
        <w:rPr>
          <w:b/>
          <w:bCs/>
          <w:szCs w:val="20"/>
        </w:rPr>
        <w:t>Brute</w:t>
      </w:r>
      <w:proofErr w:type="spellEnd"/>
      <w:r w:rsidRPr="00976281">
        <w:rPr>
          <w:b/>
          <w:bCs/>
          <w:szCs w:val="20"/>
        </w:rPr>
        <w:t xml:space="preserve"> Forces</w:t>
      </w:r>
      <w:r w:rsidR="00FB2002" w:rsidRPr="00976281">
        <w:rPr>
          <w:szCs w:val="20"/>
        </w:rPr>
        <w:t xml:space="preserve"> </w:t>
      </w:r>
      <w:r w:rsidR="00976281">
        <w:rPr>
          <w:szCs w:val="20"/>
        </w:rPr>
        <w:t>(soluç</w:t>
      </w:r>
      <w:r w:rsidR="002D562B">
        <w:rPr>
          <w:szCs w:val="20"/>
        </w:rPr>
        <w:t>ões</w:t>
      </w:r>
      <w:r w:rsidR="00976281">
        <w:rPr>
          <w:szCs w:val="20"/>
        </w:rPr>
        <w:t xml:space="preserve"> 1 e 2);</w:t>
      </w:r>
    </w:p>
    <w:p w14:paraId="6949CB80" w14:textId="308FF83A" w:rsidR="00976281" w:rsidRDefault="00982280" w:rsidP="007D159C">
      <w:pPr>
        <w:pStyle w:val="PargrafodaLista"/>
        <w:numPr>
          <w:ilvl w:val="0"/>
          <w:numId w:val="3"/>
        </w:numPr>
        <w:jc w:val="both"/>
        <w:rPr>
          <w:szCs w:val="20"/>
        </w:rPr>
      </w:pPr>
      <w:proofErr w:type="spellStart"/>
      <w:r w:rsidRPr="00976281">
        <w:rPr>
          <w:b/>
          <w:bCs/>
          <w:szCs w:val="20"/>
        </w:rPr>
        <w:t>Brute</w:t>
      </w:r>
      <w:proofErr w:type="spellEnd"/>
      <w:r w:rsidRPr="00976281">
        <w:rPr>
          <w:b/>
          <w:bCs/>
          <w:szCs w:val="20"/>
        </w:rPr>
        <w:t xml:space="preserve"> Force Otimizada</w:t>
      </w:r>
      <w:r w:rsidRPr="00976281">
        <w:rPr>
          <w:szCs w:val="20"/>
        </w:rPr>
        <w:t xml:space="preserve"> e</w:t>
      </w:r>
      <w:r w:rsidR="002D562B">
        <w:rPr>
          <w:szCs w:val="20"/>
        </w:rPr>
        <w:t xml:space="preserve"> </w:t>
      </w:r>
      <w:r w:rsidR="0028797A" w:rsidRPr="00976281">
        <w:rPr>
          <w:szCs w:val="20"/>
        </w:rPr>
        <w:t>r</w:t>
      </w:r>
      <w:r w:rsidR="00763075" w:rsidRPr="00976281">
        <w:rPr>
          <w:szCs w:val="20"/>
        </w:rPr>
        <w:t>ecursiva</w:t>
      </w:r>
      <w:r w:rsidR="002D562B">
        <w:rPr>
          <w:szCs w:val="20"/>
        </w:rPr>
        <w:t xml:space="preserve"> </w:t>
      </w:r>
      <w:r w:rsidR="00763075" w:rsidRPr="00976281">
        <w:rPr>
          <w:szCs w:val="20"/>
        </w:rPr>
        <w:t>desenvolvida</w:t>
      </w:r>
      <w:r w:rsidR="00976281">
        <w:rPr>
          <w:szCs w:val="20"/>
        </w:rPr>
        <w:t xml:space="preserve"> (soluç</w:t>
      </w:r>
      <w:r w:rsidR="002D562B">
        <w:rPr>
          <w:szCs w:val="20"/>
        </w:rPr>
        <w:t>ões</w:t>
      </w:r>
      <w:r w:rsidR="00976281">
        <w:rPr>
          <w:szCs w:val="20"/>
        </w:rPr>
        <w:t xml:space="preserve"> 2 e 3);</w:t>
      </w:r>
    </w:p>
    <w:p w14:paraId="5ED38A6F" w14:textId="65EA0263" w:rsidR="00982280" w:rsidRDefault="00482E71" w:rsidP="007D159C">
      <w:pPr>
        <w:pStyle w:val="PargrafodaLista"/>
        <w:numPr>
          <w:ilvl w:val="0"/>
          <w:numId w:val="3"/>
        </w:numPr>
        <w:jc w:val="both"/>
        <w:rPr>
          <w:szCs w:val="20"/>
        </w:rPr>
      </w:pPr>
      <w:r w:rsidRPr="00976281">
        <w:rPr>
          <w:szCs w:val="20"/>
        </w:rPr>
        <w:t xml:space="preserve"> </w:t>
      </w:r>
      <w:r w:rsidR="00736FC4">
        <w:rPr>
          <w:szCs w:val="20"/>
        </w:rPr>
        <w:t>R</w:t>
      </w:r>
      <w:r w:rsidR="00247E38">
        <w:rPr>
          <w:szCs w:val="20"/>
        </w:rPr>
        <w:t>ecursiva</w:t>
      </w:r>
      <w:r w:rsidR="00D17461">
        <w:rPr>
          <w:szCs w:val="20"/>
        </w:rPr>
        <w:t xml:space="preserve"> </w:t>
      </w:r>
      <w:r w:rsidR="006555C0">
        <w:rPr>
          <w:szCs w:val="20"/>
        </w:rPr>
        <w:t>desenvolvida e não recursiva com mesma ideia (soluç</w:t>
      </w:r>
      <w:r w:rsidR="002D562B">
        <w:rPr>
          <w:szCs w:val="20"/>
        </w:rPr>
        <w:t>ões</w:t>
      </w:r>
      <w:r w:rsidR="006555C0">
        <w:rPr>
          <w:szCs w:val="20"/>
        </w:rPr>
        <w:t xml:space="preserve"> 3 e 4);</w:t>
      </w:r>
    </w:p>
    <w:p w14:paraId="5CD07C6F" w14:textId="0FD43C30" w:rsidR="00B12290" w:rsidRDefault="006F3292" w:rsidP="007D159C">
      <w:pPr>
        <w:pStyle w:val="PargrafodaLista"/>
        <w:numPr>
          <w:ilvl w:val="0"/>
          <w:numId w:val="3"/>
        </w:numPr>
        <w:jc w:val="both"/>
        <w:rPr>
          <w:szCs w:val="20"/>
        </w:rPr>
      </w:pPr>
      <w:r>
        <w:t xml:space="preserve">Recursiva </w:t>
      </w:r>
      <w:r w:rsidRPr="002E2008">
        <w:t>desenvolvida e</w:t>
      </w:r>
      <w:r>
        <w:t xml:space="preserve"> </w:t>
      </w:r>
      <w:r w:rsidRPr="002E2008">
        <w:t xml:space="preserve">dinâmica com </w:t>
      </w:r>
      <w:r>
        <w:t>mesma base</w:t>
      </w:r>
      <w:r>
        <w:rPr>
          <w:szCs w:val="20"/>
        </w:rPr>
        <w:t xml:space="preserve"> </w:t>
      </w:r>
      <w:r w:rsidR="00B12290">
        <w:rPr>
          <w:szCs w:val="20"/>
        </w:rPr>
        <w:t>(soluç</w:t>
      </w:r>
      <w:r w:rsidR="002D562B">
        <w:rPr>
          <w:szCs w:val="20"/>
        </w:rPr>
        <w:t>ões</w:t>
      </w:r>
      <w:r w:rsidR="00B12290">
        <w:rPr>
          <w:szCs w:val="20"/>
        </w:rPr>
        <w:t xml:space="preserve"> 3 e </w:t>
      </w:r>
      <w:r w:rsidR="00D17461">
        <w:rPr>
          <w:szCs w:val="20"/>
        </w:rPr>
        <w:t>5</w:t>
      </w:r>
      <w:r w:rsidR="00B12290">
        <w:rPr>
          <w:szCs w:val="20"/>
        </w:rPr>
        <w:t>);</w:t>
      </w:r>
    </w:p>
    <w:p w14:paraId="6183229A" w14:textId="77777777" w:rsidR="00D17461" w:rsidRPr="00D17461" w:rsidRDefault="00D17461" w:rsidP="007D159C">
      <w:pPr>
        <w:pStyle w:val="PargrafodaLista"/>
        <w:ind w:left="1489"/>
        <w:jc w:val="both"/>
        <w:rPr>
          <w:szCs w:val="20"/>
        </w:rPr>
      </w:pPr>
    </w:p>
    <w:p w14:paraId="6E2A4CFB" w14:textId="620E4C62" w:rsidR="00883C7F" w:rsidRDefault="00AC5A53" w:rsidP="007D159C">
      <w:pPr>
        <w:ind w:firstLine="720"/>
        <w:jc w:val="both"/>
        <w:rPr>
          <w:szCs w:val="20"/>
        </w:rPr>
      </w:pPr>
      <w:r w:rsidRPr="00AC5A53">
        <w:rPr>
          <w:szCs w:val="20"/>
        </w:rPr>
        <w:t>Por fim, expusemos um último gráfico onde entram todos os algoritmos executados por todos os PC, com o intuito de se visualizar claramente as diferenças significativas entre os métodos brutos (</w:t>
      </w:r>
      <w:proofErr w:type="spellStart"/>
      <w:r w:rsidRPr="00AC5A53">
        <w:rPr>
          <w:b/>
          <w:bCs/>
          <w:szCs w:val="20"/>
        </w:rPr>
        <w:t>Brute</w:t>
      </w:r>
      <w:proofErr w:type="spellEnd"/>
      <w:r w:rsidRPr="00AC5A53">
        <w:rPr>
          <w:b/>
          <w:bCs/>
          <w:szCs w:val="20"/>
        </w:rPr>
        <w:t xml:space="preserve"> Forces</w:t>
      </w:r>
      <w:r w:rsidRPr="00AC5A53">
        <w:rPr>
          <w:szCs w:val="20"/>
        </w:rPr>
        <w:t xml:space="preserve">) </w:t>
      </w:r>
      <w:r w:rsidR="00D17461">
        <w:rPr>
          <w:szCs w:val="20"/>
        </w:rPr>
        <w:t>e os restantes desenvolvidos.</w:t>
      </w:r>
    </w:p>
    <w:p w14:paraId="7B32F404" w14:textId="77777777" w:rsidR="00FD0DD0" w:rsidRDefault="00FD0DD0" w:rsidP="007D159C">
      <w:pPr>
        <w:ind w:firstLine="720"/>
        <w:jc w:val="both"/>
        <w:rPr>
          <w:szCs w:val="20"/>
        </w:rPr>
      </w:pPr>
    </w:p>
    <w:p w14:paraId="435413A1" w14:textId="4B5F7F7D" w:rsidR="000939E0" w:rsidRPr="000939E0" w:rsidRDefault="000939E0" w:rsidP="00720084">
      <w:pPr>
        <w:jc w:val="both"/>
        <w:rPr>
          <w:szCs w:val="20"/>
        </w:rPr>
      </w:pPr>
      <w:r w:rsidRPr="000939E0">
        <w:rPr>
          <w:b/>
          <w:bCs/>
          <w:szCs w:val="20"/>
        </w:rPr>
        <w:t xml:space="preserve">Nota: </w:t>
      </w:r>
      <w:r>
        <w:rPr>
          <w:szCs w:val="20"/>
        </w:rPr>
        <w:t xml:space="preserve">Foram obtidos dados </w:t>
      </w:r>
      <w:r w:rsidR="00D846E6">
        <w:rPr>
          <w:szCs w:val="20"/>
        </w:rPr>
        <w:t xml:space="preserve">até posições finais de 8000 para melhor perceção </w:t>
      </w:r>
      <w:r w:rsidR="005C35C4">
        <w:rPr>
          <w:szCs w:val="20"/>
        </w:rPr>
        <w:t>e visualização das conclusões a tirar</w:t>
      </w:r>
      <w:r w:rsidR="00CC3A49">
        <w:rPr>
          <w:szCs w:val="20"/>
        </w:rPr>
        <w:t xml:space="preserve">, conseguindo </w:t>
      </w:r>
      <w:r w:rsidR="00073C40">
        <w:rPr>
          <w:szCs w:val="20"/>
        </w:rPr>
        <w:t>“</w:t>
      </w:r>
      <w:proofErr w:type="gramStart"/>
      <w:r w:rsidR="00CC3A49">
        <w:rPr>
          <w:szCs w:val="20"/>
        </w:rPr>
        <w:t>contra</w:t>
      </w:r>
      <w:r w:rsidR="00073C40">
        <w:rPr>
          <w:szCs w:val="20"/>
        </w:rPr>
        <w:t>riar”</w:t>
      </w:r>
      <w:r w:rsidR="00975854">
        <w:rPr>
          <w:szCs w:val="20"/>
        </w:rPr>
        <w:t>/</w:t>
      </w:r>
      <w:proofErr w:type="gramEnd"/>
      <w:r w:rsidR="00073C40">
        <w:rPr>
          <w:szCs w:val="20"/>
        </w:rPr>
        <w:t>”esconder”</w:t>
      </w:r>
      <w:r w:rsidR="00CC3A49">
        <w:rPr>
          <w:szCs w:val="20"/>
        </w:rPr>
        <w:t xml:space="preserve"> </w:t>
      </w:r>
      <w:r w:rsidR="00073C40">
        <w:rPr>
          <w:szCs w:val="20"/>
        </w:rPr>
        <w:t>o</w:t>
      </w:r>
      <w:r w:rsidR="00CC3A49">
        <w:rPr>
          <w:szCs w:val="20"/>
        </w:rPr>
        <w:t>s ruídos existentes nos resultados</w:t>
      </w:r>
      <w:r w:rsidR="00073C40">
        <w:rPr>
          <w:szCs w:val="20"/>
        </w:rPr>
        <w:t>.</w:t>
      </w:r>
      <w:r w:rsidR="00686EEA">
        <w:rPr>
          <w:szCs w:val="20"/>
        </w:rPr>
        <w:t xml:space="preserve"> Teve como consequência </w:t>
      </w:r>
      <w:r w:rsidR="008976FD">
        <w:rPr>
          <w:szCs w:val="20"/>
        </w:rPr>
        <w:t>a pequena demora dos computadores no começo da execução da solução</w:t>
      </w:r>
      <w:r w:rsidR="00FD0DD0">
        <w:rPr>
          <w:szCs w:val="20"/>
        </w:rPr>
        <w:t>, sendo os valores de tempos mais pequenos quando calculados para 800 posições.</w:t>
      </w:r>
    </w:p>
    <w:p w14:paraId="6A0ACDC8" w14:textId="77777777" w:rsidR="00883C7F" w:rsidRDefault="00883C7F" w:rsidP="00883C7F">
      <w:pPr>
        <w:ind w:firstLine="720"/>
        <w:rPr>
          <w:szCs w:val="20"/>
        </w:rPr>
      </w:pPr>
    </w:p>
    <w:p w14:paraId="562683B4" w14:textId="77777777" w:rsidR="00883C7F" w:rsidRDefault="00883C7F" w:rsidP="00650D02">
      <w:pPr>
        <w:rPr>
          <w:szCs w:val="20"/>
        </w:rPr>
      </w:pPr>
    </w:p>
    <w:p w14:paraId="7C438168" w14:textId="77777777" w:rsidR="00650D02" w:rsidRDefault="00650D02" w:rsidP="00650D02">
      <w:pPr>
        <w:rPr>
          <w:sz w:val="32"/>
          <w:szCs w:val="32"/>
        </w:rPr>
      </w:pPr>
    </w:p>
    <w:p w14:paraId="1E913F41" w14:textId="77777777" w:rsidR="001805B4" w:rsidRDefault="001805B4" w:rsidP="00650D02">
      <w:pPr>
        <w:rPr>
          <w:sz w:val="32"/>
          <w:szCs w:val="32"/>
        </w:rPr>
      </w:pPr>
    </w:p>
    <w:p w14:paraId="085910AE" w14:textId="77777777" w:rsidR="001805B4" w:rsidRDefault="001805B4" w:rsidP="00650D02">
      <w:pPr>
        <w:rPr>
          <w:sz w:val="32"/>
          <w:szCs w:val="32"/>
        </w:rPr>
      </w:pPr>
    </w:p>
    <w:p w14:paraId="553D0EF4" w14:textId="06963EDA" w:rsidR="001805B4" w:rsidRDefault="001805B4" w:rsidP="00650D02">
      <w:pPr>
        <w:rPr>
          <w:sz w:val="32"/>
          <w:szCs w:val="32"/>
        </w:rPr>
      </w:pPr>
    </w:p>
    <w:p w14:paraId="65E93334" w14:textId="197E4399" w:rsidR="00F53DFD" w:rsidRPr="00016AB0" w:rsidRDefault="00E15C61" w:rsidP="00016AB0">
      <w:pPr>
        <w:pStyle w:val="Ttulo2"/>
      </w:pPr>
      <w:bookmarkStart w:id="100" w:name="_Toc121307117"/>
      <w:bookmarkStart w:id="101" w:name="_Toc121418972"/>
      <w:r w:rsidRPr="004845D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1" behindDoc="1" locked="0" layoutInCell="1" allowOverlap="1" wp14:anchorId="12693749" wp14:editId="0E849263">
                <wp:simplePos x="0" y="0"/>
                <wp:positionH relativeFrom="column">
                  <wp:posOffset>3448262</wp:posOffset>
                </wp:positionH>
                <wp:positionV relativeFrom="paragraph">
                  <wp:posOffset>3220508</wp:posOffset>
                </wp:positionV>
                <wp:extent cx="3532505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11" y="0"/>
                    <wp:lineTo x="21511" y="0"/>
                    <wp:lineTo x="0" y="0"/>
                  </wp:wrapPolygon>
                </wp:wrapTight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2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DB35A2" w14:textId="42AC4B91" w:rsidR="00990782" w:rsidRPr="0056785F" w:rsidRDefault="00990782" w:rsidP="00990782">
                            <w:pPr>
                              <w:pStyle w:val="Legenda"/>
                              <w:jc w:val="center"/>
                              <w:rPr>
                                <w:rFonts w:ascii="Franklin Gothic Demi" w:eastAsia="Franklin Gothic Book" w:hAnsi="Franklin Gothic Demi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56785F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instrText xml:space="preserve"> SEQ Figura \* ARABIC </w:instrText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="0021121C">
                              <w:rPr>
                                <w:noProof/>
                                <w:sz w:val="16"/>
                                <w:szCs w:val="16"/>
                              </w:rPr>
                              <w:t>2</w:t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t xml:space="preserve"> | Gráfico </w:t>
                            </w:r>
                            <w:r w:rsidR="0056785F" w:rsidRPr="0056785F">
                              <w:rPr>
                                <w:sz w:val="16"/>
                                <w:szCs w:val="16"/>
                              </w:rPr>
                              <w:t>pretendente</w:t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t xml:space="preserve"> a PC André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693749" id="Caixa de Texto 55" o:spid="_x0000_s1028" type="#_x0000_t202" style="position:absolute;left:0;text-align:left;margin-left:271.5pt;margin-top:253.6pt;width:278.15pt;height:.05pt;z-index:-2516582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" stroked="f">
                <v:textbox style="mso-fit-shape-to-text:t" inset="0,0,0,0">
                  <w:txbxContent>
                    <w:p w14:paraId="1FDB35A2" w14:textId="42AC4B91" w:rsidR="00990782" w:rsidRPr="0056785F" w:rsidRDefault="00990782" w:rsidP="00990782">
                      <w:pPr>
                        <w:pStyle w:val="Legenda"/>
                        <w:jc w:val="center"/>
                        <w:rPr>
                          <w:rFonts w:ascii="Franklin Gothic Demi" w:eastAsia="Franklin Gothic Book" w:hAnsi="Franklin Gothic Demi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56785F">
                        <w:rPr>
                          <w:sz w:val="16"/>
                          <w:szCs w:val="16"/>
                        </w:rPr>
                        <w:t xml:space="preserve">Figura </w:t>
                      </w:r>
                      <w:r w:rsidRPr="0056785F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56785F">
                        <w:rPr>
                          <w:sz w:val="16"/>
                          <w:szCs w:val="16"/>
                        </w:rPr>
                        <w:instrText xml:space="preserve"> SEQ Figura \* ARABIC </w:instrText>
                      </w:r>
                      <w:r w:rsidRPr="0056785F">
                        <w:rPr>
                          <w:sz w:val="16"/>
                          <w:szCs w:val="16"/>
                        </w:rPr>
                        <w:fldChar w:fldCharType="separate"/>
                      </w:r>
                      <w:r w:rsidR="0021121C">
                        <w:rPr>
                          <w:noProof/>
                          <w:sz w:val="16"/>
                          <w:szCs w:val="16"/>
                        </w:rPr>
                        <w:t>2</w:t>
                      </w:r>
                      <w:r w:rsidRPr="0056785F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56785F">
                        <w:rPr>
                          <w:sz w:val="16"/>
                          <w:szCs w:val="16"/>
                        </w:rPr>
                        <w:t xml:space="preserve"> | Gráfico </w:t>
                      </w:r>
                      <w:r w:rsidR="0056785F" w:rsidRPr="0056785F">
                        <w:rPr>
                          <w:sz w:val="16"/>
                          <w:szCs w:val="16"/>
                        </w:rPr>
                        <w:t>pretendente</w:t>
                      </w:r>
                      <w:r w:rsidRPr="0056785F">
                        <w:rPr>
                          <w:sz w:val="16"/>
                          <w:szCs w:val="16"/>
                        </w:rPr>
                        <w:t xml:space="preserve"> a PC André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4845D6">
        <w:rPr>
          <w:noProof/>
        </w:rPr>
        <mc:AlternateContent>
          <mc:Choice Requires="wps">
            <w:drawing>
              <wp:anchor distT="0" distB="0" distL="114300" distR="114300" simplePos="0" relativeHeight="251658250" behindDoc="1" locked="0" layoutInCell="1" allowOverlap="1" wp14:anchorId="0443E20B" wp14:editId="31BDD43F">
                <wp:simplePos x="0" y="0"/>
                <wp:positionH relativeFrom="column">
                  <wp:posOffset>803275</wp:posOffset>
                </wp:positionH>
                <wp:positionV relativeFrom="paragraph">
                  <wp:posOffset>3238077</wp:posOffset>
                </wp:positionV>
                <wp:extent cx="2122805" cy="139065"/>
                <wp:effectExtent l="0" t="0" r="0" b="635"/>
                <wp:wrapTight wrapText="bothSides">
                  <wp:wrapPolygon edited="0">
                    <wp:start x="0" y="0"/>
                    <wp:lineTo x="0" y="19726"/>
                    <wp:lineTo x="21451" y="19726"/>
                    <wp:lineTo x="21451" y="0"/>
                    <wp:lineTo x="0" y="0"/>
                  </wp:wrapPolygon>
                </wp:wrapTight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2805" cy="1390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C15437" w14:textId="66BE79EF" w:rsidR="00990782" w:rsidRPr="00990782" w:rsidRDefault="00990782" w:rsidP="00990782">
                            <w:pPr>
                              <w:pStyle w:val="Legenda"/>
                              <w:jc w:val="center"/>
                              <w:rPr>
                                <w:rFonts w:eastAsia="Franklin Gothic Book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990782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 w:rsidRPr="00990782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990782">
                              <w:rPr>
                                <w:sz w:val="16"/>
                                <w:szCs w:val="16"/>
                              </w:rPr>
                              <w:instrText xml:space="preserve"> SEQ Figura \* ARABIC </w:instrText>
                            </w:r>
                            <w:r w:rsidRPr="00990782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="0021121C">
                              <w:rPr>
                                <w:noProof/>
                                <w:sz w:val="16"/>
                                <w:szCs w:val="16"/>
                              </w:rPr>
                              <w:t>3</w:t>
                            </w:r>
                            <w:r w:rsidRPr="00990782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990782">
                              <w:rPr>
                                <w:sz w:val="16"/>
                                <w:szCs w:val="16"/>
                              </w:rPr>
                              <w:t xml:space="preserve"> | Gráfico </w:t>
                            </w:r>
                            <w:r w:rsidR="0056785F" w:rsidRPr="00990782">
                              <w:rPr>
                                <w:sz w:val="16"/>
                                <w:szCs w:val="16"/>
                              </w:rPr>
                              <w:t>pertencente</w:t>
                            </w:r>
                            <w:r w:rsidRPr="00990782">
                              <w:rPr>
                                <w:sz w:val="16"/>
                                <w:szCs w:val="16"/>
                              </w:rPr>
                              <w:t xml:space="preserve"> a PC Duarte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3E20B" id="Caixa de Texto 54" o:spid="_x0000_s1029" type="#_x0000_t202" style="position:absolute;left:0;text-align:left;margin-left:63.25pt;margin-top:254.95pt;width:167.15pt;height:10.95pt;z-index:-25165823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" stroked="f">
                <v:textbox inset="0,0,0,0">
                  <w:txbxContent>
                    <w:p w14:paraId="37C15437" w14:textId="66BE79EF" w:rsidR="00990782" w:rsidRPr="00990782" w:rsidRDefault="00990782" w:rsidP="00990782">
                      <w:pPr>
                        <w:pStyle w:val="Legenda"/>
                        <w:jc w:val="center"/>
                        <w:rPr>
                          <w:rFonts w:eastAsia="Franklin Gothic Book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990782">
                        <w:rPr>
                          <w:sz w:val="16"/>
                          <w:szCs w:val="16"/>
                        </w:rPr>
                        <w:t xml:space="preserve">Figura </w:t>
                      </w:r>
                      <w:r w:rsidRPr="00990782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990782">
                        <w:rPr>
                          <w:sz w:val="16"/>
                          <w:szCs w:val="16"/>
                        </w:rPr>
                        <w:instrText xml:space="preserve"> SEQ Figura \* ARABIC </w:instrText>
                      </w:r>
                      <w:r w:rsidRPr="00990782">
                        <w:rPr>
                          <w:sz w:val="16"/>
                          <w:szCs w:val="16"/>
                        </w:rPr>
                        <w:fldChar w:fldCharType="separate"/>
                      </w:r>
                      <w:r w:rsidR="0021121C">
                        <w:rPr>
                          <w:noProof/>
                          <w:sz w:val="16"/>
                          <w:szCs w:val="16"/>
                        </w:rPr>
                        <w:t>3</w:t>
                      </w:r>
                      <w:r w:rsidRPr="00990782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990782">
                        <w:rPr>
                          <w:sz w:val="16"/>
                          <w:szCs w:val="16"/>
                        </w:rPr>
                        <w:t xml:space="preserve"> | Gráfico </w:t>
                      </w:r>
                      <w:r w:rsidR="0056785F" w:rsidRPr="00990782">
                        <w:rPr>
                          <w:sz w:val="16"/>
                          <w:szCs w:val="16"/>
                        </w:rPr>
                        <w:t>pertencente</w:t>
                      </w:r>
                      <w:r w:rsidRPr="00990782">
                        <w:rPr>
                          <w:sz w:val="16"/>
                          <w:szCs w:val="16"/>
                        </w:rPr>
                        <w:t xml:space="preserve"> a PC Duarte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4845D6">
        <w:rPr>
          <w:noProof/>
        </w:rPr>
        <w:drawing>
          <wp:anchor distT="0" distB="0" distL="114300" distR="114300" simplePos="0" relativeHeight="251658246" behindDoc="1" locked="0" layoutInCell="1" allowOverlap="1" wp14:anchorId="1CE5B3AF" wp14:editId="139B8698">
            <wp:simplePos x="0" y="0"/>
            <wp:positionH relativeFrom="column">
              <wp:posOffset>3352165</wp:posOffset>
            </wp:positionH>
            <wp:positionV relativeFrom="paragraph">
              <wp:posOffset>3382434</wp:posOffset>
            </wp:positionV>
            <wp:extent cx="3533140" cy="2649855"/>
            <wp:effectExtent l="0" t="0" r="0" b="4445"/>
            <wp:wrapTight wrapText="bothSides">
              <wp:wrapPolygon edited="0">
                <wp:start x="0" y="0"/>
                <wp:lineTo x="0" y="21533"/>
                <wp:lineTo x="21507" y="21533"/>
                <wp:lineTo x="21507" y="0"/>
                <wp:lineTo x="0" y="0"/>
              </wp:wrapPolygon>
            </wp:wrapTight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/>
          <w:noProof/>
        </w:rPr>
        <w:drawing>
          <wp:anchor distT="0" distB="0" distL="114300" distR="114300" simplePos="0" relativeHeight="251658249" behindDoc="0" locked="0" layoutInCell="1" allowOverlap="1" wp14:anchorId="54F3C5EC" wp14:editId="49F40807">
            <wp:simplePos x="0" y="0"/>
            <wp:positionH relativeFrom="margin">
              <wp:posOffset>50165</wp:posOffset>
            </wp:positionH>
            <wp:positionV relativeFrom="margin">
              <wp:posOffset>3381164</wp:posOffset>
            </wp:positionV>
            <wp:extent cx="3239135" cy="2649855"/>
            <wp:effectExtent l="0" t="0" r="0" b="4445"/>
            <wp:wrapSquare wrapText="bothSides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03"/>
                    <a:stretch/>
                  </pic:blipFill>
                  <pic:spPr bwMode="auto">
                    <a:xfrm>
                      <a:off x="0" y="0"/>
                      <a:ext cx="3239135" cy="2649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45D6">
        <w:rPr>
          <w:noProof/>
        </w:rPr>
        <w:drawing>
          <wp:anchor distT="0" distB="0" distL="114300" distR="114300" simplePos="0" relativeHeight="251658248" behindDoc="1" locked="0" layoutInCell="1" allowOverlap="1" wp14:anchorId="08C575A9" wp14:editId="67437D5E">
            <wp:simplePos x="0" y="0"/>
            <wp:positionH relativeFrom="column">
              <wp:posOffset>52070</wp:posOffset>
            </wp:positionH>
            <wp:positionV relativeFrom="paragraph">
              <wp:posOffset>631825</wp:posOffset>
            </wp:positionV>
            <wp:extent cx="3239135" cy="2614930"/>
            <wp:effectExtent l="0" t="0" r="0" b="1270"/>
            <wp:wrapTight wrapText="bothSides">
              <wp:wrapPolygon edited="0">
                <wp:start x="0" y="0"/>
                <wp:lineTo x="0" y="21506"/>
                <wp:lineTo x="21511" y="21506"/>
                <wp:lineTo x="21511" y="0"/>
                <wp:lineTo x="0" y="0"/>
              </wp:wrapPolygon>
            </wp:wrapTight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03"/>
                    <a:stretch/>
                  </pic:blipFill>
                  <pic:spPr bwMode="auto">
                    <a:xfrm>
                      <a:off x="0" y="0"/>
                      <a:ext cx="3239135" cy="2614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845D6">
        <w:rPr>
          <w:noProof/>
        </w:rPr>
        <w:drawing>
          <wp:anchor distT="0" distB="0" distL="114300" distR="114300" simplePos="0" relativeHeight="251658247" behindDoc="1" locked="0" layoutInCell="1" allowOverlap="1" wp14:anchorId="4A5D29FE" wp14:editId="6D949515">
            <wp:simplePos x="0" y="0"/>
            <wp:positionH relativeFrom="column">
              <wp:posOffset>3353646</wp:posOffset>
            </wp:positionH>
            <wp:positionV relativeFrom="paragraph">
              <wp:posOffset>631190</wp:posOffset>
            </wp:positionV>
            <wp:extent cx="3532505" cy="2614930"/>
            <wp:effectExtent l="0" t="0" r="0" b="1270"/>
            <wp:wrapTight wrapText="bothSides">
              <wp:wrapPolygon edited="0">
                <wp:start x="0" y="0"/>
                <wp:lineTo x="0" y="21506"/>
                <wp:lineTo x="21511" y="21506"/>
                <wp:lineTo x="21511" y="0"/>
                <wp:lineTo x="0" y="0"/>
              </wp:wrapPolygon>
            </wp:wrapTight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50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845D6">
        <w:rPr>
          <w:noProof/>
        </w:rPr>
        <mc:AlternateContent>
          <mc:Choice Requires="wps">
            <w:drawing>
              <wp:anchor distT="0" distB="0" distL="114300" distR="114300" simplePos="0" relativeHeight="251658253" behindDoc="1" locked="0" layoutInCell="1" allowOverlap="1" wp14:anchorId="358EED1F" wp14:editId="6EFE48B7">
                <wp:simplePos x="0" y="0"/>
                <wp:positionH relativeFrom="column">
                  <wp:posOffset>3445510</wp:posOffset>
                </wp:positionH>
                <wp:positionV relativeFrom="paragraph">
                  <wp:posOffset>5979795</wp:posOffset>
                </wp:positionV>
                <wp:extent cx="35331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07" y="0"/>
                    <wp:lineTo x="21507" y="0"/>
                    <wp:lineTo x="0" y="0"/>
                  </wp:wrapPolygon>
                </wp:wrapTight>
                <wp:docPr id="60" name="Caixa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3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6EC994" w14:textId="55437477" w:rsidR="0056785F" w:rsidRPr="0056785F" w:rsidRDefault="0056785F" w:rsidP="0056785F">
                            <w:pPr>
                              <w:pStyle w:val="Legenda"/>
                              <w:jc w:val="center"/>
                              <w:rPr>
                                <w:rFonts w:ascii="Franklin Gothic Demi" w:eastAsia="Franklin Gothic Book" w:hAnsi="Franklin Gothic Demi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56785F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instrText xml:space="preserve"> SEQ Figura \* ARABIC </w:instrText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="0021121C">
                              <w:rPr>
                                <w:noProof/>
                                <w:sz w:val="16"/>
                                <w:szCs w:val="16"/>
                              </w:rPr>
                              <w:t>4</w:t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t xml:space="preserve"> | Gráfico pertencente aos 3 </w:t>
                            </w:r>
                            <w:proofErr w:type="spellStart"/>
                            <w:r w:rsidRPr="0056785F">
                              <w:rPr>
                                <w:sz w:val="16"/>
                                <w:szCs w:val="16"/>
                              </w:rPr>
                              <w:t>PC's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8EED1F" id="Caixa de Texto 60" o:spid="_x0000_s1030" type="#_x0000_t202" style="position:absolute;left:0;text-align:left;margin-left:271.3pt;margin-top:470.85pt;width:278.2pt;height:.05pt;z-index:-2516582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" stroked="f">
                <v:textbox style="mso-fit-shape-to-text:t" inset="0,0,0,0">
                  <w:txbxContent>
                    <w:p w14:paraId="616EC994" w14:textId="55437477" w:rsidR="0056785F" w:rsidRPr="0056785F" w:rsidRDefault="0056785F" w:rsidP="0056785F">
                      <w:pPr>
                        <w:pStyle w:val="Legenda"/>
                        <w:jc w:val="center"/>
                        <w:rPr>
                          <w:rFonts w:ascii="Franklin Gothic Demi" w:eastAsia="Franklin Gothic Book" w:hAnsi="Franklin Gothic Demi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56785F">
                        <w:rPr>
                          <w:sz w:val="16"/>
                          <w:szCs w:val="16"/>
                        </w:rPr>
                        <w:t xml:space="preserve">Figura </w:t>
                      </w:r>
                      <w:r w:rsidRPr="0056785F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56785F">
                        <w:rPr>
                          <w:sz w:val="16"/>
                          <w:szCs w:val="16"/>
                        </w:rPr>
                        <w:instrText xml:space="preserve"> SEQ Figura \* ARABIC </w:instrText>
                      </w:r>
                      <w:r w:rsidRPr="0056785F">
                        <w:rPr>
                          <w:sz w:val="16"/>
                          <w:szCs w:val="16"/>
                        </w:rPr>
                        <w:fldChar w:fldCharType="separate"/>
                      </w:r>
                      <w:r w:rsidR="0021121C">
                        <w:rPr>
                          <w:noProof/>
                          <w:sz w:val="16"/>
                          <w:szCs w:val="16"/>
                        </w:rPr>
                        <w:t>4</w:t>
                      </w:r>
                      <w:r w:rsidRPr="0056785F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56785F">
                        <w:rPr>
                          <w:sz w:val="16"/>
                          <w:szCs w:val="16"/>
                        </w:rPr>
                        <w:t xml:space="preserve"> | Gráfico pertencente aos 3 </w:t>
                      </w:r>
                      <w:proofErr w:type="spellStart"/>
                      <w:r w:rsidRPr="0056785F">
                        <w:rPr>
                          <w:sz w:val="16"/>
                          <w:szCs w:val="16"/>
                        </w:rPr>
                        <w:t>PC's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4845D6"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48D6F626" wp14:editId="36D64171">
                <wp:simplePos x="0" y="0"/>
                <wp:positionH relativeFrom="column">
                  <wp:posOffset>207856</wp:posOffset>
                </wp:positionH>
                <wp:positionV relativeFrom="paragraph">
                  <wp:posOffset>5981065</wp:posOffset>
                </wp:positionV>
                <wp:extent cx="3239135" cy="635"/>
                <wp:effectExtent l="0" t="0" r="0" b="12065"/>
                <wp:wrapSquare wrapText="bothSides"/>
                <wp:docPr id="57" name="Caixa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9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D5AF33" w14:textId="4CA9DC5A" w:rsidR="0056785F" w:rsidRPr="0056785F" w:rsidRDefault="0056785F" w:rsidP="0056785F">
                            <w:pPr>
                              <w:pStyle w:val="Legenda"/>
                              <w:jc w:val="center"/>
                              <w:rPr>
                                <w:rFonts w:ascii="Franklin Gothic Demi" w:eastAsia="Franklin Gothic Book" w:hAnsi="Franklin Gothic Demi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56785F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instrText xml:space="preserve"> SEQ Figura \* ARABIC </w:instrText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="0021121C">
                              <w:rPr>
                                <w:noProof/>
                                <w:sz w:val="16"/>
                                <w:szCs w:val="16"/>
                              </w:rPr>
                              <w:t>5</w:t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56785F">
                              <w:rPr>
                                <w:sz w:val="16"/>
                                <w:szCs w:val="16"/>
                              </w:rPr>
                              <w:t xml:space="preserve"> | Gráfico pertencente a PC Rodrigo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D6F626" id="Caixa de Texto 57" o:spid="_x0000_s1031" type="#_x0000_t202" style="position:absolute;left:0;text-align:left;margin-left:16.35pt;margin-top:470.95pt;width:255.05pt;height:.05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" stroked="f">
                <v:textbox style="mso-fit-shape-to-text:t" inset="0,0,0,0">
                  <w:txbxContent>
                    <w:p w14:paraId="6CD5AF33" w14:textId="4CA9DC5A" w:rsidR="0056785F" w:rsidRPr="0056785F" w:rsidRDefault="0056785F" w:rsidP="0056785F">
                      <w:pPr>
                        <w:pStyle w:val="Legenda"/>
                        <w:jc w:val="center"/>
                        <w:rPr>
                          <w:rFonts w:ascii="Franklin Gothic Demi" w:eastAsia="Franklin Gothic Book" w:hAnsi="Franklin Gothic Demi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56785F">
                        <w:rPr>
                          <w:sz w:val="16"/>
                          <w:szCs w:val="16"/>
                        </w:rPr>
                        <w:t xml:space="preserve">Figura </w:t>
                      </w:r>
                      <w:r w:rsidRPr="0056785F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56785F">
                        <w:rPr>
                          <w:sz w:val="16"/>
                          <w:szCs w:val="16"/>
                        </w:rPr>
                        <w:instrText xml:space="preserve"> SEQ Figura \* ARABIC </w:instrText>
                      </w:r>
                      <w:r w:rsidRPr="0056785F">
                        <w:rPr>
                          <w:sz w:val="16"/>
                          <w:szCs w:val="16"/>
                        </w:rPr>
                        <w:fldChar w:fldCharType="separate"/>
                      </w:r>
                      <w:r w:rsidR="0021121C">
                        <w:rPr>
                          <w:noProof/>
                          <w:sz w:val="16"/>
                          <w:szCs w:val="16"/>
                        </w:rPr>
                        <w:t>5</w:t>
                      </w:r>
                      <w:r w:rsidRPr="0056785F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56785F">
                        <w:rPr>
                          <w:sz w:val="16"/>
                          <w:szCs w:val="16"/>
                        </w:rPr>
                        <w:t xml:space="preserve"> | Gráfico pertencente a PC Rodrigo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D2A83">
        <w:tab/>
      </w:r>
      <w:proofErr w:type="spellStart"/>
      <w:r w:rsidR="00F53DFD" w:rsidRPr="00016AB0">
        <w:t>Brute</w:t>
      </w:r>
      <w:proofErr w:type="spellEnd"/>
      <w:r w:rsidR="00F53DFD" w:rsidRPr="00016AB0">
        <w:t xml:space="preserve"> Forces (soluç</w:t>
      </w:r>
      <w:r w:rsidR="002D562B" w:rsidRPr="00016AB0">
        <w:t>ões</w:t>
      </w:r>
      <w:r w:rsidR="00F53DFD" w:rsidRPr="00016AB0">
        <w:t xml:space="preserve"> 1 e 2)</w:t>
      </w:r>
      <w:bookmarkEnd w:id="100"/>
      <w:bookmarkEnd w:id="101"/>
    </w:p>
    <w:p w14:paraId="3F0DE79B" w14:textId="2F53E70D" w:rsidR="00F53DFD" w:rsidRDefault="00F53DFD" w:rsidP="004617DB">
      <w:pPr>
        <w:pStyle w:val="Subcabealho"/>
        <w:numPr>
          <w:ilvl w:val="0"/>
          <w:numId w:val="0"/>
        </w:numPr>
        <w:rPr>
          <w:sz w:val="20"/>
          <w:szCs w:val="20"/>
        </w:rPr>
      </w:pPr>
    </w:p>
    <w:p w14:paraId="50165FA5" w14:textId="32E4F835" w:rsidR="007C48C3" w:rsidRDefault="00073C40" w:rsidP="00F53DFD">
      <w:pPr>
        <w:pStyle w:val="Subcabealho"/>
        <w:numPr>
          <w:ilvl w:val="0"/>
          <w:numId w:val="0"/>
        </w:numPr>
        <w:ind w:left="360" w:hanging="360"/>
        <w:rPr>
          <w:sz w:val="20"/>
          <w:szCs w:val="20"/>
        </w:rPr>
      </w:pPr>
      <w:r>
        <w:rPr>
          <w:sz w:val="20"/>
          <w:szCs w:val="20"/>
        </w:rPr>
        <w:tab/>
      </w:r>
    </w:p>
    <w:p w14:paraId="2A99157F" w14:textId="665005D4" w:rsidR="007C48C3" w:rsidRDefault="007C48C3" w:rsidP="007C48C3">
      <w:pPr>
        <w:pStyle w:val="Subcabealho"/>
        <w:numPr>
          <w:ilvl w:val="0"/>
          <w:numId w:val="0"/>
        </w:numPr>
        <w:rPr>
          <w:sz w:val="20"/>
          <w:szCs w:val="20"/>
        </w:rPr>
      </w:pPr>
    </w:p>
    <w:p w14:paraId="28E8CBA2" w14:textId="01B7EBF8" w:rsidR="007C48C3" w:rsidRPr="00FD0DD0" w:rsidRDefault="00073C40" w:rsidP="003902ED">
      <w:pPr>
        <w:pStyle w:val="Subcabealho"/>
        <w:numPr>
          <w:ilvl w:val="0"/>
          <w:numId w:val="0"/>
        </w:numPr>
        <w:ind w:left="360" w:hanging="360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>
        <w:rPr>
          <w:sz w:val="20"/>
          <w:szCs w:val="20"/>
        </w:rPr>
        <w:tab/>
      </w:r>
      <w:r w:rsidR="007C48C3">
        <w:rPr>
          <w:sz w:val="20"/>
          <w:szCs w:val="20"/>
        </w:rPr>
        <w:tab/>
      </w:r>
      <w:r w:rsidR="004A7BEE">
        <w:rPr>
          <w:rFonts w:asciiTheme="minorHAnsi" w:hAnsiTheme="minorHAnsi"/>
          <w:color w:val="000000" w:themeColor="text1"/>
          <w:sz w:val="20"/>
          <w:szCs w:val="20"/>
        </w:rPr>
        <w:t xml:space="preserve">Como se pode observar nos gráficos acima, </w:t>
      </w:r>
      <w:r w:rsidR="006376EA">
        <w:rPr>
          <w:rFonts w:asciiTheme="minorHAnsi" w:hAnsiTheme="minorHAnsi"/>
          <w:color w:val="000000" w:themeColor="text1"/>
          <w:sz w:val="20"/>
          <w:szCs w:val="20"/>
        </w:rPr>
        <w:t xml:space="preserve">a velocidade da solução </w:t>
      </w:r>
      <w:proofErr w:type="spellStart"/>
      <w:r w:rsidR="006376EA">
        <w:rPr>
          <w:rFonts w:asciiTheme="minorHAnsi" w:hAnsiTheme="minorHAnsi"/>
          <w:color w:val="000000" w:themeColor="text1"/>
          <w:sz w:val="20"/>
          <w:szCs w:val="20"/>
        </w:rPr>
        <w:t>Brute</w:t>
      </w:r>
      <w:proofErr w:type="spellEnd"/>
      <w:r w:rsidR="006376EA">
        <w:rPr>
          <w:rFonts w:asciiTheme="minorHAnsi" w:hAnsiTheme="minorHAnsi"/>
          <w:color w:val="000000" w:themeColor="text1"/>
          <w:sz w:val="20"/>
          <w:szCs w:val="20"/>
        </w:rPr>
        <w:t xml:space="preserve"> Force Otimizada</w:t>
      </w:r>
      <w:r w:rsidR="00A53F3B">
        <w:rPr>
          <w:rFonts w:asciiTheme="minorHAnsi" w:hAnsiTheme="minorHAnsi"/>
          <w:color w:val="000000" w:themeColor="text1"/>
          <w:sz w:val="20"/>
          <w:szCs w:val="20"/>
        </w:rPr>
        <w:t xml:space="preserve"> é bastante mais elevada</w:t>
      </w:r>
      <w:r w:rsidR="00CF6DDF">
        <w:rPr>
          <w:rFonts w:asciiTheme="minorHAnsi" w:hAnsiTheme="minorHAnsi"/>
          <w:color w:val="000000" w:themeColor="text1"/>
          <w:sz w:val="20"/>
          <w:szCs w:val="20"/>
        </w:rPr>
        <w:t xml:space="preserve"> </w:t>
      </w:r>
      <w:r w:rsidR="007E56A0">
        <w:rPr>
          <w:rFonts w:asciiTheme="minorHAnsi" w:hAnsiTheme="minorHAnsi"/>
          <w:color w:val="000000" w:themeColor="text1"/>
          <w:sz w:val="20"/>
          <w:szCs w:val="20"/>
        </w:rPr>
        <w:t xml:space="preserve">que a solução </w:t>
      </w:r>
      <w:proofErr w:type="spellStart"/>
      <w:r w:rsidR="007E56A0">
        <w:rPr>
          <w:rFonts w:asciiTheme="minorHAnsi" w:hAnsiTheme="minorHAnsi"/>
          <w:color w:val="000000" w:themeColor="text1"/>
          <w:sz w:val="20"/>
          <w:szCs w:val="20"/>
        </w:rPr>
        <w:t>Brute</w:t>
      </w:r>
      <w:proofErr w:type="spellEnd"/>
      <w:r w:rsidR="007E56A0">
        <w:rPr>
          <w:rFonts w:asciiTheme="minorHAnsi" w:hAnsiTheme="minorHAnsi"/>
          <w:color w:val="000000" w:themeColor="text1"/>
          <w:sz w:val="20"/>
          <w:szCs w:val="20"/>
        </w:rPr>
        <w:t xml:space="preserve"> Force</w:t>
      </w:r>
      <w:r w:rsidR="00F07A3E">
        <w:rPr>
          <w:rFonts w:asciiTheme="minorHAnsi" w:hAnsiTheme="minorHAnsi"/>
          <w:color w:val="000000" w:themeColor="text1"/>
          <w:sz w:val="20"/>
          <w:szCs w:val="20"/>
        </w:rPr>
        <w:t xml:space="preserve"> normal</w:t>
      </w:r>
      <w:r w:rsidR="00510234">
        <w:rPr>
          <w:rFonts w:asciiTheme="minorHAnsi" w:hAnsiTheme="minorHAnsi"/>
          <w:color w:val="000000" w:themeColor="text1"/>
          <w:sz w:val="20"/>
          <w:szCs w:val="20"/>
        </w:rPr>
        <w:t xml:space="preserve">, assim como o número de posições finais que a </w:t>
      </w:r>
      <w:r w:rsidR="00413155">
        <w:rPr>
          <w:rFonts w:asciiTheme="minorHAnsi" w:hAnsiTheme="minorHAnsi"/>
          <w:color w:val="000000" w:themeColor="text1"/>
          <w:sz w:val="20"/>
          <w:szCs w:val="20"/>
        </w:rPr>
        <w:t xml:space="preserve">primeira consegue calcular é </w:t>
      </w:r>
      <w:r w:rsidR="00C849B8">
        <w:rPr>
          <w:rFonts w:asciiTheme="minorHAnsi" w:hAnsiTheme="minorHAnsi"/>
          <w:color w:val="000000" w:themeColor="text1"/>
          <w:sz w:val="20"/>
          <w:szCs w:val="20"/>
        </w:rPr>
        <w:t>b</w:t>
      </w:r>
      <w:r w:rsidR="007C48C3">
        <w:rPr>
          <w:rFonts w:asciiTheme="minorHAnsi" w:hAnsiTheme="minorHAnsi"/>
          <w:color w:val="000000" w:themeColor="text1"/>
          <w:sz w:val="20"/>
          <w:szCs w:val="20"/>
        </w:rPr>
        <w:t>a</w:t>
      </w:r>
      <w:r w:rsidR="00C849B8">
        <w:rPr>
          <w:rFonts w:asciiTheme="minorHAnsi" w:hAnsiTheme="minorHAnsi"/>
          <w:color w:val="000000" w:themeColor="text1"/>
          <w:sz w:val="20"/>
          <w:szCs w:val="20"/>
        </w:rPr>
        <w:t xml:space="preserve">stante maior que </w:t>
      </w:r>
      <w:r w:rsidR="007C48C3">
        <w:rPr>
          <w:rFonts w:asciiTheme="minorHAnsi" w:hAnsiTheme="minorHAnsi"/>
          <w:color w:val="000000" w:themeColor="text1"/>
          <w:sz w:val="20"/>
          <w:szCs w:val="20"/>
        </w:rPr>
        <w:t>a capacidade de cálculo da segunda no mesmo tempo.</w:t>
      </w:r>
    </w:p>
    <w:p w14:paraId="5F38F08B" w14:textId="2BE9BBF1" w:rsidR="007C48C3" w:rsidRDefault="007C48C3" w:rsidP="003C31F0">
      <w:pPr>
        <w:pStyle w:val="Subcabealho"/>
        <w:numPr>
          <w:ilvl w:val="0"/>
          <w:numId w:val="0"/>
        </w:numPr>
        <w:rPr>
          <w:rFonts w:asciiTheme="minorHAnsi" w:hAnsiTheme="minorHAnsi"/>
        </w:rPr>
      </w:pPr>
    </w:p>
    <w:p w14:paraId="18942B44" w14:textId="77777777" w:rsidR="00034BBA" w:rsidRDefault="00034BBA" w:rsidP="003C31F0">
      <w:pPr>
        <w:pStyle w:val="Subcabealho"/>
        <w:numPr>
          <w:ilvl w:val="0"/>
          <w:numId w:val="0"/>
        </w:numPr>
        <w:rPr>
          <w:rFonts w:asciiTheme="minorHAnsi" w:hAnsiTheme="minorHAnsi"/>
        </w:rPr>
      </w:pPr>
    </w:p>
    <w:p w14:paraId="211A01CD" w14:textId="77777777" w:rsidR="00034BBA" w:rsidRDefault="00034BBA" w:rsidP="003C31F0">
      <w:pPr>
        <w:pStyle w:val="Subcabealho"/>
        <w:numPr>
          <w:ilvl w:val="0"/>
          <w:numId w:val="0"/>
        </w:numPr>
        <w:rPr>
          <w:rFonts w:asciiTheme="minorHAnsi" w:hAnsiTheme="minorHAnsi"/>
        </w:rPr>
      </w:pPr>
    </w:p>
    <w:p w14:paraId="756C21EE" w14:textId="77777777" w:rsidR="00034BBA" w:rsidRDefault="00034BBA" w:rsidP="003C31F0">
      <w:pPr>
        <w:pStyle w:val="Subcabealho"/>
        <w:numPr>
          <w:ilvl w:val="0"/>
          <w:numId w:val="0"/>
        </w:numPr>
        <w:rPr>
          <w:rFonts w:asciiTheme="minorHAnsi" w:hAnsiTheme="minorHAnsi"/>
        </w:rPr>
      </w:pPr>
    </w:p>
    <w:p w14:paraId="5621F77A" w14:textId="1EA5389E" w:rsidR="007C48C3" w:rsidRDefault="0078484E" w:rsidP="00950722">
      <w:pPr>
        <w:pStyle w:val="Ttulo2"/>
      </w:pPr>
      <w:bookmarkStart w:id="102" w:name="_Toc121418973"/>
      <w:r w:rsidRPr="004845D6">
        <w:rPr>
          <w:rFonts w:asciiTheme="minorHAnsi" w:hAnsiTheme="minorHAnsi"/>
          <w:bCs/>
          <w:noProof/>
          <w:u w:val="single"/>
        </w:rPr>
        <w:lastRenderedPageBreak/>
        <w:drawing>
          <wp:anchor distT="0" distB="0" distL="114300" distR="114300" simplePos="0" relativeHeight="251658255" behindDoc="1" locked="0" layoutInCell="1" allowOverlap="1" wp14:anchorId="64E621D8" wp14:editId="12287ABA">
            <wp:simplePos x="0" y="0"/>
            <wp:positionH relativeFrom="column">
              <wp:posOffset>3362325</wp:posOffset>
            </wp:positionH>
            <wp:positionV relativeFrom="page">
              <wp:posOffset>951865</wp:posOffset>
            </wp:positionV>
            <wp:extent cx="3376930" cy="2687955"/>
            <wp:effectExtent l="0" t="0" r="1270" b="4445"/>
            <wp:wrapTight wrapText="bothSides">
              <wp:wrapPolygon edited="0">
                <wp:start x="0" y="0"/>
                <wp:lineTo x="0" y="21534"/>
                <wp:lineTo x="21527" y="21534"/>
                <wp:lineTo x="21527" y="0"/>
                <wp:lineTo x="0" y="0"/>
              </wp:wrapPolygon>
            </wp:wrapTight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4" t="1" b="-316"/>
                    <a:stretch/>
                  </pic:blipFill>
                  <pic:spPr bwMode="auto">
                    <a:xfrm>
                      <a:off x="0" y="0"/>
                      <a:ext cx="3376930" cy="268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2E6C" w:rsidRPr="004845D6">
        <w:rPr>
          <w:rFonts w:asciiTheme="minorHAnsi" w:hAnsiTheme="minorHAnsi"/>
          <w:bCs/>
          <w:noProof/>
          <w:sz w:val="20"/>
          <w:szCs w:val="20"/>
          <w:u w:val="single"/>
        </w:rPr>
        <w:drawing>
          <wp:anchor distT="0" distB="0" distL="114300" distR="114300" simplePos="0" relativeHeight="251658254" behindDoc="1" locked="0" layoutInCell="1" allowOverlap="1" wp14:anchorId="11BAFD94" wp14:editId="04A30E14">
            <wp:simplePos x="0" y="0"/>
            <wp:positionH relativeFrom="margin">
              <wp:align>left</wp:align>
            </wp:positionH>
            <wp:positionV relativeFrom="paragraph">
              <wp:posOffset>546640</wp:posOffset>
            </wp:positionV>
            <wp:extent cx="3533140" cy="2649855"/>
            <wp:effectExtent l="0" t="0" r="0" b="0"/>
            <wp:wrapTight wrapText="bothSides">
              <wp:wrapPolygon edited="0">
                <wp:start x="0" y="0"/>
                <wp:lineTo x="0" y="21429"/>
                <wp:lineTo x="21429" y="21429"/>
                <wp:lineTo x="21429" y="0"/>
                <wp:lineTo x="0" y="0"/>
              </wp:wrapPolygon>
            </wp:wrapTight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2A71" w:rsidRPr="004845D6">
        <w:rPr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58260" behindDoc="1" locked="0" layoutInCell="1" allowOverlap="1" wp14:anchorId="2BCF7F5D" wp14:editId="6AFC198B">
                <wp:simplePos x="0" y="0"/>
                <wp:positionH relativeFrom="column">
                  <wp:posOffset>3363595</wp:posOffset>
                </wp:positionH>
                <wp:positionV relativeFrom="paragraph">
                  <wp:posOffset>5977255</wp:posOffset>
                </wp:positionV>
                <wp:extent cx="3338830" cy="635"/>
                <wp:effectExtent l="0" t="0" r="1270" b="12065"/>
                <wp:wrapTight wrapText="bothSides">
                  <wp:wrapPolygon edited="0">
                    <wp:start x="0" y="0"/>
                    <wp:lineTo x="0" y="0"/>
                    <wp:lineTo x="21526" y="0"/>
                    <wp:lineTo x="21526" y="0"/>
                    <wp:lineTo x="0" y="0"/>
                  </wp:wrapPolygon>
                </wp:wrapTight>
                <wp:docPr id="902" name="Caixa de Texto 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88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2EF31B" w14:textId="7A34980E" w:rsidR="003F03B2" w:rsidRPr="00093D86" w:rsidRDefault="003F03B2" w:rsidP="00093D86">
                            <w:pPr>
                              <w:pStyle w:val="Legenda"/>
                              <w:jc w:val="center"/>
                              <w:rPr>
                                <w:rFonts w:eastAsia="Franklin Gothic Book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093D86">
                              <w:rPr>
                                <w:sz w:val="16"/>
                                <w:szCs w:val="16"/>
                              </w:rPr>
                              <w:t xml:space="preserve">Figura 10 | Gráfico pertencente aos 3 </w:t>
                            </w:r>
                            <w:proofErr w:type="spellStart"/>
                            <w:r w:rsidRPr="00093D86">
                              <w:rPr>
                                <w:sz w:val="16"/>
                                <w:szCs w:val="16"/>
                              </w:rPr>
                              <w:t>PC's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CF7F5D" id="Caixa de Texto 902" o:spid="_x0000_s1032" type="#_x0000_t202" style="position:absolute;left:0;text-align:left;margin-left:264.85pt;margin-top:470.65pt;width:262.9pt;height:.05pt;z-index:-2516582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" stroked="f">
                <v:textbox style="mso-fit-shape-to-text:t" inset="0,0,0,0">
                  <w:txbxContent>
                    <w:p w14:paraId="352EF31B" w14:textId="7A34980E" w:rsidR="003F03B2" w:rsidRPr="00093D86" w:rsidRDefault="003F03B2" w:rsidP="00093D86">
                      <w:pPr>
                        <w:pStyle w:val="Legenda"/>
                        <w:jc w:val="center"/>
                        <w:rPr>
                          <w:rFonts w:eastAsia="Franklin Gothic Book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093D86">
                        <w:rPr>
                          <w:sz w:val="16"/>
                          <w:szCs w:val="16"/>
                        </w:rPr>
                        <w:t xml:space="preserve">Figura 10 | Gráfico pertencente aos 3 </w:t>
                      </w:r>
                      <w:proofErr w:type="spellStart"/>
                      <w:r w:rsidRPr="00093D86">
                        <w:rPr>
                          <w:sz w:val="16"/>
                          <w:szCs w:val="16"/>
                        </w:rPr>
                        <w:t>PC's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892A71" w:rsidRPr="004845D6">
        <w:rPr>
          <w:bCs/>
          <w:noProof/>
          <w:u w:val="single"/>
        </w:rPr>
        <w:drawing>
          <wp:anchor distT="0" distB="0" distL="114300" distR="114300" simplePos="0" relativeHeight="251658276" behindDoc="1" locked="0" layoutInCell="1" allowOverlap="1" wp14:anchorId="1E6C6F62" wp14:editId="0760ACE5">
            <wp:simplePos x="0" y="0"/>
            <wp:positionH relativeFrom="column">
              <wp:posOffset>3216910</wp:posOffset>
            </wp:positionH>
            <wp:positionV relativeFrom="paragraph">
              <wp:posOffset>3302635</wp:posOffset>
            </wp:positionV>
            <wp:extent cx="3531235" cy="2670810"/>
            <wp:effectExtent l="0" t="0" r="0" b="0"/>
            <wp:wrapTight wrapText="bothSides">
              <wp:wrapPolygon edited="0">
                <wp:start x="0" y="0"/>
                <wp:lineTo x="0" y="21466"/>
                <wp:lineTo x="21518" y="21466"/>
                <wp:lineTo x="21518" y="0"/>
                <wp:lineTo x="0" y="0"/>
              </wp:wrapPolygon>
            </wp:wrapTight>
            <wp:docPr id="926" name="Imagem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Imagem 92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2A71" w:rsidRPr="004845D6">
        <w:rPr>
          <w:rFonts w:asciiTheme="minorHAnsi" w:hAnsiTheme="minorHAnsi"/>
          <w:bCs/>
          <w:noProof/>
          <w:sz w:val="20"/>
          <w:u w:val="single"/>
        </w:rPr>
        <w:drawing>
          <wp:anchor distT="0" distB="0" distL="114300" distR="114300" simplePos="0" relativeHeight="251658256" behindDoc="1" locked="0" layoutInCell="1" allowOverlap="1" wp14:anchorId="26E54BB8" wp14:editId="349F46B5">
            <wp:simplePos x="0" y="0"/>
            <wp:positionH relativeFrom="column">
              <wp:posOffset>14605</wp:posOffset>
            </wp:positionH>
            <wp:positionV relativeFrom="paragraph">
              <wp:posOffset>3328035</wp:posOffset>
            </wp:positionV>
            <wp:extent cx="3527425" cy="2645410"/>
            <wp:effectExtent l="0" t="0" r="3175" b="0"/>
            <wp:wrapTight wrapText="bothSides">
              <wp:wrapPolygon edited="0">
                <wp:start x="0" y="0"/>
                <wp:lineTo x="0" y="21465"/>
                <wp:lineTo x="21542" y="21465"/>
                <wp:lineTo x="21542" y="0"/>
                <wp:lineTo x="0" y="0"/>
              </wp:wrapPolygon>
            </wp:wrapTight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42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4BBA" w:rsidRPr="004845D6">
        <w:rPr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58259" behindDoc="1" locked="0" layoutInCell="1" allowOverlap="1" wp14:anchorId="4D6C2570" wp14:editId="6568C032">
                <wp:simplePos x="0" y="0"/>
                <wp:positionH relativeFrom="column">
                  <wp:posOffset>82550</wp:posOffset>
                </wp:positionH>
                <wp:positionV relativeFrom="paragraph">
                  <wp:posOffset>5997133</wp:posOffset>
                </wp:positionV>
                <wp:extent cx="3533140" cy="635"/>
                <wp:effectExtent l="0" t="0" r="0" b="0"/>
                <wp:wrapTight wrapText="bothSides">
                  <wp:wrapPolygon edited="0">
                    <wp:start x="0" y="0"/>
                    <wp:lineTo x="0" y="20409"/>
                    <wp:lineTo x="21507" y="20409"/>
                    <wp:lineTo x="21507" y="0"/>
                    <wp:lineTo x="0" y="0"/>
                  </wp:wrapPolygon>
                </wp:wrapTight>
                <wp:docPr id="899" name="Caixa de Texto 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3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26FD43" w14:textId="2A6BAE6E" w:rsidR="00CE4B84" w:rsidRPr="00CE4B84" w:rsidRDefault="00CE4B84" w:rsidP="00CE4B84">
                            <w:pPr>
                              <w:pStyle w:val="Legenda"/>
                              <w:jc w:val="center"/>
                              <w:rPr>
                                <w:rFonts w:ascii="Franklin Gothic Demi" w:eastAsia="Franklin Gothic Book" w:hAnsi="Franklin Gothic Demi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CE4B84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 w:rsidR="003F03B2">
                              <w:rPr>
                                <w:sz w:val="16"/>
                                <w:szCs w:val="16"/>
                              </w:rPr>
                              <w:t>9</w:t>
                            </w:r>
                            <w:r w:rsidRPr="00CE4B84">
                              <w:rPr>
                                <w:sz w:val="16"/>
                                <w:szCs w:val="16"/>
                              </w:rPr>
                              <w:t xml:space="preserve"> | Gráfico pertencente a PC Rodrigo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6C2570" id="Caixa de Texto 899" o:spid="_x0000_s1033" type="#_x0000_t202" style="position:absolute;left:0;text-align:left;margin-left:6.5pt;margin-top:472.2pt;width:278.2pt;height:.05pt;z-index:-2516582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" stroked="f">
                <v:textbox style="mso-fit-shape-to-text:t" inset="0,0,0,0">
                  <w:txbxContent>
                    <w:p w14:paraId="0D26FD43" w14:textId="2A6BAE6E" w:rsidR="00CE4B84" w:rsidRPr="00CE4B84" w:rsidRDefault="00CE4B84" w:rsidP="00CE4B84">
                      <w:pPr>
                        <w:pStyle w:val="Legenda"/>
                        <w:jc w:val="center"/>
                        <w:rPr>
                          <w:rFonts w:ascii="Franklin Gothic Demi" w:eastAsia="Franklin Gothic Book" w:hAnsi="Franklin Gothic Demi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CE4B84">
                        <w:rPr>
                          <w:sz w:val="16"/>
                          <w:szCs w:val="16"/>
                        </w:rPr>
                        <w:t xml:space="preserve">Figura </w:t>
                      </w:r>
                      <w:r w:rsidR="003F03B2">
                        <w:rPr>
                          <w:sz w:val="16"/>
                          <w:szCs w:val="16"/>
                        </w:rPr>
                        <w:t>9</w:t>
                      </w:r>
                      <w:r w:rsidRPr="00CE4B84">
                        <w:rPr>
                          <w:sz w:val="16"/>
                          <w:szCs w:val="16"/>
                        </w:rPr>
                        <w:t xml:space="preserve"> | Gráfico pertencente a PC Rodrigo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34BBA" w:rsidRPr="004845D6">
        <w:rPr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58258" behindDoc="1" locked="0" layoutInCell="1" allowOverlap="1" wp14:anchorId="6EE13044" wp14:editId="6B1AC90A">
                <wp:simplePos x="0" y="0"/>
                <wp:positionH relativeFrom="column">
                  <wp:posOffset>3366760</wp:posOffset>
                </wp:positionH>
                <wp:positionV relativeFrom="paragraph">
                  <wp:posOffset>3094505</wp:posOffset>
                </wp:positionV>
                <wp:extent cx="3338195" cy="635"/>
                <wp:effectExtent l="0" t="0" r="1905" b="12065"/>
                <wp:wrapTight wrapText="bothSides">
                  <wp:wrapPolygon edited="0">
                    <wp:start x="0" y="0"/>
                    <wp:lineTo x="0" y="0"/>
                    <wp:lineTo x="21530" y="0"/>
                    <wp:lineTo x="21530" y="0"/>
                    <wp:lineTo x="0" y="0"/>
                  </wp:wrapPolygon>
                </wp:wrapTight>
                <wp:docPr id="898" name="Caixa de Texto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8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4EDFBE" w14:textId="375E696B" w:rsidR="00126C45" w:rsidRPr="00126C45" w:rsidRDefault="00126C45" w:rsidP="00126C45">
                            <w:pPr>
                              <w:pStyle w:val="Legenda"/>
                              <w:jc w:val="center"/>
                              <w:rPr>
                                <w:rFonts w:ascii="Franklin Gothic Demi" w:eastAsia="Franklin Gothic Book" w:hAnsi="Franklin Gothic Demi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126C45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 w:rsidRPr="00126C45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126C45">
                              <w:rPr>
                                <w:sz w:val="16"/>
                                <w:szCs w:val="16"/>
                              </w:rPr>
                              <w:instrText xml:space="preserve"> SEQ Figura \* ARABIC </w:instrText>
                            </w:r>
                            <w:r w:rsidRPr="00126C45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="0021121C">
                              <w:rPr>
                                <w:noProof/>
                                <w:sz w:val="16"/>
                                <w:szCs w:val="16"/>
                              </w:rPr>
                              <w:t>6</w:t>
                            </w:r>
                            <w:r w:rsidRPr="00126C45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126C45">
                              <w:rPr>
                                <w:sz w:val="16"/>
                                <w:szCs w:val="16"/>
                              </w:rPr>
                              <w:t xml:space="preserve"> | Gráfico pertencente a PC André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E13044" id="Caixa de Texto 898" o:spid="_x0000_s1034" type="#_x0000_t202" style="position:absolute;left:0;text-align:left;margin-left:265.1pt;margin-top:243.65pt;width:262.85pt;height:.05pt;z-index:-2516582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" stroked="f">
                <v:textbox style="mso-fit-shape-to-text:t" inset="0,0,0,0">
                  <w:txbxContent>
                    <w:p w14:paraId="7D4EDFBE" w14:textId="375E696B" w:rsidR="00126C45" w:rsidRPr="00126C45" w:rsidRDefault="00126C45" w:rsidP="00126C45">
                      <w:pPr>
                        <w:pStyle w:val="Legenda"/>
                        <w:jc w:val="center"/>
                        <w:rPr>
                          <w:rFonts w:ascii="Franklin Gothic Demi" w:eastAsia="Franklin Gothic Book" w:hAnsi="Franklin Gothic Demi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126C45">
                        <w:rPr>
                          <w:sz w:val="16"/>
                          <w:szCs w:val="16"/>
                        </w:rPr>
                        <w:t xml:space="preserve">Figura </w:t>
                      </w:r>
                      <w:r w:rsidRPr="00126C45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126C45">
                        <w:rPr>
                          <w:sz w:val="16"/>
                          <w:szCs w:val="16"/>
                        </w:rPr>
                        <w:instrText xml:space="preserve"> SEQ Figura \* ARABIC </w:instrText>
                      </w:r>
                      <w:r w:rsidRPr="00126C45">
                        <w:rPr>
                          <w:sz w:val="16"/>
                          <w:szCs w:val="16"/>
                        </w:rPr>
                        <w:fldChar w:fldCharType="separate"/>
                      </w:r>
                      <w:r w:rsidR="0021121C">
                        <w:rPr>
                          <w:noProof/>
                          <w:sz w:val="16"/>
                          <w:szCs w:val="16"/>
                        </w:rPr>
                        <w:t>6</w:t>
                      </w:r>
                      <w:r w:rsidRPr="00126C45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126C45">
                        <w:rPr>
                          <w:sz w:val="16"/>
                          <w:szCs w:val="16"/>
                        </w:rPr>
                        <w:t xml:space="preserve"> | Gráfico pertencente a PC André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34BBA" w:rsidRPr="004845D6">
        <w:rPr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58257" behindDoc="1" locked="0" layoutInCell="1" allowOverlap="1" wp14:anchorId="3F98D85D" wp14:editId="510E4FFA">
                <wp:simplePos x="0" y="0"/>
                <wp:positionH relativeFrom="column">
                  <wp:posOffset>81915</wp:posOffset>
                </wp:positionH>
                <wp:positionV relativeFrom="paragraph">
                  <wp:posOffset>3101975</wp:posOffset>
                </wp:positionV>
                <wp:extent cx="35331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07" y="0"/>
                    <wp:lineTo x="21507" y="0"/>
                    <wp:lineTo x="0" y="0"/>
                  </wp:wrapPolygon>
                </wp:wrapTight>
                <wp:docPr id="897" name="Caixa de Texto 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3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516273" w14:textId="4958AC1C" w:rsidR="00126C45" w:rsidRPr="00126C45" w:rsidRDefault="00126C45" w:rsidP="00126C45">
                            <w:pPr>
                              <w:pStyle w:val="Legenda"/>
                              <w:jc w:val="center"/>
                              <w:rPr>
                                <w:rFonts w:eastAsia="Franklin Gothic Book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126C45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 w:rsidRPr="00126C45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126C45">
                              <w:rPr>
                                <w:sz w:val="16"/>
                                <w:szCs w:val="16"/>
                              </w:rPr>
                              <w:instrText xml:space="preserve"> SEQ Figura \* ARABIC </w:instrText>
                            </w:r>
                            <w:r w:rsidRPr="00126C45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="0021121C">
                              <w:rPr>
                                <w:noProof/>
                                <w:sz w:val="16"/>
                                <w:szCs w:val="16"/>
                              </w:rPr>
                              <w:t>7</w:t>
                            </w:r>
                            <w:r w:rsidRPr="00126C45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126C45">
                              <w:rPr>
                                <w:sz w:val="16"/>
                                <w:szCs w:val="16"/>
                              </w:rPr>
                              <w:t xml:space="preserve"> | Gráfico pertencente a PC Duarte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98D85D" id="Caixa de Texto 897" o:spid="_x0000_s1035" type="#_x0000_t202" style="position:absolute;left:0;text-align:left;margin-left:6.45pt;margin-top:244.25pt;width:278.2pt;height:.05pt;z-index:-2516582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" stroked="f">
                <v:textbox style="mso-fit-shape-to-text:t" inset="0,0,0,0">
                  <w:txbxContent>
                    <w:p w14:paraId="22516273" w14:textId="4958AC1C" w:rsidR="00126C45" w:rsidRPr="00126C45" w:rsidRDefault="00126C45" w:rsidP="00126C45">
                      <w:pPr>
                        <w:pStyle w:val="Legenda"/>
                        <w:jc w:val="center"/>
                        <w:rPr>
                          <w:rFonts w:eastAsia="Franklin Gothic Book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126C45">
                        <w:rPr>
                          <w:sz w:val="16"/>
                          <w:szCs w:val="16"/>
                        </w:rPr>
                        <w:t xml:space="preserve">Figura </w:t>
                      </w:r>
                      <w:r w:rsidRPr="00126C45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126C45">
                        <w:rPr>
                          <w:sz w:val="16"/>
                          <w:szCs w:val="16"/>
                        </w:rPr>
                        <w:instrText xml:space="preserve"> SEQ Figura \* ARABIC </w:instrText>
                      </w:r>
                      <w:r w:rsidRPr="00126C45">
                        <w:rPr>
                          <w:sz w:val="16"/>
                          <w:szCs w:val="16"/>
                        </w:rPr>
                        <w:fldChar w:fldCharType="separate"/>
                      </w:r>
                      <w:r w:rsidR="0021121C">
                        <w:rPr>
                          <w:noProof/>
                          <w:sz w:val="16"/>
                          <w:szCs w:val="16"/>
                        </w:rPr>
                        <w:t>7</w:t>
                      </w:r>
                      <w:r w:rsidRPr="00126C45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126C45">
                        <w:rPr>
                          <w:sz w:val="16"/>
                          <w:szCs w:val="16"/>
                        </w:rPr>
                        <w:t xml:space="preserve"> | Gráfico pertencente a PC Duarte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50722" w:rsidRPr="00044BE3">
        <w:rPr>
          <w:bCs/>
        </w:rPr>
        <w:tab/>
      </w:r>
      <w:proofErr w:type="spellStart"/>
      <w:r w:rsidR="002D562B" w:rsidRPr="00044BE3">
        <w:rPr>
          <w:bCs/>
        </w:rPr>
        <w:t>Brute</w:t>
      </w:r>
      <w:proofErr w:type="spellEnd"/>
      <w:r w:rsidR="002D562B" w:rsidRPr="00312E6C">
        <w:rPr>
          <w:bCs/>
        </w:rPr>
        <w:t xml:space="preserve"> Force Otimizada</w:t>
      </w:r>
      <w:r w:rsidR="002D562B" w:rsidRPr="00976281">
        <w:t xml:space="preserve"> e</w:t>
      </w:r>
      <w:r w:rsidR="002D562B">
        <w:t xml:space="preserve"> </w:t>
      </w:r>
      <w:r w:rsidR="002D562B" w:rsidRPr="00976281">
        <w:t>recursiva</w:t>
      </w:r>
      <w:r w:rsidR="002D562B">
        <w:t xml:space="preserve"> </w:t>
      </w:r>
      <w:r w:rsidR="002D562B" w:rsidRPr="00044BE3">
        <w:t>desenvolvida (soluções 2 e 3)</w:t>
      </w:r>
      <w:bookmarkEnd w:id="102"/>
    </w:p>
    <w:p w14:paraId="409F4255" w14:textId="507FFEC7" w:rsidR="006034F8" w:rsidRDefault="006034F8" w:rsidP="003C31F0">
      <w:pPr>
        <w:pStyle w:val="Subcabealho"/>
        <w:numPr>
          <w:ilvl w:val="0"/>
          <w:numId w:val="0"/>
        </w:numPr>
        <w:rPr>
          <w:szCs w:val="20"/>
        </w:rPr>
      </w:pPr>
    </w:p>
    <w:p w14:paraId="500C428A" w14:textId="5064D78D" w:rsidR="006034F8" w:rsidRDefault="00A32763" w:rsidP="003C31F0">
      <w:pPr>
        <w:pStyle w:val="Subcabealho"/>
        <w:numPr>
          <w:ilvl w:val="0"/>
          <w:numId w:val="0"/>
        </w:numPr>
        <w:rPr>
          <w:szCs w:val="20"/>
        </w:rPr>
      </w:pPr>
      <w:r>
        <w:rPr>
          <w:szCs w:val="20"/>
        </w:rPr>
        <w:tab/>
      </w:r>
    </w:p>
    <w:p w14:paraId="1702C40E" w14:textId="21042063" w:rsidR="00A32763" w:rsidRPr="006353B4" w:rsidRDefault="00A32763" w:rsidP="003902ED">
      <w:pPr>
        <w:pStyle w:val="Subcabealho"/>
        <w:numPr>
          <w:ilvl w:val="0"/>
          <w:numId w:val="0"/>
        </w:numPr>
        <w:jc w:val="both"/>
        <w:rPr>
          <w:rFonts w:asciiTheme="minorHAnsi" w:hAnsiTheme="minorHAnsi"/>
          <w:sz w:val="20"/>
          <w:szCs w:val="20"/>
        </w:rPr>
      </w:pPr>
      <w:r>
        <w:rPr>
          <w:szCs w:val="20"/>
        </w:rPr>
        <w:tab/>
      </w:r>
      <w:r w:rsidR="006353B4" w:rsidRPr="006353B4">
        <w:rPr>
          <w:rFonts w:asciiTheme="minorHAnsi" w:hAnsiTheme="minorHAnsi"/>
          <w:color w:val="000000" w:themeColor="text1"/>
          <w:sz w:val="20"/>
          <w:szCs w:val="20"/>
        </w:rPr>
        <w:t>Como se pode observar nos gráficos acima</w:t>
      </w:r>
      <w:r w:rsidR="006353B4">
        <w:rPr>
          <w:rFonts w:asciiTheme="minorHAnsi" w:hAnsiTheme="minorHAnsi"/>
          <w:color w:val="000000" w:themeColor="text1"/>
          <w:sz w:val="20"/>
          <w:szCs w:val="20"/>
        </w:rPr>
        <w:t xml:space="preserve">, </w:t>
      </w:r>
      <w:r w:rsidR="00C73624">
        <w:rPr>
          <w:rFonts w:asciiTheme="minorHAnsi" w:hAnsiTheme="minorHAnsi"/>
          <w:color w:val="000000" w:themeColor="text1"/>
          <w:sz w:val="20"/>
          <w:szCs w:val="20"/>
        </w:rPr>
        <w:t xml:space="preserve">conseguimos perceber que a solução recursiva desenvolvida </w:t>
      </w:r>
      <w:r w:rsidR="00E11774">
        <w:rPr>
          <w:rFonts w:asciiTheme="minorHAnsi" w:hAnsiTheme="minorHAnsi"/>
          <w:color w:val="000000" w:themeColor="text1"/>
          <w:sz w:val="20"/>
          <w:szCs w:val="20"/>
        </w:rPr>
        <w:t>é signi</w:t>
      </w:r>
      <w:r w:rsidR="000D53F4">
        <w:rPr>
          <w:rFonts w:asciiTheme="minorHAnsi" w:hAnsiTheme="minorHAnsi"/>
          <w:color w:val="000000" w:themeColor="text1"/>
          <w:sz w:val="20"/>
          <w:szCs w:val="20"/>
        </w:rPr>
        <w:t>ficativamente m</w:t>
      </w:r>
      <w:r w:rsidR="00975854">
        <w:rPr>
          <w:rFonts w:asciiTheme="minorHAnsi" w:hAnsiTheme="minorHAnsi"/>
          <w:color w:val="000000" w:themeColor="text1"/>
          <w:sz w:val="20"/>
          <w:szCs w:val="20"/>
        </w:rPr>
        <w:t>ai</w:t>
      </w:r>
      <w:r w:rsidR="000D53F4">
        <w:rPr>
          <w:rFonts w:asciiTheme="minorHAnsi" w:hAnsiTheme="minorHAnsi"/>
          <w:color w:val="000000" w:themeColor="text1"/>
          <w:sz w:val="20"/>
          <w:szCs w:val="20"/>
        </w:rPr>
        <w:t xml:space="preserve">s rápida </w:t>
      </w:r>
      <w:r w:rsidR="00975854">
        <w:rPr>
          <w:rFonts w:asciiTheme="minorHAnsi" w:hAnsiTheme="minorHAnsi"/>
          <w:color w:val="000000" w:themeColor="text1"/>
          <w:sz w:val="20"/>
          <w:szCs w:val="20"/>
        </w:rPr>
        <w:t xml:space="preserve">do </w:t>
      </w:r>
      <w:r w:rsidR="000D53F4">
        <w:rPr>
          <w:rFonts w:asciiTheme="minorHAnsi" w:hAnsiTheme="minorHAnsi"/>
          <w:color w:val="000000" w:themeColor="text1"/>
          <w:sz w:val="20"/>
          <w:szCs w:val="20"/>
        </w:rPr>
        <w:t xml:space="preserve">que </w:t>
      </w:r>
      <w:r w:rsidR="00BF2AAB">
        <w:rPr>
          <w:rFonts w:asciiTheme="minorHAnsi" w:hAnsiTheme="minorHAnsi"/>
          <w:color w:val="000000" w:themeColor="text1"/>
          <w:sz w:val="20"/>
          <w:szCs w:val="20"/>
        </w:rPr>
        <w:t xml:space="preserve">a solução </w:t>
      </w:r>
      <w:proofErr w:type="spellStart"/>
      <w:r w:rsidR="00EA549F">
        <w:rPr>
          <w:rFonts w:asciiTheme="minorHAnsi" w:hAnsiTheme="minorHAnsi"/>
          <w:color w:val="000000" w:themeColor="text1"/>
          <w:sz w:val="20"/>
          <w:szCs w:val="20"/>
        </w:rPr>
        <w:t>Brute</w:t>
      </w:r>
      <w:proofErr w:type="spellEnd"/>
      <w:r w:rsidR="00EA549F">
        <w:rPr>
          <w:rFonts w:asciiTheme="minorHAnsi" w:hAnsiTheme="minorHAnsi"/>
          <w:color w:val="000000" w:themeColor="text1"/>
          <w:sz w:val="20"/>
          <w:szCs w:val="20"/>
        </w:rPr>
        <w:t xml:space="preserve"> Force Otimizada</w:t>
      </w:r>
      <w:r w:rsidR="00344F10">
        <w:rPr>
          <w:rFonts w:asciiTheme="minorHAnsi" w:hAnsiTheme="minorHAnsi"/>
          <w:color w:val="000000" w:themeColor="text1"/>
          <w:sz w:val="20"/>
          <w:szCs w:val="20"/>
        </w:rPr>
        <w:t xml:space="preserve">, </w:t>
      </w:r>
      <w:r w:rsidR="00975854">
        <w:rPr>
          <w:rFonts w:asciiTheme="minorHAnsi" w:hAnsiTheme="minorHAnsi"/>
          <w:color w:val="000000" w:themeColor="text1"/>
          <w:sz w:val="20"/>
          <w:szCs w:val="20"/>
        </w:rPr>
        <w:t>no entanto, observamos que as</w:t>
      </w:r>
      <w:r w:rsidR="00344F10">
        <w:rPr>
          <w:rFonts w:asciiTheme="minorHAnsi" w:hAnsiTheme="minorHAnsi"/>
          <w:color w:val="000000" w:themeColor="text1"/>
          <w:sz w:val="20"/>
          <w:szCs w:val="20"/>
        </w:rPr>
        <w:t xml:space="preserve"> duas</w:t>
      </w:r>
      <w:r w:rsidR="00975854">
        <w:rPr>
          <w:rFonts w:asciiTheme="minorHAnsi" w:hAnsiTheme="minorHAnsi"/>
          <w:color w:val="000000" w:themeColor="text1"/>
          <w:sz w:val="20"/>
          <w:szCs w:val="20"/>
        </w:rPr>
        <w:t xml:space="preserve"> são</w:t>
      </w:r>
      <w:r w:rsidR="00344F10">
        <w:rPr>
          <w:rFonts w:asciiTheme="minorHAnsi" w:hAnsiTheme="minorHAnsi"/>
          <w:color w:val="000000" w:themeColor="text1"/>
          <w:sz w:val="20"/>
          <w:szCs w:val="20"/>
        </w:rPr>
        <w:t xml:space="preserve"> capazes de calcular </w:t>
      </w:r>
      <w:r w:rsidR="00164E46">
        <w:rPr>
          <w:rFonts w:asciiTheme="minorHAnsi" w:hAnsiTheme="minorHAnsi"/>
          <w:color w:val="000000" w:themeColor="text1"/>
          <w:sz w:val="20"/>
          <w:szCs w:val="20"/>
        </w:rPr>
        <w:t>valores de posições finais bastante altos.</w:t>
      </w:r>
      <w:r w:rsidR="00EA549F">
        <w:rPr>
          <w:rFonts w:asciiTheme="minorHAnsi" w:hAnsiTheme="minorHAnsi"/>
          <w:color w:val="000000" w:themeColor="text1"/>
          <w:sz w:val="20"/>
          <w:szCs w:val="20"/>
        </w:rPr>
        <w:t xml:space="preserve"> </w:t>
      </w:r>
    </w:p>
    <w:p w14:paraId="525012B3" w14:textId="0970C58D" w:rsidR="004617DB" w:rsidRDefault="00A32763" w:rsidP="003C31F0">
      <w:pPr>
        <w:pStyle w:val="Subcabealho"/>
        <w:numPr>
          <w:ilvl w:val="0"/>
          <w:numId w:val="0"/>
        </w:numPr>
        <w:rPr>
          <w:sz w:val="20"/>
          <w:szCs w:val="20"/>
        </w:rPr>
      </w:pPr>
      <w:r>
        <w:rPr>
          <w:szCs w:val="20"/>
        </w:rPr>
        <w:tab/>
      </w:r>
    </w:p>
    <w:p w14:paraId="587B7BBB" w14:textId="710D8963" w:rsidR="00A32763" w:rsidRPr="00A32763" w:rsidRDefault="00A32763" w:rsidP="003C31F0">
      <w:pPr>
        <w:pStyle w:val="Subcabealho"/>
        <w:numPr>
          <w:ilvl w:val="0"/>
          <w:numId w:val="0"/>
        </w:numPr>
        <w:rPr>
          <w:sz w:val="20"/>
          <w:szCs w:val="20"/>
        </w:rPr>
      </w:pPr>
    </w:p>
    <w:p w14:paraId="06FD2332" w14:textId="09FCD590" w:rsidR="004617DB" w:rsidRDefault="004617DB" w:rsidP="003C31F0">
      <w:pPr>
        <w:pStyle w:val="Subcabealho"/>
        <w:numPr>
          <w:ilvl w:val="0"/>
          <w:numId w:val="0"/>
        </w:numPr>
        <w:rPr>
          <w:szCs w:val="20"/>
        </w:rPr>
      </w:pPr>
    </w:p>
    <w:p w14:paraId="3157F81A" w14:textId="77777777" w:rsidR="004617DB" w:rsidRDefault="004617DB" w:rsidP="003C31F0">
      <w:pPr>
        <w:pStyle w:val="Subcabealho"/>
        <w:numPr>
          <w:ilvl w:val="0"/>
          <w:numId w:val="0"/>
        </w:numPr>
        <w:rPr>
          <w:rFonts w:asciiTheme="minorHAnsi" w:hAnsiTheme="minorHAnsi"/>
        </w:rPr>
      </w:pPr>
    </w:p>
    <w:p w14:paraId="7D28B83B" w14:textId="3604EB80" w:rsidR="00D31DBD" w:rsidRPr="00D31DBD" w:rsidRDefault="00D31DBD" w:rsidP="00D31DBD"/>
    <w:p w14:paraId="07DCAF25" w14:textId="77777777" w:rsidR="00A65F20" w:rsidRPr="00D31DBD" w:rsidRDefault="00A65F20" w:rsidP="00D31DBD"/>
    <w:p w14:paraId="5A251B86" w14:textId="02CF09BA" w:rsidR="005944DD" w:rsidRPr="009E134D" w:rsidRDefault="009E134D" w:rsidP="009E134D">
      <w:pPr>
        <w:pStyle w:val="Ttulo2"/>
      </w:pPr>
      <w:r>
        <w:lastRenderedPageBreak/>
        <w:tab/>
      </w:r>
      <w:bookmarkStart w:id="103" w:name="_Toc121418974"/>
      <w:r w:rsidR="009B693B">
        <w:t>Recursiva desenvolvida e não recursiva com mesma ideia</w:t>
      </w:r>
      <w:r w:rsidR="009A4963">
        <w:t xml:space="preserve"> </w:t>
      </w:r>
      <w:r w:rsidR="009B693B">
        <w:t>(soluções 3 e 4)</w:t>
      </w:r>
      <w:bookmarkEnd w:id="103"/>
    </w:p>
    <w:p w14:paraId="47E6B522" w14:textId="006C9DB0" w:rsidR="00FB3FDB" w:rsidRDefault="00EB3E79" w:rsidP="003C31F0">
      <w:pPr>
        <w:pStyle w:val="Subcabealho"/>
        <w:numPr>
          <w:ilvl w:val="0"/>
          <w:numId w:val="0"/>
        </w:numPr>
        <w:rPr>
          <w:rFonts w:asciiTheme="minorHAnsi" w:hAnsiTheme="minorHAnsi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7" behindDoc="1" locked="0" layoutInCell="1" allowOverlap="1" wp14:anchorId="575D0057" wp14:editId="6CEF742B">
                <wp:simplePos x="0" y="0"/>
                <wp:positionH relativeFrom="column">
                  <wp:posOffset>3462655</wp:posOffset>
                </wp:positionH>
                <wp:positionV relativeFrom="paragraph">
                  <wp:posOffset>5721985</wp:posOffset>
                </wp:positionV>
                <wp:extent cx="353187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15" y="0"/>
                    <wp:lineTo x="21515" y="0"/>
                    <wp:lineTo x="0" y="0"/>
                  </wp:wrapPolygon>
                </wp:wrapTight>
                <wp:docPr id="913" name="Caixa de Texto 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1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1A37C4" w14:textId="72647FB1" w:rsidR="001C07E5" w:rsidRPr="001C07E5" w:rsidRDefault="001C07E5" w:rsidP="001C07E5">
                            <w:pPr>
                              <w:pStyle w:val="Legenda"/>
                              <w:jc w:val="center"/>
                              <w:rPr>
                                <w:rFonts w:ascii="Franklin Gothic Demi" w:eastAsia="Franklin Gothic Book" w:hAnsi="Franklin Gothic Demi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1C07E5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14 </w:t>
                            </w:r>
                            <w:r w:rsidRPr="001C07E5">
                              <w:rPr>
                                <w:sz w:val="16"/>
                                <w:szCs w:val="16"/>
                              </w:rPr>
                              <w:t xml:space="preserve">| Gráfico pertencente aos 3 </w:t>
                            </w:r>
                            <w:proofErr w:type="spellStart"/>
                            <w:r w:rsidRPr="001C07E5">
                              <w:rPr>
                                <w:sz w:val="16"/>
                                <w:szCs w:val="16"/>
                              </w:rPr>
                              <w:t>PC's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5D0057" id="Caixa de Texto 913" o:spid="_x0000_s1036" type="#_x0000_t202" style="position:absolute;margin-left:272.65pt;margin-top:450.55pt;width:278.1pt;height:.05pt;z-index:-2516582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" stroked="f">
                <v:textbox style="mso-fit-shape-to-text:t" inset="0,0,0,0">
                  <w:txbxContent>
                    <w:p w14:paraId="5F1A37C4" w14:textId="72647FB1" w:rsidR="001C07E5" w:rsidRPr="001C07E5" w:rsidRDefault="001C07E5" w:rsidP="001C07E5">
                      <w:pPr>
                        <w:pStyle w:val="Legenda"/>
                        <w:jc w:val="center"/>
                        <w:rPr>
                          <w:rFonts w:ascii="Franklin Gothic Demi" w:eastAsia="Franklin Gothic Book" w:hAnsi="Franklin Gothic Demi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1C07E5">
                        <w:rPr>
                          <w:sz w:val="16"/>
                          <w:szCs w:val="16"/>
                        </w:rPr>
                        <w:t xml:space="preserve">Figura </w:t>
                      </w:r>
                      <w:r>
                        <w:rPr>
                          <w:sz w:val="16"/>
                          <w:szCs w:val="16"/>
                        </w:rPr>
                        <w:t xml:space="preserve">14 </w:t>
                      </w:r>
                      <w:r w:rsidRPr="001C07E5">
                        <w:rPr>
                          <w:sz w:val="16"/>
                          <w:szCs w:val="16"/>
                        </w:rPr>
                        <w:t xml:space="preserve">| Gráfico pertencente aos 3 </w:t>
                      </w:r>
                      <w:proofErr w:type="spellStart"/>
                      <w:r w:rsidRPr="001C07E5">
                        <w:rPr>
                          <w:sz w:val="16"/>
                          <w:szCs w:val="16"/>
                        </w:rPr>
                        <w:t>PC's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3" behindDoc="1" locked="0" layoutInCell="1" allowOverlap="1" wp14:anchorId="401A993C" wp14:editId="66901217">
                <wp:simplePos x="0" y="0"/>
                <wp:positionH relativeFrom="column">
                  <wp:posOffset>3463290</wp:posOffset>
                </wp:positionH>
                <wp:positionV relativeFrom="paragraph">
                  <wp:posOffset>2872740</wp:posOffset>
                </wp:positionV>
                <wp:extent cx="35331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07" y="0"/>
                    <wp:lineTo x="21507" y="0"/>
                    <wp:lineTo x="0" y="0"/>
                  </wp:wrapPolygon>
                </wp:wrapTight>
                <wp:docPr id="906" name="Caixa de Texto 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3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F10DDD" w14:textId="5FA5BAE9" w:rsidR="00D3419D" w:rsidRPr="00D3419D" w:rsidRDefault="00D3419D" w:rsidP="00D3419D">
                            <w:pPr>
                              <w:pStyle w:val="Legenda"/>
                              <w:jc w:val="center"/>
                              <w:rPr>
                                <w:rFonts w:ascii="Franklin Gothic Demi" w:eastAsia="Franklin Gothic Book" w:hAnsi="Franklin Gothic Demi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D3419D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12</w:t>
                            </w:r>
                            <w:r w:rsidRPr="00D3419D">
                              <w:rPr>
                                <w:sz w:val="16"/>
                                <w:szCs w:val="16"/>
                              </w:rPr>
                              <w:t xml:space="preserve"> | Gráfico pertencente a PC André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1A993C" id="Caixa de Texto 906" o:spid="_x0000_s1037" type="#_x0000_t202" style="position:absolute;margin-left:272.7pt;margin-top:226.2pt;width:278.2pt;height:.05pt;z-index:-2516582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" stroked="f">
                <v:textbox style="mso-fit-shape-to-text:t" inset="0,0,0,0">
                  <w:txbxContent>
                    <w:p w14:paraId="45F10DDD" w14:textId="5FA5BAE9" w:rsidR="00D3419D" w:rsidRPr="00D3419D" w:rsidRDefault="00D3419D" w:rsidP="00D3419D">
                      <w:pPr>
                        <w:pStyle w:val="Legenda"/>
                        <w:jc w:val="center"/>
                        <w:rPr>
                          <w:rFonts w:ascii="Franklin Gothic Demi" w:eastAsia="Franklin Gothic Book" w:hAnsi="Franklin Gothic Demi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D3419D">
                        <w:rPr>
                          <w:sz w:val="16"/>
                          <w:szCs w:val="16"/>
                        </w:rPr>
                        <w:t xml:space="preserve">Figura </w:t>
                      </w:r>
                      <w:r>
                        <w:rPr>
                          <w:sz w:val="16"/>
                          <w:szCs w:val="16"/>
                        </w:rPr>
                        <w:t>12</w:t>
                      </w:r>
                      <w:r w:rsidRPr="00D3419D">
                        <w:rPr>
                          <w:sz w:val="16"/>
                          <w:szCs w:val="16"/>
                        </w:rPr>
                        <w:t xml:space="preserve"> | Gráfico pertencente a PC André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2" behindDoc="1" locked="0" layoutInCell="1" allowOverlap="1" wp14:anchorId="022E3EFD" wp14:editId="78A9F02F">
                <wp:simplePos x="0" y="0"/>
                <wp:positionH relativeFrom="column">
                  <wp:posOffset>74930</wp:posOffset>
                </wp:positionH>
                <wp:positionV relativeFrom="paragraph">
                  <wp:posOffset>2872740</wp:posOffset>
                </wp:positionV>
                <wp:extent cx="3532505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11" y="0"/>
                    <wp:lineTo x="21511" y="0"/>
                    <wp:lineTo x="0" y="0"/>
                  </wp:wrapPolygon>
                </wp:wrapTight>
                <wp:docPr id="905" name="Caixa de Texto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2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55B615" w14:textId="1A7D5F7E" w:rsidR="00D3419D" w:rsidRPr="00D3419D" w:rsidRDefault="00D3419D" w:rsidP="00D3419D">
                            <w:pPr>
                              <w:pStyle w:val="Legenda"/>
                              <w:jc w:val="center"/>
                              <w:rPr>
                                <w:rFonts w:eastAsia="Franklin Gothic Book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D3419D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11</w:t>
                            </w:r>
                            <w:r w:rsidRPr="00D3419D">
                              <w:rPr>
                                <w:sz w:val="16"/>
                                <w:szCs w:val="16"/>
                              </w:rPr>
                              <w:t xml:space="preserve"> | Gráfico pertencente a PC Duarte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2E3EFD" id="Caixa de Texto 905" o:spid="_x0000_s1038" type="#_x0000_t202" style="position:absolute;margin-left:5.9pt;margin-top:226.2pt;width:278.15pt;height:.05pt;z-index:-2516582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" stroked="f">
                <v:textbox style="mso-fit-shape-to-text:t" inset="0,0,0,0">
                  <w:txbxContent>
                    <w:p w14:paraId="4255B615" w14:textId="1A7D5F7E" w:rsidR="00D3419D" w:rsidRPr="00D3419D" w:rsidRDefault="00D3419D" w:rsidP="00D3419D">
                      <w:pPr>
                        <w:pStyle w:val="Legenda"/>
                        <w:jc w:val="center"/>
                        <w:rPr>
                          <w:rFonts w:eastAsia="Franklin Gothic Book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D3419D">
                        <w:rPr>
                          <w:sz w:val="16"/>
                          <w:szCs w:val="16"/>
                        </w:rPr>
                        <w:t xml:space="preserve">Figura </w:t>
                      </w:r>
                      <w:r>
                        <w:rPr>
                          <w:sz w:val="16"/>
                          <w:szCs w:val="16"/>
                        </w:rPr>
                        <w:t>11</w:t>
                      </w:r>
                      <w:r w:rsidRPr="00D3419D">
                        <w:rPr>
                          <w:sz w:val="16"/>
                          <w:szCs w:val="16"/>
                        </w:rPr>
                        <w:t xml:space="preserve"> | Gráfico pertencente a PC Duarte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5" behindDoc="1" locked="0" layoutInCell="1" allowOverlap="1" wp14:anchorId="35553091" wp14:editId="0C3FDE02">
                <wp:simplePos x="0" y="0"/>
                <wp:positionH relativeFrom="column">
                  <wp:posOffset>69426</wp:posOffset>
                </wp:positionH>
                <wp:positionV relativeFrom="paragraph">
                  <wp:posOffset>5707804</wp:posOffset>
                </wp:positionV>
                <wp:extent cx="3532505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11" y="0"/>
                    <wp:lineTo x="21511" y="0"/>
                    <wp:lineTo x="0" y="0"/>
                  </wp:wrapPolygon>
                </wp:wrapTight>
                <wp:docPr id="909" name="Caixa de Texto 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2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4003A3" w14:textId="295E79AB" w:rsidR="00DB4CFA" w:rsidRPr="00DB4CFA" w:rsidRDefault="00DB4CFA" w:rsidP="00DB4CFA">
                            <w:pPr>
                              <w:pStyle w:val="Legenda"/>
                              <w:jc w:val="center"/>
                              <w:rPr>
                                <w:rFonts w:eastAsia="Franklin Gothic Book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DB4CFA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 w:rsidR="001C07E5">
                              <w:rPr>
                                <w:sz w:val="16"/>
                                <w:szCs w:val="16"/>
                              </w:rPr>
                              <w:t>13</w:t>
                            </w:r>
                            <w:r w:rsidRPr="00DB4CFA">
                              <w:rPr>
                                <w:sz w:val="16"/>
                                <w:szCs w:val="16"/>
                              </w:rPr>
                              <w:t xml:space="preserve"> | Gráfico pertencente a PC Rodrigo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553091" id="Caixa de Texto 909" o:spid="_x0000_s1039" type="#_x0000_t202" style="position:absolute;margin-left:5.45pt;margin-top:449.45pt;width:278.15pt;height:.05pt;z-index:-2516582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" stroked="f">
                <v:textbox style="mso-fit-shape-to-text:t" inset="0,0,0,0">
                  <w:txbxContent>
                    <w:p w14:paraId="6F4003A3" w14:textId="295E79AB" w:rsidR="00DB4CFA" w:rsidRPr="00DB4CFA" w:rsidRDefault="00DB4CFA" w:rsidP="00DB4CFA">
                      <w:pPr>
                        <w:pStyle w:val="Legenda"/>
                        <w:jc w:val="center"/>
                        <w:rPr>
                          <w:rFonts w:eastAsia="Franklin Gothic Book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DB4CFA">
                        <w:rPr>
                          <w:sz w:val="16"/>
                          <w:szCs w:val="16"/>
                        </w:rPr>
                        <w:t xml:space="preserve">Figura </w:t>
                      </w:r>
                      <w:r w:rsidR="001C07E5">
                        <w:rPr>
                          <w:sz w:val="16"/>
                          <w:szCs w:val="16"/>
                        </w:rPr>
                        <w:t>13</w:t>
                      </w:r>
                      <w:r w:rsidRPr="00DB4CFA">
                        <w:rPr>
                          <w:sz w:val="16"/>
                          <w:szCs w:val="16"/>
                        </w:rPr>
                        <w:t xml:space="preserve"> | Gráfico pertencente a PC Rodrigo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Theme="minorHAnsi" w:hAnsiTheme="minorHAnsi"/>
          <w:noProof/>
          <w:sz w:val="20"/>
          <w:szCs w:val="20"/>
        </w:rPr>
        <w:drawing>
          <wp:anchor distT="0" distB="0" distL="114300" distR="114300" simplePos="0" relativeHeight="251658261" behindDoc="1" locked="0" layoutInCell="1" allowOverlap="1" wp14:anchorId="5A97D691" wp14:editId="216A9521">
            <wp:simplePos x="0" y="0"/>
            <wp:positionH relativeFrom="column">
              <wp:posOffset>12912</wp:posOffset>
            </wp:positionH>
            <wp:positionV relativeFrom="paragraph">
              <wp:posOffset>288290</wp:posOffset>
            </wp:positionV>
            <wp:extent cx="3532505" cy="2649855"/>
            <wp:effectExtent l="0" t="0" r="0" b="4445"/>
            <wp:wrapTight wrapText="bothSides">
              <wp:wrapPolygon edited="0">
                <wp:start x="0" y="0"/>
                <wp:lineTo x="0" y="21533"/>
                <wp:lineTo x="21511" y="21533"/>
                <wp:lineTo x="21511" y="0"/>
                <wp:lineTo x="0" y="0"/>
              </wp:wrapPolygon>
            </wp:wrapTight>
            <wp:docPr id="904" name="Imagem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Imagem 90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50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/>
          <w:noProof/>
          <w:sz w:val="20"/>
          <w:szCs w:val="20"/>
        </w:rPr>
        <w:drawing>
          <wp:anchor distT="0" distB="0" distL="114300" distR="114300" simplePos="0" relativeHeight="251658284" behindDoc="1" locked="0" layoutInCell="1" allowOverlap="1" wp14:anchorId="78ECF8F2" wp14:editId="122909D2">
            <wp:simplePos x="0" y="0"/>
            <wp:positionH relativeFrom="column">
              <wp:posOffset>3389418</wp:posOffset>
            </wp:positionH>
            <wp:positionV relativeFrom="paragraph">
              <wp:posOffset>288290</wp:posOffset>
            </wp:positionV>
            <wp:extent cx="3533140" cy="2649855"/>
            <wp:effectExtent l="0" t="0" r="0" b="4445"/>
            <wp:wrapTight wrapText="bothSides">
              <wp:wrapPolygon edited="0">
                <wp:start x="0" y="0"/>
                <wp:lineTo x="0" y="21533"/>
                <wp:lineTo x="21507" y="21533"/>
                <wp:lineTo x="21507" y="0"/>
                <wp:lineTo x="0" y="0"/>
              </wp:wrapPolygon>
            </wp:wrapTight>
            <wp:docPr id="903" name="Imagem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Imagem 90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/>
          <w:noProof/>
          <w:sz w:val="20"/>
          <w:szCs w:val="20"/>
        </w:rPr>
        <w:drawing>
          <wp:anchor distT="0" distB="0" distL="114300" distR="114300" simplePos="0" relativeHeight="251658266" behindDoc="1" locked="0" layoutInCell="1" allowOverlap="1" wp14:anchorId="5A76E9A7" wp14:editId="5A020223">
            <wp:simplePos x="0" y="0"/>
            <wp:positionH relativeFrom="column">
              <wp:posOffset>3380740</wp:posOffset>
            </wp:positionH>
            <wp:positionV relativeFrom="paragraph">
              <wp:posOffset>3117850</wp:posOffset>
            </wp:positionV>
            <wp:extent cx="3531870" cy="2649220"/>
            <wp:effectExtent l="0" t="0" r="0" b="5080"/>
            <wp:wrapTight wrapText="bothSides">
              <wp:wrapPolygon edited="0">
                <wp:start x="0" y="0"/>
                <wp:lineTo x="0" y="21538"/>
                <wp:lineTo x="21515" y="21538"/>
                <wp:lineTo x="21515" y="0"/>
                <wp:lineTo x="0" y="0"/>
              </wp:wrapPolygon>
            </wp:wrapTight>
            <wp:docPr id="910" name="Imagem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m 91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87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/>
          <w:noProof/>
          <w:sz w:val="20"/>
          <w:szCs w:val="20"/>
        </w:rPr>
        <w:drawing>
          <wp:anchor distT="0" distB="0" distL="114300" distR="114300" simplePos="0" relativeHeight="251658264" behindDoc="1" locked="0" layoutInCell="1" allowOverlap="1" wp14:anchorId="2EB6B9D7" wp14:editId="3A8C697D">
            <wp:simplePos x="0" y="0"/>
            <wp:positionH relativeFrom="column">
              <wp:posOffset>11430</wp:posOffset>
            </wp:positionH>
            <wp:positionV relativeFrom="paragraph">
              <wp:posOffset>3117638</wp:posOffset>
            </wp:positionV>
            <wp:extent cx="3532505" cy="2649220"/>
            <wp:effectExtent l="0" t="0" r="0" b="5080"/>
            <wp:wrapTight wrapText="bothSides">
              <wp:wrapPolygon edited="0">
                <wp:start x="0" y="0"/>
                <wp:lineTo x="0" y="21538"/>
                <wp:lineTo x="21511" y="21538"/>
                <wp:lineTo x="21511" y="0"/>
                <wp:lineTo x="0" y="0"/>
              </wp:wrapPolygon>
            </wp:wrapTight>
            <wp:docPr id="907" name="Imagem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Imagem 90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50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07BC6D" w14:textId="1556F903" w:rsidR="00FB3FDB" w:rsidRDefault="00FB3FDB" w:rsidP="003C31F0">
      <w:pPr>
        <w:pStyle w:val="Subcabealho"/>
        <w:numPr>
          <w:ilvl w:val="0"/>
          <w:numId w:val="0"/>
        </w:numPr>
        <w:rPr>
          <w:rFonts w:asciiTheme="minorHAnsi" w:hAnsiTheme="minorHAnsi"/>
          <w:sz w:val="20"/>
          <w:szCs w:val="20"/>
        </w:rPr>
      </w:pPr>
    </w:p>
    <w:p w14:paraId="728472EE" w14:textId="697D1D9E" w:rsidR="00FB3FDB" w:rsidRDefault="00FB3FDB" w:rsidP="003C31F0">
      <w:pPr>
        <w:pStyle w:val="Subcabealho"/>
        <w:numPr>
          <w:ilvl w:val="0"/>
          <w:numId w:val="0"/>
        </w:numPr>
        <w:rPr>
          <w:rFonts w:asciiTheme="minorHAnsi" w:hAnsiTheme="minorHAnsi"/>
          <w:sz w:val="20"/>
          <w:szCs w:val="20"/>
        </w:rPr>
      </w:pPr>
    </w:p>
    <w:p w14:paraId="723811F5" w14:textId="5BE42DA4" w:rsidR="00FB3FDB" w:rsidRDefault="00FB3FDB" w:rsidP="003C31F0">
      <w:pPr>
        <w:pStyle w:val="Subcabealho"/>
        <w:numPr>
          <w:ilvl w:val="0"/>
          <w:numId w:val="0"/>
        </w:numPr>
        <w:rPr>
          <w:rFonts w:asciiTheme="minorHAnsi" w:hAnsiTheme="minorHAnsi"/>
          <w:sz w:val="20"/>
          <w:szCs w:val="20"/>
        </w:rPr>
      </w:pPr>
    </w:p>
    <w:p w14:paraId="198C114E" w14:textId="7AD1EC53" w:rsidR="001C07E5" w:rsidRPr="007B30D3" w:rsidRDefault="00912660" w:rsidP="00EB3E79">
      <w:pPr>
        <w:pStyle w:val="Subcabealho"/>
        <w:numPr>
          <w:ilvl w:val="0"/>
          <w:numId w:val="0"/>
        </w:numPr>
        <w:ind w:firstLine="720"/>
        <w:jc w:val="both"/>
        <w:rPr>
          <w:rFonts w:asciiTheme="minorHAnsi" w:hAnsiTheme="minorHAnsi"/>
          <w:color w:val="000000" w:themeColor="text1"/>
          <w:sz w:val="20"/>
          <w:szCs w:val="20"/>
        </w:rPr>
      </w:pPr>
      <w:r>
        <w:rPr>
          <w:rFonts w:asciiTheme="minorHAnsi" w:hAnsiTheme="minorHAnsi"/>
          <w:color w:val="000000" w:themeColor="text1"/>
          <w:sz w:val="20"/>
          <w:szCs w:val="20"/>
        </w:rPr>
        <w:t xml:space="preserve">Os gráficos representados acima foram criados com o intuito de comparar uma solução recursiva com </w:t>
      </w:r>
      <w:r w:rsidR="00DE03F2">
        <w:rPr>
          <w:rFonts w:asciiTheme="minorHAnsi" w:hAnsiTheme="minorHAnsi"/>
          <w:color w:val="000000" w:themeColor="text1"/>
          <w:sz w:val="20"/>
          <w:szCs w:val="20"/>
        </w:rPr>
        <w:t>uma não recursiva</w:t>
      </w:r>
      <w:r w:rsidR="00F573E6">
        <w:rPr>
          <w:rFonts w:asciiTheme="minorHAnsi" w:hAnsiTheme="minorHAnsi"/>
          <w:color w:val="000000" w:themeColor="text1"/>
          <w:sz w:val="20"/>
          <w:szCs w:val="20"/>
        </w:rPr>
        <w:t xml:space="preserve">, porém com a mesma </w:t>
      </w:r>
      <w:r w:rsidR="007D658B">
        <w:rPr>
          <w:rFonts w:asciiTheme="minorHAnsi" w:hAnsiTheme="minorHAnsi"/>
          <w:color w:val="000000" w:themeColor="text1"/>
          <w:sz w:val="20"/>
          <w:szCs w:val="20"/>
        </w:rPr>
        <w:t>resolução do problema</w:t>
      </w:r>
      <w:r w:rsidR="000348E2">
        <w:rPr>
          <w:rFonts w:asciiTheme="minorHAnsi" w:hAnsiTheme="minorHAnsi"/>
          <w:color w:val="000000" w:themeColor="text1"/>
          <w:sz w:val="20"/>
          <w:szCs w:val="20"/>
        </w:rPr>
        <w:t xml:space="preserve">. </w:t>
      </w:r>
      <w:r w:rsidR="002E0125">
        <w:rPr>
          <w:rFonts w:asciiTheme="minorHAnsi" w:hAnsiTheme="minorHAnsi"/>
          <w:color w:val="000000" w:themeColor="text1"/>
          <w:sz w:val="20"/>
          <w:szCs w:val="20"/>
        </w:rPr>
        <w:t xml:space="preserve">Estes, esclareceram a nossa curiosidade </w:t>
      </w:r>
      <w:r w:rsidR="00975854">
        <w:rPr>
          <w:rFonts w:asciiTheme="minorHAnsi" w:hAnsiTheme="minorHAnsi"/>
          <w:color w:val="000000" w:themeColor="text1"/>
          <w:sz w:val="20"/>
          <w:szCs w:val="20"/>
        </w:rPr>
        <w:t>relativamente</w:t>
      </w:r>
      <w:r w:rsidR="000256E1">
        <w:rPr>
          <w:rFonts w:asciiTheme="minorHAnsi" w:hAnsiTheme="minorHAnsi"/>
          <w:color w:val="000000" w:themeColor="text1"/>
          <w:sz w:val="20"/>
          <w:szCs w:val="20"/>
        </w:rPr>
        <w:t xml:space="preserve"> </w:t>
      </w:r>
      <w:r w:rsidR="003E0C67">
        <w:rPr>
          <w:rFonts w:asciiTheme="minorHAnsi" w:hAnsiTheme="minorHAnsi"/>
          <w:color w:val="000000" w:themeColor="text1"/>
          <w:sz w:val="20"/>
          <w:szCs w:val="20"/>
        </w:rPr>
        <w:t>à questão de haver</w:t>
      </w:r>
      <w:r w:rsidR="00975854">
        <w:rPr>
          <w:rFonts w:asciiTheme="minorHAnsi" w:hAnsiTheme="minorHAnsi"/>
          <w:color w:val="000000" w:themeColor="text1"/>
          <w:sz w:val="20"/>
          <w:szCs w:val="20"/>
        </w:rPr>
        <w:t xml:space="preserve">, ou não, </w:t>
      </w:r>
      <w:r w:rsidR="003E0C67">
        <w:rPr>
          <w:rFonts w:asciiTheme="minorHAnsi" w:hAnsiTheme="minorHAnsi"/>
          <w:color w:val="000000" w:themeColor="text1"/>
          <w:sz w:val="20"/>
          <w:szCs w:val="20"/>
        </w:rPr>
        <w:t>diferença no tempo de execução de uma função recursiva. Conseguimos concluir que n</w:t>
      </w:r>
      <w:r w:rsidR="003902ED">
        <w:rPr>
          <w:rFonts w:asciiTheme="minorHAnsi" w:hAnsiTheme="minorHAnsi"/>
          <w:color w:val="000000" w:themeColor="text1"/>
          <w:sz w:val="20"/>
          <w:szCs w:val="20"/>
        </w:rPr>
        <w:t>ão existe diferença.</w:t>
      </w:r>
    </w:p>
    <w:p w14:paraId="37A7F417" w14:textId="0F856C00" w:rsidR="001C07E5" w:rsidRDefault="001C07E5" w:rsidP="003C31F0">
      <w:pPr>
        <w:pStyle w:val="Subcabealho"/>
        <w:numPr>
          <w:ilvl w:val="0"/>
          <w:numId w:val="0"/>
        </w:numPr>
        <w:rPr>
          <w:rFonts w:asciiTheme="minorHAnsi" w:hAnsiTheme="minorHAnsi"/>
          <w:sz w:val="20"/>
          <w:szCs w:val="20"/>
        </w:rPr>
      </w:pPr>
    </w:p>
    <w:p w14:paraId="71C3A514" w14:textId="77777777" w:rsidR="00CC1A83" w:rsidRDefault="00CC1A83" w:rsidP="0046607E">
      <w:pPr>
        <w:pStyle w:val="Subcabealho"/>
        <w:numPr>
          <w:ilvl w:val="0"/>
          <w:numId w:val="0"/>
        </w:numPr>
        <w:rPr>
          <w:rFonts w:asciiTheme="minorHAnsi" w:hAnsiTheme="minorHAnsi"/>
          <w:sz w:val="20"/>
          <w:szCs w:val="20"/>
        </w:rPr>
      </w:pPr>
    </w:p>
    <w:p w14:paraId="66114BB2" w14:textId="77777777" w:rsidR="009A4963" w:rsidRDefault="009A4963" w:rsidP="0046607E">
      <w:pPr>
        <w:pStyle w:val="Subcabealho"/>
        <w:numPr>
          <w:ilvl w:val="0"/>
          <w:numId w:val="0"/>
        </w:numPr>
        <w:rPr>
          <w:rFonts w:asciiTheme="minorHAnsi" w:hAnsiTheme="minorHAnsi"/>
          <w:sz w:val="20"/>
          <w:szCs w:val="20"/>
        </w:rPr>
      </w:pPr>
    </w:p>
    <w:p w14:paraId="369731E7" w14:textId="77777777" w:rsidR="009A4963" w:rsidRDefault="009A4963" w:rsidP="0046607E">
      <w:pPr>
        <w:pStyle w:val="Subcabealho"/>
        <w:numPr>
          <w:ilvl w:val="0"/>
          <w:numId w:val="0"/>
        </w:numPr>
        <w:rPr>
          <w:rFonts w:asciiTheme="minorHAnsi" w:hAnsiTheme="minorHAnsi"/>
          <w:sz w:val="20"/>
          <w:szCs w:val="20"/>
        </w:rPr>
      </w:pPr>
    </w:p>
    <w:p w14:paraId="10650A21" w14:textId="77777777" w:rsidR="009A4963" w:rsidRDefault="009A4963" w:rsidP="0046607E">
      <w:pPr>
        <w:pStyle w:val="Subcabealho"/>
        <w:numPr>
          <w:ilvl w:val="0"/>
          <w:numId w:val="0"/>
        </w:numPr>
        <w:rPr>
          <w:rFonts w:asciiTheme="minorHAnsi" w:hAnsiTheme="minorHAnsi"/>
          <w:sz w:val="20"/>
          <w:szCs w:val="20"/>
        </w:rPr>
      </w:pPr>
    </w:p>
    <w:p w14:paraId="5AEEAEEC" w14:textId="358BEC86" w:rsidR="001C07E5" w:rsidRPr="005944DD" w:rsidRDefault="00A52C11" w:rsidP="00312E6C">
      <w:pPr>
        <w:pStyle w:val="Ttulo2"/>
      </w:pPr>
      <w:r>
        <w:lastRenderedPageBreak/>
        <w:tab/>
      </w:r>
      <w:bookmarkStart w:id="104" w:name="_Toc121418975"/>
      <w:r w:rsidR="0046607E">
        <w:t xml:space="preserve">Recursiva </w:t>
      </w:r>
      <w:r w:rsidR="002E2008" w:rsidRPr="002E2008">
        <w:t>desenvolvida e</w:t>
      </w:r>
      <w:r w:rsidR="0046607E">
        <w:t xml:space="preserve"> </w:t>
      </w:r>
      <w:r w:rsidR="002E2008" w:rsidRPr="002E2008">
        <w:t xml:space="preserve">dinâmica com </w:t>
      </w:r>
      <w:r w:rsidR="00FD0DD0">
        <w:t xml:space="preserve">a </w:t>
      </w:r>
      <w:r w:rsidR="0046607E">
        <w:t>mesma base</w:t>
      </w:r>
      <w:r w:rsidR="00FD0DD0">
        <w:t xml:space="preserve"> </w:t>
      </w:r>
      <w:r w:rsidR="002E2008" w:rsidRPr="002E2008">
        <w:t>(soluções 3 e 5)</w:t>
      </w:r>
      <w:bookmarkEnd w:id="104"/>
    </w:p>
    <w:p w14:paraId="15E36194" w14:textId="7256F67D" w:rsidR="001C07E5" w:rsidRDefault="008874E0" w:rsidP="003C31F0">
      <w:pPr>
        <w:pStyle w:val="Subcabealho"/>
        <w:numPr>
          <w:ilvl w:val="0"/>
          <w:numId w:val="0"/>
        </w:numPr>
        <w:rPr>
          <w:rFonts w:asciiTheme="minorHAnsi" w:hAnsiTheme="minorHAnsi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5" behindDoc="1" locked="0" layoutInCell="1" allowOverlap="1" wp14:anchorId="2A76A874" wp14:editId="4688FCB2">
                <wp:simplePos x="0" y="0"/>
                <wp:positionH relativeFrom="column">
                  <wp:posOffset>3311547</wp:posOffset>
                </wp:positionH>
                <wp:positionV relativeFrom="paragraph">
                  <wp:posOffset>5785108</wp:posOffset>
                </wp:positionV>
                <wp:extent cx="35331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07" y="0"/>
                    <wp:lineTo x="21507" y="0"/>
                    <wp:lineTo x="0" y="0"/>
                  </wp:wrapPolygon>
                </wp:wrapTight>
                <wp:docPr id="923" name="Caixa de Texto 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3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D18EAD" w14:textId="737FD1E7" w:rsidR="008874E0" w:rsidRPr="008874E0" w:rsidRDefault="008874E0" w:rsidP="008874E0">
                            <w:pPr>
                              <w:pStyle w:val="Legenda"/>
                              <w:jc w:val="center"/>
                              <w:rPr>
                                <w:rFonts w:ascii="Franklin Gothic Demi" w:eastAsia="Franklin Gothic Book" w:hAnsi="Franklin Gothic Demi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8874E0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 w:rsidR="00C66D96">
                              <w:rPr>
                                <w:sz w:val="16"/>
                                <w:szCs w:val="16"/>
                              </w:rPr>
                              <w:t>18</w:t>
                            </w:r>
                            <w:r w:rsidRPr="008874E0">
                              <w:rPr>
                                <w:sz w:val="16"/>
                                <w:szCs w:val="16"/>
                              </w:rPr>
                              <w:t xml:space="preserve"> | Gráfico pertencente aos 3 </w:t>
                            </w:r>
                            <w:proofErr w:type="spellStart"/>
                            <w:r w:rsidRPr="008874E0">
                              <w:rPr>
                                <w:sz w:val="16"/>
                                <w:szCs w:val="16"/>
                              </w:rPr>
                              <w:t>PC's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76A874" id="Caixa de Texto 923" o:spid="_x0000_s1040" type="#_x0000_t202" style="position:absolute;margin-left:260.75pt;margin-top:455.5pt;width:278.2pt;height:.05pt;z-index:-2516582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" stroked="f">
                <v:textbox style="mso-fit-shape-to-text:t" inset="0,0,0,0">
                  <w:txbxContent>
                    <w:p w14:paraId="37D18EAD" w14:textId="737FD1E7" w:rsidR="008874E0" w:rsidRPr="008874E0" w:rsidRDefault="008874E0" w:rsidP="008874E0">
                      <w:pPr>
                        <w:pStyle w:val="Legenda"/>
                        <w:jc w:val="center"/>
                        <w:rPr>
                          <w:rFonts w:ascii="Franklin Gothic Demi" w:eastAsia="Franklin Gothic Book" w:hAnsi="Franklin Gothic Demi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8874E0">
                        <w:rPr>
                          <w:sz w:val="16"/>
                          <w:szCs w:val="16"/>
                        </w:rPr>
                        <w:t xml:space="preserve">Figura </w:t>
                      </w:r>
                      <w:r w:rsidR="00C66D96">
                        <w:rPr>
                          <w:sz w:val="16"/>
                          <w:szCs w:val="16"/>
                        </w:rPr>
                        <w:t>18</w:t>
                      </w:r>
                      <w:r w:rsidRPr="008874E0">
                        <w:rPr>
                          <w:sz w:val="16"/>
                          <w:szCs w:val="16"/>
                        </w:rPr>
                        <w:t xml:space="preserve"> | Gráfico pertencente aos 3 </w:t>
                      </w:r>
                      <w:proofErr w:type="spellStart"/>
                      <w:r w:rsidRPr="008874E0">
                        <w:rPr>
                          <w:sz w:val="16"/>
                          <w:szCs w:val="16"/>
                        </w:rPr>
                        <w:t>PC's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3" behindDoc="1" locked="0" layoutInCell="1" allowOverlap="1" wp14:anchorId="796610B9" wp14:editId="0084D027">
                <wp:simplePos x="0" y="0"/>
                <wp:positionH relativeFrom="column">
                  <wp:posOffset>89535</wp:posOffset>
                </wp:positionH>
                <wp:positionV relativeFrom="paragraph">
                  <wp:posOffset>5808345</wp:posOffset>
                </wp:positionV>
                <wp:extent cx="35331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07" y="0"/>
                    <wp:lineTo x="21507" y="0"/>
                    <wp:lineTo x="0" y="0"/>
                  </wp:wrapPolygon>
                </wp:wrapTight>
                <wp:docPr id="921" name="Caixa de Texto 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3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2899DA" w14:textId="05CA0052" w:rsidR="008874E0" w:rsidRPr="008874E0" w:rsidRDefault="008874E0" w:rsidP="008874E0">
                            <w:pPr>
                              <w:pStyle w:val="Legenda"/>
                              <w:jc w:val="center"/>
                              <w:rPr>
                                <w:rFonts w:eastAsia="Franklin Gothic Book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8874E0">
                              <w:rPr>
                                <w:sz w:val="16"/>
                                <w:szCs w:val="16"/>
                              </w:rPr>
                              <w:t>Figura 17 | Gráfico pertencente a Rodrigo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6610B9" id="Caixa de Texto 921" o:spid="_x0000_s1041" type="#_x0000_t202" style="position:absolute;margin-left:7.05pt;margin-top:457.35pt;width:278.2pt;height:.05pt;z-index:-2516582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" stroked="f">
                <v:textbox style="mso-fit-shape-to-text:t" inset="0,0,0,0">
                  <w:txbxContent>
                    <w:p w14:paraId="7C2899DA" w14:textId="05CA0052" w:rsidR="008874E0" w:rsidRPr="008874E0" w:rsidRDefault="008874E0" w:rsidP="008874E0">
                      <w:pPr>
                        <w:pStyle w:val="Legenda"/>
                        <w:jc w:val="center"/>
                        <w:rPr>
                          <w:rFonts w:eastAsia="Franklin Gothic Book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8874E0">
                        <w:rPr>
                          <w:sz w:val="16"/>
                          <w:szCs w:val="16"/>
                        </w:rPr>
                        <w:t>Figura 17 | Gráfico pertencente a Rodrigo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Theme="minorHAnsi" w:hAnsiTheme="minorHAnsi"/>
          <w:noProof/>
          <w:sz w:val="20"/>
          <w:szCs w:val="20"/>
        </w:rPr>
        <w:drawing>
          <wp:anchor distT="0" distB="0" distL="114300" distR="114300" simplePos="0" relativeHeight="251658274" behindDoc="1" locked="0" layoutInCell="1" allowOverlap="1" wp14:anchorId="60A620B7" wp14:editId="42CD181F">
            <wp:simplePos x="0" y="0"/>
            <wp:positionH relativeFrom="column">
              <wp:posOffset>3235938</wp:posOffset>
            </wp:positionH>
            <wp:positionV relativeFrom="paragraph">
              <wp:posOffset>3155950</wp:posOffset>
            </wp:positionV>
            <wp:extent cx="3533140" cy="2649855"/>
            <wp:effectExtent l="0" t="0" r="0" b="4445"/>
            <wp:wrapTight wrapText="bothSides">
              <wp:wrapPolygon edited="0">
                <wp:start x="0" y="0"/>
                <wp:lineTo x="0" y="21533"/>
                <wp:lineTo x="21507" y="21533"/>
                <wp:lineTo x="21507" y="0"/>
                <wp:lineTo x="0" y="0"/>
              </wp:wrapPolygon>
            </wp:wrapTight>
            <wp:docPr id="922" name="Imagem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Imagem 92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9" behindDoc="1" locked="0" layoutInCell="1" allowOverlap="1" wp14:anchorId="5EEDB820" wp14:editId="173F46AD">
                <wp:simplePos x="0" y="0"/>
                <wp:positionH relativeFrom="column">
                  <wp:posOffset>88900</wp:posOffset>
                </wp:positionH>
                <wp:positionV relativeFrom="paragraph">
                  <wp:posOffset>2954688</wp:posOffset>
                </wp:positionV>
                <wp:extent cx="3532505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11" y="0"/>
                    <wp:lineTo x="21511" y="0"/>
                    <wp:lineTo x="0" y="0"/>
                  </wp:wrapPolygon>
                </wp:wrapTight>
                <wp:docPr id="917" name="Caixa de Texto 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2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E638A7" w14:textId="4DDA2116" w:rsidR="0021779B" w:rsidRPr="0021779B" w:rsidRDefault="0021779B" w:rsidP="0021779B">
                            <w:pPr>
                              <w:pStyle w:val="Legenda"/>
                              <w:jc w:val="center"/>
                              <w:rPr>
                                <w:rFonts w:eastAsia="Franklin Gothic Book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21779B">
                              <w:rPr>
                                <w:sz w:val="16"/>
                                <w:szCs w:val="16"/>
                              </w:rPr>
                              <w:t>Figura 15 | Gráfico pertencente a PC Duarte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EDB820" id="Caixa de Texto 917" o:spid="_x0000_s1042" type="#_x0000_t202" style="position:absolute;margin-left:7pt;margin-top:232.65pt;width:278.15pt;height:.05pt;z-index:-2516582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" stroked="f">
                <v:textbox style="mso-fit-shape-to-text:t" inset="0,0,0,0">
                  <w:txbxContent>
                    <w:p w14:paraId="15E638A7" w14:textId="4DDA2116" w:rsidR="0021779B" w:rsidRPr="0021779B" w:rsidRDefault="0021779B" w:rsidP="0021779B">
                      <w:pPr>
                        <w:pStyle w:val="Legenda"/>
                        <w:jc w:val="center"/>
                        <w:rPr>
                          <w:rFonts w:eastAsia="Franklin Gothic Book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21779B">
                        <w:rPr>
                          <w:sz w:val="16"/>
                          <w:szCs w:val="16"/>
                        </w:rPr>
                        <w:t>Figura 15 | Gráfico pertencente a PC Duarte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1" behindDoc="1" locked="0" layoutInCell="1" allowOverlap="1" wp14:anchorId="20BC2503" wp14:editId="40C1C7A1">
                <wp:simplePos x="0" y="0"/>
                <wp:positionH relativeFrom="column">
                  <wp:posOffset>3313419</wp:posOffset>
                </wp:positionH>
                <wp:positionV relativeFrom="paragraph">
                  <wp:posOffset>2917190</wp:posOffset>
                </wp:positionV>
                <wp:extent cx="353187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15" y="0"/>
                    <wp:lineTo x="21515" y="0"/>
                    <wp:lineTo x="0" y="0"/>
                  </wp:wrapPolygon>
                </wp:wrapTight>
                <wp:docPr id="919" name="Caixa de Texto 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1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B14F2D" w14:textId="68958A2D" w:rsidR="008874E0" w:rsidRPr="008874E0" w:rsidRDefault="008874E0" w:rsidP="008874E0">
                            <w:pPr>
                              <w:pStyle w:val="Legenda"/>
                              <w:jc w:val="center"/>
                              <w:rPr>
                                <w:rFonts w:ascii="Franklin Gothic Demi" w:eastAsia="Franklin Gothic Book" w:hAnsi="Franklin Gothic Demi" w:cs="Franklin Gothic Book"/>
                                <w:bCs/>
                                <w:noProof/>
                                <w:color w:val="4354A2" w:themeColor="accent1"/>
                                <w:sz w:val="16"/>
                                <w:szCs w:val="16"/>
                                <w:lang w:bidi="en-US"/>
                              </w:rPr>
                            </w:pPr>
                            <w:r w:rsidRPr="008874E0">
                              <w:rPr>
                                <w:sz w:val="16"/>
                                <w:szCs w:val="16"/>
                              </w:rPr>
                              <w:t>Figura 16 | Gráfico pertencente a PC André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BC2503" id="Caixa de Texto 919" o:spid="_x0000_s1043" type="#_x0000_t202" style="position:absolute;margin-left:260.9pt;margin-top:229.7pt;width:278.1pt;height:.05pt;z-index:-2516582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" stroked="f">
                <v:textbox style="mso-fit-shape-to-text:t" inset="0,0,0,0">
                  <w:txbxContent>
                    <w:p w14:paraId="2FB14F2D" w14:textId="68958A2D" w:rsidR="008874E0" w:rsidRPr="008874E0" w:rsidRDefault="008874E0" w:rsidP="008874E0">
                      <w:pPr>
                        <w:pStyle w:val="Legenda"/>
                        <w:jc w:val="center"/>
                        <w:rPr>
                          <w:rFonts w:ascii="Franklin Gothic Demi" w:eastAsia="Franklin Gothic Book" w:hAnsi="Franklin Gothic Demi" w:cs="Franklin Gothic Book"/>
                          <w:bCs/>
                          <w:noProof/>
                          <w:color w:val="4354A2" w:themeColor="accent1"/>
                          <w:sz w:val="16"/>
                          <w:szCs w:val="16"/>
                          <w:lang w:bidi="en-US"/>
                        </w:rPr>
                      </w:pPr>
                      <w:r w:rsidRPr="008874E0">
                        <w:rPr>
                          <w:sz w:val="16"/>
                          <w:szCs w:val="16"/>
                        </w:rPr>
                        <w:t>Figura 16 | Gráfico pertencente a PC André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Theme="minorHAnsi" w:hAnsiTheme="minorHAnsi"/>
          <w:noProof/>
          <w:sz w:val="20"/>
          <w:szCs w:val="20"/>
        </w:rPr>
        <w:drawing>
          <wp:anchor distT="0" distB="0" distL="114300" distR="114300" simplePos="0" relativeHeight="251658270" behindDoc="1" locked="0" layoutInCell="1" allowOverlap="1" wp14:anchorId="7E4F7BEE" wp14:editId="2482B8E9">
            <wp:simplePos x="0" y="0"/>
            <wp:positionH relativeFrom="column">
              <wp:posOffset>3235960</wp:posOffset>
            </wp:positionH>
            <wp:positionV relativeFrom="paragraph">
              <wp:posOffset>327025</wp:posOffset>
            </wp:positionV>
            <wp:extent cx="3531870" cy="2648585"/>
            <wp:effectExtent l="0" t="0" r="0" b="5715"/>
            <wp:wrapTight wrapText="bothSides">
              <wp:wrapPolygon edited="0">
                <wp:start x="0" y="0"/>
                <wp:lineTo x="0" y="21543"/>
                <wp:lineTo x="21515" y="21543"/>
                <wp:lineTo x="21515" y="0"/>
                <wp:lineTo x="0" y="0"/>
              </wp:wrapPolygon>
            </wp:wrapTight>
            <wp:docPr id="918" name="Imagem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Imagem 91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87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/>
          <w:noProof/>
          <w:sz w:val="20"/>
          <w:szCs w:val="20"/>
        </w:rPr>
        <w:drawing>
          <wp:anchor distT="0" distB="0" distL="114300" distR="114300" simplePos="0" relativeHeight="251658268" behindDoc="1" locked="0" layoutInCell="1" allowOverlap="1" wp14:anchorId="45B7224A" wp14:editId="4D51528F">
            <wp:simplePos x="0" y="0"/>
            <wp:positionH relativeFrom="column">
              <wp:posOffset>12065</wp:posOffset>
            </wp:positionH>
            <wp:positionV relativeFrom="paragraph">
              <wp:posOffset>330200</wp:posOffset>
            </wp:positionV>
            <wp:extent cx="3532505" cy="2648585"/>
            <wp:effectExtent l="0" t="0" r="0" b="5715"/>
            <wp:wrapTight wrapText="bothSides">
              <wp:wrapPolygon edited="0">
                <wp:start x="0" y="0"/>
                <wp:lineTo x="0" y="21543"/>
                <wp:lineTo x="21511" y="21543"/>
                <wp:lineTo x="21511" y="0"/>
                <wp:lineTo x="0" y="0"/>
              </wp:wrapPolygon>
            </wp:wrapTight>
            <wp:docPr id="916" name="Imagem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Imagem 91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50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9B383" w14:textId="2DC338B1" w:rsidR="001C07E5" w:rsidRDefault="008874E0" w:rsidP="003C31F0">
      <w:pPr>
        <w:pStyle w:val="Subcabealho"/>
        <w:numPr>
          <w:ilvl w:val="0"/>
          <w:numId w:val="0"/>
        </w:numPr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anchor distT="0" distB="0" distL="114300" distR="114300" simplePos="0" relativeHeight="251658272" behindDoc="1" locked="0" layoutInCell="1" allowOverlap="1" wp14:anchorId="070FE476" wp14:editId="759C5A1F">
            <wp:simplePos x="0" y="0"/>
            <wp:positionH relativeFrom="column">
              <wp:posOffset>12700</wp:posOffset>
            </wp:positionH>
            <wp:positionV relativeFrom="paragraph">
              <wp:posOffset>2865120</wp:posOffset>
            </wp:positionV>
            <wp:extent cx="3533140" cy="2649855"/>
            <wp:effectExtent l="0" t="0" r="0" b="4445"/>
            <wp:wrapTight wrapText="bothSides">
              <wp:wrapPolygon edited="0">
                <wp:start x="0" y="0"/>
                <wp:lineTo x="0" y="21533"/>
                <wp:lineTo x="21507" y="21533"/>
                <wp:lineTo x="21507" y="0"/>
                <wp:lineTo x="0" y="0"/>
              </wp:wrapPolygon>
            </wp:wrapTight>
            <wp:docPr id="920" name="Imagem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Imagem 92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C1DA05" w14:textId="627593A2" w:rsidR="00FB3FDB" w:rsidRDefault="00FB3FDB" w:rsidP="003C31F0">
      <w:pPr>
        <w:pStyle w:val="Subcabealho"/>
        <w:numPr>
          <w:ilvl w:val="0"/>
          <w:numId w:val="0"/>
        </w:numPr>
        <w:rPr>
          <w:rFonts w:asciiTheme="minorHAnsi" w:hAnsiTheme="minorHAnsi"/>
          <w:sz w:val="20"/>
          <w:szCs w:val="20"/>
        </w:rPr>
      </w:pPr>
    </w:p>
    <w:p w14:paraId="078880E0" w14:textId="77777777" w:rsidR="00FB3FDB" w:rsidRDefault="00FB3FDB" w:rsidP="003C31F0">
      <w:pPr>
        <w:pStyle w:val="Subcabealho"/>
        <w:numPr>
          <w:ilvl w:val="0"/>
          <w:numId w:val="0"/>
        </w:numPr>
        <w:rPr>
          <w:rFonts w:asciiTheme="minorHAnsi" w:hAnsiTheme="minorHAnsi"/>
          <w:sz w:val="20"/>
          <w:szCs w:val="20"/>
        </w:rPr>
      </w:pPr>
    </w:p>
    <w:p w14:paraId="73D3E45E" w14:textId="385F8CDF" w:rsidR="00C66D96" w:rsidRPr="00C66D96" w:rsidRDefault="00C66D96" w:rsidP="00FB0BE2">
      <w:pPr>
        <w:pStyle w:val="Subcabealho"/>
        <w:numPr>
          <w:ilvl w:val="0"/>
          <w:numId w:val="0"/>
        </w:numPr>
        <w:jc w:val="both"/>
        <w:rPr>
          <w:rFonts w:asciiTheme="minorHAnsi" w:hAnsiTheme="minorHAnsi"/>
          <w:color w:val="000000" w:themeColor="text1"/>
          <w:sz w:val="20"/>
          <w:szCs w:val="20"/>
        </w:rPr>
        <w:sectPr w:rsidR="00C66D96" w:rsidRPr="00C66D96" w:rsidSect="000840D7">
          <w:pgSz w:w="11906" w:h="16838" w:code="9"/>
          <w:pgMar w:top="648" w:right="590" w:bottom="288" w:left="590" w:header="706" w:footer="288" w:gutter="0"/>
          <w:cols w:space="708"/>
          <w:titlePg/>
          <w:docGrid w:linePitch="360"/>
        </w:sectPr>
      </w:pPr>
      <w:r>
        <w:rPr>
          <w:rFonts w:asciiTheme="minorHAnsi" w:hAnsiTheme="minorHAnsi"/>
          <w:sz w:val="20"/>
          <w:szCs w:val="20"/>
        </w:rPr>
        <w:tab/>
      </w:r>
      <w:r>
        <w:rPr>
          <w:rFonts w:asciiTheme="minorHAnsi" w:hAnsiTheme="minorHAnsi"/>
          <w:color w:val="000000" w:themeColor="text1"/>
          <w:sz w:val="20"/>
          <w:szCs w:val="20"/>
        </w:rPr>
        <w:t xml:space="preserve">Como se pode observar nos gráficos acima, a diferença de velocidade de </w:t>
      </w:r>
      <w:r w:rsidR="000B3DF2">
        <w:rPr>
          <w:rFonts w:asciiTheme="minorHAnsi" w:hAnsiTheme="minorHAnsi"/>
          <w:color w:val="000000" w:themeColor="text1"/>
          <w:sz w:val="20"/>
          <w:szCs w:val="20"/>
        </w:rPr>
        <w:t>execução da</w:t>
      </w:r>
      <w:r w:rsidR="008B1D2B">
        <w:rPr>
          <w:rFonts w:asciiTheme="minorHAnsi" w:hAnsiTheme="minorHAnsi"/>
          <w:color w:val="000000" w:themeColor="text1"/>
          <w:sz w:val="20"/>
          <w:szCs w:val="20"/>
        </w:rPr>
        <w:t xml:space="preserve"> </w:t>
      </w:r>
      <w:r w:rsidR="00E1330C">
        <w:rPr>
          <w:rFonts w:asciiTheme="minorHAnsi" w:hAnsiTheme="minorHAnsi"/>
          <w:color w:val="000000" w:themeColor="text1"/>
          <w:sz w:val="20"/>
          <w:szCs w:val="20"/>
        </w:rPr>
        <w:t xml:space="preserve">nossa solução recursiva e da </w:t>
      </w:r>
      <w:r w:rsidR="006860C4">
        <w:rPr>
          <w:rFonts w:asciiTheme="minorHAnsi" w:hAnsiTheme="minorHAnsi"/>
          <w:color w:val="000000" w:themeColor="text1"/>
          <w:sz w:val="20"/>
          <w:szCs w:val="20"/>
        </w:rPr>
        <w:t>dinâmica é bastante evidente</w:t>
      </w:r>
      <w:r w:rsidR="00FA59BB">
        <w:rPr>
          <w:rFonts w:asciiTheme="minorHAnsi" w:hAnsiTheme="minorHAnsi"/>
          <w:color w:val="000000" w:themeColor="text1"/>
          <w:sz w:val="20"/>
          <w:szCs w:val="20"/>
        </w:rPr>
        <w:t xml:space="preserve">, sendo a dinâmica muito mais rápida, obviamente, tendo em conta a escala pequena </w:t>
      </w:r>
      <w:r w:rsidR="005F74A2">
        <w:rPr>
          <w:rFonts w:asciiTheme="minorHAnsi" w:hAnsiTheme="minorHAnsi"/>
          <w:color w:val="000000" w:themeColor="text1"/>
          <w:sz w:val="20"/>
          <w:szCs w:val="20"/>
        </w:rPr>
        <w:t>em que estamos a trabalhar.</w:t>
      </w:r>
    </w:p>
    <w:tbl>
      <w:tblPr>
        <w:tblpPr w:leftFromText="180" w:rightFromText="180" w:vertAnchor="text" w:horzAnchor="margin" w:tblpY="-9"/>
        <w:tblW w:w="115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32"/>
        <w:gridCol w:w="888"/>
      </w:tblGrid>
      <w:tr w:rsidR="00AA059E" w:rsidRPr="00C85EF0" w14:paraId="01066B0A" w14:textId="77777777" w:rsidTr="003F003D">
        <w:trPr>
          <w:trHeight w:val="1889"/>
        </w:trPr>
        <w:tc>
          <w:tcPr>
            <w:tcW w:w="10632" w:type="dxa"/>
          </w:tcPr>
          <w:p w14:paraId="68759D81" w14:textId="4B05D18D" w:rsidR="00AA059E" w:rsidRDefault="00830A79" w:rsidP="000D719D">
            <w:pPr>
              <w:pStyle w:val="Ttulo1"/>
              <w:rPr>
                <w:noProof/>
              </w:rPr>
            </w:pPr>
            <w:bookmarkStart w:id="105" w:name="_Toc121418976"/>
            <w:r>
              <w:rPr>
                <w:noProof/>
              </w:rPr>
              <w:lastRenderedPageBreak/>
              <w:t>Conclusão</w:t>
            </w:r>
            <w:bookmarkEnd w:id="105"/>
          </w:p>
          <w:p w14:paraId="395B0126" w14:textId="1DD12E95" w:rsidR="000B3DF2" w:rsidRDefault="000B3DF2" w:rsidP="000B3DF2"/>
          <w:p w14:paraId="282AF0D3" w14:textId="37E26799" w:rsidR="000B3DF2" w:rsidRDefault="000B3DF2" w:rsidP="000B3DF2"/>
          <w:p w14:paraId="17E8CEEF" w14:textId="7F99DBB2" w:rsidR="000B3DF2" w:rsidRDefault="000B3DF2" w:rsidP="000B3DF2"/>
          <w:p w14:paraId="1C8828F1" w14:textId="29A65303" w:rsidR="000B3DF2" w:rsidRDefault="000B3DF2" w:rsidP="003E20D1">
            <w:pPr>
              <w:jc w:val="both"/>
              <w:rPr>
                <w:szCs w:val="20"/>
              </w:rPr>
            </w:pPr>
            <w:r>
              <w:tab/>
            </w:r>
            <w:r w:rsidR="00105D9A">
              <w:rPr>
                <w:sz w:val="28"/>
                <w:szCs w:val="28"/>
              </w:rPr>
              <w:t xml:space="preserve"> </w:t>
            </w:r>
            <w:r w:rsidR="00105D9A" w:rsidRPr="00105D9A">
              <w:rPr>
                <w:szCs w:val="20"/>
              </w:rPr>
              <w:t>Em suma, este trabalho demonstrou que diferentes complexidades</w:t>
            </w:r>
            <w:r w:rsidR="00DE3E82">
              <w:rPr>
                <w:szCs w:val="20"/>
              </w:rPr>
              <w:t xml:space="preserve"> computacionais</w:t>
            </w:r>
            <w:r w:rsidR="00105D9A" w:rsidRPr="00105D9A">
              <w:rPr>
                <w:szCs w:val="20"/>
              </w:rPr>
              <w:t xml:space="preserve"> irão originar tempos de execução muito diferentes, o que nos leva a concluir que na resolução de um problema é tão relevante a sua resolução como a decisão </w:t>
            </w:r>
            <w:r w:rsidR="00975854">
              <w:rPr>
                <w:szCs w:val="20"/>
              </w:rPr>
              <w:t xml:space="preserve">sobre a </w:t>
            </w:r>
            <w:r w:rsidR="00105D9A" w:rsidRPr="00105D9A">
              <w:rPr>
                <w:szCs w:val="20"/>
              </w:rPr>
              <w:t xml:space="preserve">abordagem </w:t>
            </w:r>
            <w:r w:rsidR="00975854">
              <w:rPr>
                <w:szCs w:val="20"/>
              </w:rPr>
              <w:t xml:space="preserve">a </w:t>
            </w:r>
            <w:r w:rsidR="00105D9A" w:rsidRPr="00105D9A">
              <w:rPr>
                <w:szCs w:val="20"/>
              </w:rPr>
              <w:t>seguir.</w:t>
            </w:r>
          </w:p>
          <w:p w14:paraId="7DDF1E62" w14:textId="4FECB404" w:rsidR="00DE3E82" w:rsidRDefault="00DE3E82" w:rsidP="003E20D1">
            <w:pPr>
              <w:jc w:val="both"/>
              <w:rPr>
                <w:szCs w:val="20"/>
              </w:rPr>
            </w:pPr>
            <w:r>
              <w:rPr>
                <w:szCs w:val="20"/>
              </w:rPr>
              <w:tab/>
              <w:t xml:space="preserve">Abaixo, apresenta-se um gráfico com </w:t>
            </w:r>
            <w:r w:rsidR="000228C1">
              <w:rPr>
                <w:szCs w:val="20"/>
              </w:rPr>
              <w:t>todas as soluções</w:t>
            </w:r>
            <w:r w:rsidR="003E20D1">
              <w:rPr>
                <w:szCs w:val="20"/>
              </w:rPr>
              <w:t xml:space="preserve"> de todos os PC colocados no mesmo gráfico, onde podemos observar bem todas as conclusões que tirámos.</w:t>
            </w:r>
          </w:p>
          <w:p w14:paraId="471C5585" w14:textId="71E82E3C" w:rsidR="00DE3E82" w:rsidRDefault="00677D42" w:rsidP="000B3DF2">
            <w:pPr>
              <w:rPr>
                <w:szCs w:val="20"/>
              </w:rPr>
            </w:pPr>
            <w:r>
              <w:rPr>
                <w:noProof/>
                <w:szCs w:val="20"/>
              </w:rPr>
              <w:drawing>
                <wp:anchor distT="0" distB="0" distL="114300" distR="114300" simplePos="0" relativeHeight="251658282" behindDoc="1" locked="0" layoutInCell="1" allowOverlap="1" wp14:anchorId="33D3A011" wp14:editId="0DD9F4F2">
                  <wp:simplePos x="0" y="0"/>
                  <wp:positionH relativeFrom="margin">
                    <wp:posOffset>102870</wp:posOffset>
                  </wp:positionH>
                  <wp:positionV relativeFrom="margin">
                    <wp:posOffset>3429212</wp:posOffset>
                  </wp:positionV>
                  <wp:extent cx="6645499" cy="4984124"/>
                  <wp:effectExtent l="0" t="0" r="3175" b="6985"/>
                  <wp:wrapSquare wrapText="bothSides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m 23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499" cy="4984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0080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3" behindDoc="0" locked="0" layoutInCell="1" allowOverlap="1" wp14:anchorId="1FA67946" wp14:editId="002AA186">
                      <wp:simplePos x="0" y="0"/>
                      <wp:positionH relativeFrom="column">
                        <wp:posOffset>106045</wp:posOffset>
                      </wp:positionH>
                      <wp:positionV relativeFrom="paragraph">
                        <wp:posOffset>5316855</wp:posOffset>
                      </wp:positionV>
                      <wp:extent cx="6645275" cy="635"/>
                      <wp:effectExtent l="0" t="0" r="0" b="12065"/>
                      <wp:wrapSquare wrapText="bothSides"/>
                      <wp:docPr id="26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64527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81696AB" w14:textId="3F34029A" w:rsidR="0060080C" w:rsidRPr="0060080C" w:rsidRDefault="0060080C" w:rsidP="0060080C">
                                  <w:pPr>
                                    <w:pStyle w:val="Legenda"/>
                                    <w:jc w:val="center"/>
                                    <w:rPr>
                                      <w:noProof/>
                                      <w:sz w:val="16"/>
                                      <w:szCs w:val="16"/>
                                    </w:rPr>
                                  </w:pPr>
                                  <w:r w:rsidRPr="0060080C">
                                    <w:rPr>
                                      <w:sz w:val="16"/>
                                      <w:szCs w:val="16"/>
                                    </w:rPr>
                                    <w:t xml:space="preserve">Figura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19</w:t>
                                  </w:r>
                                  <w:r w:rsidRPr="0060080C">
                                    <w:rPr>
                                      <w:sz w:val="16"/>
                                      <w:szCs w:val="16"/>
                                    </w:rPr>
                                    <w:t xml:space="preserve"> | Gráfico comparação todas as soluções e respetivos PC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FA67946" id="Caixa de Texto 26" o:spid="_x0000_s1044" type="#_x0000_t202" style="position:absolute;margin-left:8.35pt;margin-top:418.65pt;width:523.25pt;height:.05pt;z-index:2516582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" stroked="f">
                      <v:textbox style="mso-fit-shape-to-text:t" inset="0,0,0,0">
                        <w:txbxContent>
                          <w:p w14:paraId="381696AB" w14:textId="3F34029A" w:rsidR="0060080C" w:rsidRPr="0060080C" w:rsidRDefault="0060080C" w:rsidP="0060080C">
                            <w:pPr>
                              <w:pStyle w:val="Legenda"/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60080C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19</w:t>
                            </w:r>
                            <w:r w:rsidRPr="0060080C">
                              <w:rPr>
                                <w:sz w:val="16"/>
                                <w:szCs w:val="16"/>
                              </w:rPr>
                              <w:t xml:space="preserve"> | Gráfico comparação todas as soluções e respetivos PC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22ECED5A" w14:textId="003DC176" w:rsidR="00105D9A" w:rsidRPr="00105D9A" w:rsidRDefault="00105D9A" w:rsidP="0060080C">
            <w:pPr>
              <w:rPr>
                <w:szCs w:val="20"/>
              </w:rPr>
            </w:pPr>
          </w:p>
        </w:tc>
        <w:tc>
          <w:tcPr>
            <w:tcW w:w="888" w:type="dxa"/>
          </w:tcPr>
          <w:p w14:paraId="765A4B44" w14:textId="77777777" w:rsidR="00AA059E" w:rsidRPr="00C85EF0" w:rsidRDefault="00AA059E" w:rsidP="00172BB6">
            <w:pPr>
              <w:spacing w:line="240" w:lineRule="auto"/>
              <w:rPr>
                <w:noProof/>
                <w:szCs w:val="20"/>
                <w:lang w:bidi="en-US"/>
              </w:rPr>
            </w:pPr>
            <w:r w:rsidRPr="00C85EF0">
              <w:rPr>
                <w:noProof/>
                <w:szCs w:val="20"/>
                <w:lang w:bidi="pt-PT"/>
              </w:rPr>
              <w:drawing>
                <wp:anchor distT="0" distB="0" distL="114300" distR="114300" simplePos="0" relativeHeight="251658241" behindDoc="1" locked="1" layoutInCell="1" allowOverlap="1" wp14:anchorId="20A4032F" wp14:editId="6A4FFC07">
                  <wp:simplePos x="0" y="0"/>
                  <wp:positionH relativeFrom="margin">
                    <wp:posOffset>-1403985</wp:posOffset>
                  </wp:positionH>
                  <wp:positionV relativeFrom="margin">
                    <wp:posOffset>-77470</wp:posOffset>
                  </wp:positionV>
                  <wp:extent cx="1839595" cy="1144270"/>
                  <wp:effectExtent l="0" t="0" r="8255" b="0"/>
                  <wp:wrapNone/>
                  <wp:docPr id="914" name="Imagem 91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4" name="Imagem 914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595" cy="114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42C64B4A" w14:textId="77777777" w:rsidR="008A2846" w:rsidRDefault="008A2846" w:rsidP="003E20D1">
      <w:pPr>
        <w:pStyle w:val="Ttulo1"/>
        <w:ind w:left="0"/>
        <w:jc w:val="center"/>
        <w:rPr>
          <w:noProof/>
        </w:rPr>
      </w:pPr>
    </w:p>
    <w:p w14:paraId="0960EF40" w14:textId="3C9BAD53" w:rsidR="00543729" w:rsidRPr="009C0486" w:rsidRDefault="00C5660B" w:rsidP="00BF1104">
      <w:pPr>
        <w:pStyle w:val="Ttulo1"/>
        <w:ind w:left="0"/>
        <w:jc w:val="center"/>
        <w:rPr>
          <w:noProof/>
          <w:u w:val="single"/>
        </w:rPr>
      </w:pPr>
      <w:bookmarkStart w:id="106" w:name="_Toc121418977"/>
      <w:r>
        <w:rPr>
          <w:noProof/>
        </w:rPr>
        <w:lastRenderedPageBreak/>
        <w:t>A</w:t>
      </w:r>
      <w:r w:rsidR="009C0486">
        <w:rPr>
          <w:noProof/>
        </w:rPr>
        <w:t>pêndice</w:t>
      </w:r>
      <w:bookmarkEnd w:id="106"/>
    </w:p>
    <w:p w14:paraId="22BAC47D" w14:textId="44A633C4" w:rsidR="000814FB" w:rsidRDefault="00A66F48" w:rsidP="007D1E01">
      <w:pPr>
        <w:pStyle w:val="Ttulo2"/>
      </w:pPr>
      <w:r>
        <w:tab/>
      </w:r>
      <w:bookmarkStart w:id="107" w:name="_Toc121418978"/>
      <w:r w:rsidR="000814FB">
        <w:t>Código C</w:t>
      </w:r>
      <w:bookmarkEnd w:id="107"/>
    </w:p>
    <w:p w14:paraId="572EC03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>//</w:t>
      </w:r>
    </w:p>
    <w:p w14:paraId="379223A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// AED,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August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2022 (Tomás Oliveira e Silva)</w:t>
      </w:r>
    </w:p>
    <w:p w14:paraId="7C6F882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5DC8088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// First practical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assignement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(speed run)</w:t>
      </w:r>
    </w:p>
    <w:p w14:paraId="5DFB14E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045DCC2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 Compile using either</w:t>
      </w:r>
    </w:p>
    <w:p w14:paraId="1D6E56D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   cc -Wall -O2 -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D_use_zlib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_=0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solution_speed_run.c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-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lm</w:t>
      </w:r>
      <w:proofErr w:type="spellEnd"/>
    </w:p>
    <w:p w14:paraId="2D05C84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 or</w:t>
      </w:r>
    </w:p>
    <w:p w14:paraId="51E012C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   cc -Wall -O2 -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D_use_zlib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_=1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solution_speed_run.c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-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lm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-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lz</w:t>
      </w:r>
      <w:proofErr w:type="spellEnd"/>
    </w:p>
    <w:p w14:paraId="1C3DE3E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0D5C7C1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 Place your student numbers and names here</w:t>
      </w:r>
    </w:p>
    <w:p w14:paraId="3012600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//  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N.Mec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. </w:t>
      </w:r>
      <w:proofErr w:type="gramStart"/>
      <w:r w:rsidRPr="00932DE5">
        <w:rPr>
          <w:rFonts w:ascii="Courier New" w:hAnsi="Courier New" w:cs="Courier New"/>
          <w:sz w:val="8"/>
          <w:szCs w:val="8"/>
        </w:rPr>
        <w:t xml:space="preserve">107637 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Name</w:t>
      </w:r>
      <w:proofErr w:type="spellEnd"/>
      <w:proofErr w:type="gramEnd"/>
      <w:r w:rsidRPr="00932DE5">
        <w:rPr>
          <w:rFonts w:ascii="Courier New" w:hAnsi="Courier New" w:cs="Courier New"/>
          <w:sz w:val="8"/>
          <w:szCs w:val="8"/>
        </w:rPr>
        <w:t>: André Oliveira</w:t>
      </w:r>
    </w:p>
    <w:p w14:paraId="4BFA607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//  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N.Mec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. </w:t>
      </w:r>
      <w:proofErr w:type="gramStart"/>
      <w:r w:rsidRPr="00932DE5">
        <w:rPr>
          <w:rFonts w:ascii="Courier New" w:hAnsi="Courier New" w:cs="Courier New"/>
          <w:sz w:val="8"/>
          <w:szCs w:val="8"/>
        </w:rPr>
        <w:t xml:space="preserve">107359 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Name</w:t>
      </w:r>
      <w:proofErr w:type="spellEnd"/>
      <w:proofErr w:type="gramEnd"/>
      <w:r w:rsidRPr="00932DE5">
        <w:rPr>
          <w:rFonts w:ascii="Courier New" w:hAnsi="Courier New" w:cs="Courier New"/>
          <w:sz w:val="8"/>
          <w:szCs w:val="8"/>
        </w:rPr>
        <w:t>: Duarte Cruz</w:t>
      </w:r>
    </w:p>
    <w:p w14:paraId="5F541F2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//  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N.Mec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. </w:t>
      </w:r>
      <w:proofErr w:type="gramStart"/>
      <w:r w:rsidRPr="00932DE5">
        <w:rPr>
          <w:rFonts w:ascii="Courier New" w:hAnsi="Courier New" w:cs="Courier New"/>
          <w:sz w:val="8"/>
          <w:szCs w:val="8"/>
        </w:rPr>
        <w:t xml:space="preserve">107634 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Name</w:t>
      </w:r>
      <w:proofErr w:type="spellEnd"/>
      <w:proofErr w:type="gramEnd"/>
      <w:r w:rsidRPr="00932DE5">
        <w:rPr>
          <w:rFonts w:ascii="Courier New" w:hAnsi="Courier New" w:cs="Courier New"/>
          <w:sz w:val="8"/>
          <w:szCs w:val="8"/>
        </w:rPr>
        <w:t>: Rodrigo Graça</w:t>
      </w:r>
    </w:p>
    <w:p w14:paraId="393C1E8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>//</w:t>
      </w:r>
    </w:p>
    <w:p w14:paraId="526B97C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</w:p>
    <w:p w14:paraId="04A98CE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778E24F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 static configuration</w:t>
      </w:r>
    </w:p>
    <w:p w14:paraId="232D35C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18740A1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6B44AE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define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max_road_size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 800 // the maximum problem size</w:t>
      </w:r>
    </w:p>
    <w:p w14:paraId="3DA985D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#define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min_road_speed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2  /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/ must not be smaller than 1,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shouldnot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be smaller than 2</w:t>
      </w:r>
    </w:p>
    <w:p w14:paraId="2B8126E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#define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9  /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/ must not be larger than 9 (only because of the PDF figure)</w:t>
      </w:r>
    </w:p>
    <w:p w14:paraId="14BD7D6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4808EF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12F97C9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// include files --- as this is a small project, we include the PDF generation code directly from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make_custom_pdf.c</w:t>
      </w:r>
      <w:proofErr w:type="spellEnd"/>
    </w:p>
    <w:p w14:paraId="082C6A3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2AF2B76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C7225C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#include &lt;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math.h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&gt;</w:t>
      </w:r>
    </w:p>
    <w:p w14:paraId="02205B2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#include &lt;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stdio.h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&gt;</w:t>
      </w:r>
    </w:p>
    <w:p w14:paraId="2E5687F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#include &lt;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stdbool.h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&gt;</w:t>
      </w:r>
    </w:p>
    <w:p w14:paraId="48AA040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#include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"./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elapsed_time.h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"</w:t>
      </w:r>
    </w:p>
    <w:p w14:paraId="3D69DC2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#include "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make_custom_pdf.c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"</w:t>
      </w:r>
    </w:p>
    <w:p w14:paraId="212FD34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2C9487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3EED2EB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 road stuff</w:t>
      </w:r>
    </w:p>
    <w:p w14:paraId="2C25A1C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3ABD43B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9DA875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static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1 +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max_road_size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_]; // positions 0.._max_road_size_</w:t>
      </w:r>
    </w:p>
    <w:p w14:paraId="1F86C44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02405E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static void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init_road_speeds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(void)</w:t>
      </w:r>
    </w:p>
    <w:p w14:paraId="51030DF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7D3A91A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double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speed;</w:t>
      </w:r>
      <w:proofErr w:type="gramEnd"/>
    </w:p>
    <w:p w14:paraId="4AF3330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int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6EF9483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C545A6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for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0;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max_road_size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++)</w:t>
      </w:r>
    </w:p>
    <w:p w14:paraId="7B1D9F3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3A7149C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speed = (double)_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 * (0.55 + 0.30 *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sin(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0.11 * (double)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 + 0.10 * sin(0.17 * (double)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+ 1.0) + 0.15 * sin(0.19 * (double)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));</w:t>
      </w:r>
    </w:p>
    <w:p w14:paraId="2727766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= (int)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floor(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0.5 + speed) + (int)((unsigned int)random() % 3u) - 1;</w:t>
      </w:r>
    </w:p>
    <w:p w14:paraId="2FF6794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&lt;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min_road_speed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_)</w:t>
      </w:r>
    </w:p>
    <w:p w14:paraId="1D98730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=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min_road_speed</w:t>
      </w:r>
      <w:proofErr w:type="spellEnd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_;</w:t>
      </w:r>
      <w:proofErr w:type="gramEnd"/>
    </w:p>
    <w:p w14:paraId="7C8207F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&gt;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_)</w:t>
      </w:r>
    </w:p>
    <w:p w14:paraId="23789DE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=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_;</w:t>
      </w:r>
      <w:proofErr w:type="gramEnd"/>
    </w:p>
    <w:p w14:paraId="654F1EB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2759D38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}</w:t>
      </w:r>
    </w:p>
    <w:p w14:paraId="3C14D0B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597BAD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28E6E8E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 description of a solution</w:t>
      </w:r>
    </w:p>
    <w:p w14:paraId="3D828F6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54C380C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B30853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typedef struct</w:t>
      </w:r>
    </w:p>
    <w:p w14:paraId="3F73AC4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53A41DA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moves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;   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             // the number of moves (the number of positions is one more than the number of moves)</w:t>
      </w:r>
    </w:p>
    <w:p w14:paraId="5A12093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int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positions[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1 +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max_road_size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_]; // the positions (the first one must be zero)</w:t>
      </w:r>
    </w:p>
    <w:p w14:paraId="00F8B81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}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60BAD87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7B0E469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static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solution_t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solution_1, solution_1_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best;</w:t>
      </w:r>
      <w:proofErr w:type="gramEnd"/>
    </w:p>
    <w:p w14:paraId="6DB6BE2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static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solution_t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solution_2, solution_2_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best;</w:t>
      </w:r>
      <w:proofErr w:type="gramEnd"/>
    </w:p>
    <w:p w14:paraId="16A90FD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static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solution_t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solution_3, solution_3_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best;</w:t>
      </w:r>
      <w:proofErr w:type="gramEnd"/>
    </w:p>
    <w:p w14:paraId="6ED298A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static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solution_t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solution_4, solution_4_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best;</w:t>
      </w:r>
      <w:proofErr w:type="gramEnd"/>
    </w:p>
    <w:p w14:paraId="20382DA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static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solution_t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solution_5, solution_5_best, solution_5_listas_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guardadas;</w:t>
      </w:r>
      <w:proofErr w:type="gramEnd"/>
    </w:p>
    <w:p w14:paraId="263CC6A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double solution_1_elapsed_time; // time it took to solve the problem 1</w:t>
      </w:r>
    </w:p>
    <w:p w14:paraId="049E8E4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double solution_2_elapsed_time; // time it took to solve the problem 2</w:t>
      </w:r>
    </w:p>
    <w:p w14:paraId="51C3F7F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double solution_3_elapsed_time; // time it took to solve the problem 3</w:t>
      </w:r>
    </w:p>
    <w:p w14:paraId="660C292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double solution_4_elapsed_time; // time it took to solve the problem 4</w:t>
      </w:r>
    </w:p>
    <w:p w14:paraId="7B938B0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double solution_5_elapsed_time; // time it took to solve the problem 5</w:t>
      </w:r>
    </w:p>
    <w:p w14:paraId="66490E1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unsigned long solution_1_count; // effort dispended solving the problem 1</w:t>
      </w:r>
    </w:p>
    <w:p w14:paraId="1BAE691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unsigned long solution_2_count; // effort dispended solving the problem 2</w:t>
      </w:r>
    </w:p>
    <w:p w14:paraId="0D025DF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unsigned long solution_3_count; // effort dispended solving the problem 3</w:t>
      </w:r>
    </w:p>
    <w:p w14:paraId="2EDA9E1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unsigned long solution_4_count; // effort dispended solving the problem 4</w:t>
      </w:r>
    </w:p>
    <w:p w14:paraId="13EF093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unsigned long solution_5_count; // effort dispended solving the problem 5</w:t>
      </w:r>
    </w:p>
    <w:p w14:paraId="5441FD7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2A5A0B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27124D5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 solution 1 (the very inefficient recursive solution given to the students)</w:t>
      </w:r>
    </w:p>
    <w:p w14:paraId="042DCE7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6C55624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2A7EB2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void solution_1_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recursion(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int position, int speed,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1EF4006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11C0E1E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2FA6933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46A5EF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// record move</w:t>
      </w:r>
    </w:p>
    <w:p w14:paraId="1FCA66E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solution_1_count+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+;</w:t>
      </w:r>
      <w:proofErr w:type="gramEnd"/>
    </w:p>
    <w:p w14:paraId="32DB5E3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1.positions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= position;</w:t>
      </w:r>
    </w:p>
    <w:p w14:paraId="24BA9F8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// is it a solution?</w:t>
      </w:r>
    </w:p>
    <w:p w14:paraId="2686CA5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if (position ==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&amp;&amp; speed == 1)</w:t>
      </w:r>
    </w:p>
    <w:p w14:paraId="1C0C822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26EB091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// is it a better solution?</w:t>
      </w:r>
    </w:p>
    <w:p w14:paraId="21C94E5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solution_1_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_moves)</w:t>
      </w:r>
    </w:p>
    <w:p w14:paraId="42CE366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7C0A7B2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solution_1_best = 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1;</w:t>
      </w:r>
      <w:proofErr w:type="gramEnd"/>
    </w:p>
    <w:p w14:paraId="3923E15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solution_1_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_moves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</w:p>
    <w:p w14:paraId="30895DD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20E2C02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return;</w:t>
      </w:r>
      <w:proofErr w:type="gramEnd"/>
    </w:p>
    <w:p w14:paraId="35F25BF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2DBF6E6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// no, try all legal speeds</w:t>
      </w:r>
    </w:p>
    <w:p w14:paraId="23FBEE9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for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speed - 1;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speed + 1;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++)</w:t>
      </w:r>
    </w:p>
    <w:p w14:paraId="12FCEA0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&gt;= 1 &amp;&amp;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 &amp;&amp; 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0BAAD9D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3474225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for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0;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&amp;&amp;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];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++)</w:t>
      </w:r>
    </w:p>
    <w:p w14:paraId="66571D0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;</w:t>
      </w:r>
    </w:p>
    <w:p w14:paraId="37018E2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&gt;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51B83F1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solution_1_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recursion(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+ 1, 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245A5BE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r w:rsidRPr="00932DE5">
        <w:rPr>
          <w:rFonts w:ascii="Courier New" w:hAnsi="Courier New" w:cs="Courier New"/>
          <w:sz w:val="8"/>
          <w:szCs w:val="8"/>
        </w:rPr>
        <w:t>}</w:t>
      </w:r>
    </w:p>
    <w:p w14:paraId="3983BBD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>}</w:t>
      </w:r>
    </w:p>
    <w:p w14:paraId="0DCA705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</w:p>
    <w:p w14:paraId="2A45754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>//</w:t>
      </w:r>
    </w:p>
    <w:p w14:paraId="45B1084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//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solution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2 (Solução melhorada do prof)</w:t>
      </w:r>
    </w:p>
    <w:p w14:paraId="33982DD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70236FF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A8B2EE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void solution_2_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recursion(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int position, int speed,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6893E5A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0CDD3FC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1EE4C3E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93B81F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solution_2_count+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+;</w:t>
      </w:r>
      <w:proofErr w:type="gramEnd"/>
    </w:p>
    <w:p w14:paraId="0AF63B9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2.positions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= position;</w:t>
      </w:r>
    </w:p>
    <w:p w14:paraId="2359260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E141B3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if (position ==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&amp;&amp; speed == 1)</w:t>
      </w:r>
    </w:p>
    <w:p w14:paraId="54656D9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522B0F4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solution_2_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_moves)</w:t>
      </w:r>
    </w:p>
    <w:p w14:paraId="58F6F30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14D76A7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solution_2_best = 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2;</w:t>
      </w:r>
      <w:proofErr w:type="gramEnd"/>
    </w:p>
    <w:p w14:paraId="271CB6F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solution_2_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_moves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</w:p>
    <w:p w14:paraId="13A40A1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172488A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return;</w:t>
      </w:r>
      <w:proofErr w:type="gramEnd"/>
    </w:p>
    <w:p w14:paraId="6F9A1B4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0615FCC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48FA4A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if (solution_2_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best.positions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&gt; solution_2.positions[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])</w:t>
      </w:r>
    </w:p>
    <w:p w14:paraId="65AB86C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005DAB4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return;</w:t>
      </w:r>
      <w:proofErr w:type="gramEnd"/>
    </w:p>
    <w:p w14:paraId="247F89D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4BD8FEC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5EB2636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for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speed + 1;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&gt;= speed - 1;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--)</w:t>
      </w:r>
    </w:p>
    <w:p w14:paraId="7C9BEA6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&gt;= 1 &amp;&amp;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 &amp;&amp; 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047BC9D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1BFBB3F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for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0;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&amp;&amp;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];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++)</w:t>
      </w:r>
    </w:p>
    <w:p w14:paraId="2235048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;</w:t>
      </w:r>
    </w:p>
    <w:p w14:paraId="66FB35B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lastRenderedPageBreak/>
        <w:t xml:space="preserve">  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&gt;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4E48675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solution_2_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recursion(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+ 1, 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4AB0BDA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r w:rsidRPr="00932DE5">
        <w:rPr>
          <w:rFonts w:ascii="Courier New" w:hAnsi="Courier New" w:cs="Courier New"/>
          <w:sz w:val="8"/>
          <w:szCs w:val="8"/>
        </w:rPr>
        <w:t>}</w:t>
      </w:r>
    </w:p>
    <w:p w14:paraId="7969B6F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>}</w:t>
      </w:r>
    </w:p>
    <w:p w14:paraId="679C299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</w:p>
    <w:p w14:paraId="6CF58C2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>//</w:t>
      </w:r>
    </w:p>
    <w:p w14:paraId="230EBAB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//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solution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3 (Testa as velocidades seguintes recursivamente, se v=4 vai testar 3+2+1)</w:t>
      </w:r>
    </w:p>
    <w:p w14:paraId="071EC73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42CC772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9049AB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bool testarVelocidade1(int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int position,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00AF4BA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>{</w:t>
      </w:r>
    </w:p>
    <w:p w14:paraId="5FF4EC0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 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int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x, i,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casas_a_andar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= 0;</w:t>
      </w:r>
    </w:p>
    <w:p w14:paraId="520EA2A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</w:rPr>
        <w:t xml:space="preserve">  </w:t>
      </w: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record_position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0;</w:t>
      </w:r>
      <w:proofErr w:type="gramEnd"/>
    </w:p>
    <w:p w14:paraId="1682C02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111753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for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1;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++)</w:t>
      </w:r>
    </w:p>
    <w:p w14:paraId="05C9FCB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30F1EF5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casas_a_andar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+=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4C77F98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31ABB15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2BF2A8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for (x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 x &gt;= 1; x--)</w:t>
      </w:r>
    </w:p>
    <w:p w14:paraId="1ACF414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1C09130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//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record_position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x;</w:t>
      </w:r>
      <w:proofErr w:type="gramEnd"/>
    </w:p>
    <w:p w14:paraId="232B7DC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for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0;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x;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++)</w:t>
      </w:r>
    </w:p>
    <w:p w14:paraId="5686439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77DCE0E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if (x &gt;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record_position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i] || 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casas_a_andar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&gt;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1)</w:t>
      </w:r>
    </w:p>
    <w:p w14:paraId="6FAE172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04BBF7F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return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false;</w:t>
      </w:r>
      <w:proofErr w:type="gramEnd"/>
    </w:p>
    <w:p w14:paraId="3A2541E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425E466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35C0F26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record_position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x;</w:t>
      </w:r>
      <w:proofErr w:type="gramEnd"/>
    </w:p>
    <w:p w14:paraId="462050B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60C4E9D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return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true;</w:t>
      </w:r>
      <w:proofErr w:type="gramEnd"/>
    </w:p>
    <w:p w14:paraId="7D4B14B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}</w:t>
      </w:r>
    </w:p>
    <w:p w14:paraId="4466EB9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B6855A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void solution_3_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recursion(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int position, int speed,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2CAB773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4909104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7BC286C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bool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verificador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false;</w:t>
      </w:r>
      <w:proofErr w:type="gramEnd"/>
    </w:p>
    <w:p w14:paraId="70BA4ED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66FB5B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solution_3_count+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+;</w:t>
      </w:r>
      <w:proofErr w:type="gramEnd"/>
    </w:p>
    <w:p w14:paraId="769B3A6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3.positions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= position;</w:t>
      </w:r>
    </w:p>
    <w:p w14:paraId="3C1D0E4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1B8EFB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if (position ==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&amp;&amp; speed == 1)</w:t>
      </w:r>
    </w:p>
    <w:p w14:paraId="6ED01A7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4095084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solution_3_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_moves)</w:t>
      </w:r>
    </w:p>
    <w:p w14:paraId="306C323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41CE287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solution_3_best = 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3;</w:t>
      </w:r>
      <w:proofErr w:type="gramEnd"/>
    </w:p>
    <w:p w14:paraId="1CF32C9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solution_3_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_moves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</w:p>
    <w:p w14:paraId="3802115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425F2B5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return;</w:t>
      </w:r>
      <w:proofErr w:type="gramEnd"/>
    </w:p>
    <w:p w14:paraId="580D829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1956BAB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else</w:t>
      </w:r>
    </w:p>
    <w:p w14:paraId="2F4691C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4152F36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speed +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1;</w:t>
      </w:r>
      <w:proofErr w:type="gramEnd"/>
    </w:p>
    <w:p w14:paraId="264FAEA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59EBEB0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while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verificador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== false)</w:t>
      </w:r>
    </w:p>
    <w:p w14:paraId="4AA515E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3A464A5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verificador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testarVelocidade1(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position,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  <w:proofErr w:type="gramEnd"/>
    </w:p>
    <w:p w14:paraId="359F868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verificador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== false)</w:t>
      </w:r>
    </w:p>
    <w:p w14:paraId="43F90AD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4420AD9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-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-;</w:t>
      </w:r>
      <w:proofErr w:type="gramEnd"/>
    </w:p>
    <w:p w14:paraId="34B1815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18BC5CA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0D3BF97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50DD3E6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solution_3_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recursion(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+ 1, 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52B0449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</w:t>
      </w:r>
      <w:r w:rsidRPr="00932DE5">
        <w:rPr>
          <w:rFonts w:ascii="Courier New" w:hAnsi="Courier New" w:cs="Courier New"/>
          <w:sz w:val="8"/>
          <w:szCs w:val="8"/>
        </w:rPr>
        <w:t>}</w:t>
      </w:r>
    </w:p>
    <w:p w14:paraId="4F445E2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>}</w:t>
      </w:r>
    </w:p>
    <w:p w14:paraId="0CDBC27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</w:p>
    <w:p w14:paraId="65C0756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>//</w:t>
      </w:r>
    </w:p>
    <w:p w14:paraId="2365856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//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solution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4 (O mesmo que a anterior sem ser recursiva)</w:t>
      </w:r>
    </w:p>
    <w:p w14:paraId="08BC949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459D579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035596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bool testarVelocidade2(int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int position,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59B3845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>{</w:t>
      </w:r>
    </w:p>
    <w:p w14:paraId="56E8886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 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int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x, i,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casas_a_andar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= 0;</w:t>
      </w:r>
    </w:p>
    <w:p w14:paraId="31C56A8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</w:rPr>
        <w:t xml:space="preserve">  </w:t>
      </w: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record_position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0;</w:t>
      </w:r>
      <w:proofErr w:type="gramEnd"/>
    </w:p>
    <w:p w14:paraId="7D947CB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481FAE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for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1;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++)</w:t>
      </w:r>
    </w:p>
    <w:p w14:paraId="4983828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5534471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casas_a_andar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+=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5199395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7E38B61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0AE45C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for (x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 x &gt;= 1; x--)</w:t>
      </w:r>
    </w:p>
    <w:p w14:paraId="5ED0B123" w14:textId="53EBAD15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072885E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for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0;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x;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++)</w:t>
      </w:r>
    </w:p>
    <w:p w14:paraId="38A6926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694AD02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if (x &gt;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record_position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] || 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casas_a_andar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&gt;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1)</w:t>
      </w:r>
    </w:p>
    <w:p w14:paraId="761F7EF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3156C90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return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false;</w:t>
      </w:r>
      <w:proofErr w:type="gramEnd"/>
    </w:p>
    <w:p w14:paraId="696B291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4F1575B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05518CB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record_position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x;</w:t>
      </w:r>
      <w:proofErr w:type="gramEnd"/>
    </w:p>
    <w:p w14:paraId="24908B9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58481FC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return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true;</w:t>
      </w:r>
      <w:proofErr w:type="gramEnd"/>
    </w:p>
    <w:p w14:paraId="61F731A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}</w:t>
      </w:r>
    </w:p>
    <w:p w14:paraId="6338241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7BCD531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void solution_4_non_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recursion(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0EF9267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07459B5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0;</w:t>
      </w:r>
      <w:proofErr w:type="gramEnd"/>
    </w:p>
    <w:p w14:paraId="146538F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int position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0;</w:t>
      </w:r>
      <w:proofErr w:type="gramEnd"/>
    </w:p>
    <w:p w14:paraId="0A4725D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int speed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0;</w:t>
      </w:r>
      <w:proofErr w:type="gramEnd"/>
    </w:p>
    <w:p w14:paraId="66834ED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5675897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bool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verificador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false;</w:t>
      </w:r>
      <w:proofErr w:type="gramEnd"/>
    </w:p>
    <w:p w14:paraId="76278CD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6541D6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solution_3_count+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+;</w:t>
      </w:r>
      <w:proofErr w:type="gramEnd"/>
    </w:p>
    <w:p w14:paraId="43F8E2E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3.positions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= position;</w:t>
      </w:r>
    </w:p>
    <w:p w14:paraId="3E2522F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31BA306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while (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position !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4EE073E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13CB488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verificador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false;</w:t>
      </w:r>
      <w:proofErr w:type="gramEnd"/>
    </w:p>
    <w:p w14:paraId="78A9195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speed +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1;</w:t>
      </w:r>
      <w:proofErr w:type="gramEnd"/>
    </w:p>
    <w:p w14:paraId="0A3DD2F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0D3BFD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while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verificador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== false)</w:t>
      </w:r>
    </w:p>
    <w:p w14:paraId="5672D6E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0EABEA5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verificador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testarVelocidade2(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position,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  <w:proofErr w:type="gramEnd"/>
    </w:p>
    <w:p w14:paraId="7449B8E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verificador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== false)</w:t>
      </w:r>
    </w:p>
    <w:p w14:paraId="4B48A4E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3CEB2A5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-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-;</w:t>
      </w:r>
      <w:proofErr w:type="gramEnd"/>
    </w:p>
    <w:p w14:paraId="24C3AE6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0205C59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3279D91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78B34A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+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+;</w:t>
      </w:r>
      <w:proofErr w:type="gramEnd"/>
    </w:p>
    <w:p w14:paraId="026F087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position +=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78A3858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speed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3445976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4.positions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= position;</w:t>
      </w:r>
    </w:p>
    <w:p w14:paraId="6CCD5C3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1D56E2F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94D56A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if (position ==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&amp;&amp; speed == 1)</w:t>
      </w:r>
    </w:p>
    <w:p w14:paraId="1701038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1CF03B5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solution_4_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_moves)</w:t>
      </w:r>
    </w:p>
    <w:p w14:paraId="47222DE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0548164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solution_4_best = 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4;</w:t>
      </w:r>
      <w:proofErr w:type="gramEnd"/>
    </w:p>
    <w:p w14:paraId="398BFC2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solution_4_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_moves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</w:p>
    <w:p w14:paraId="4A5489B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28349B8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return;</w:t>
      </w:r>
      <w:proofErr w:type="gramEnd"/>
    </w:p>
    <w:p w14:paraId="0540818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16B539C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}</w:t>
      </w:r>
    </w:p>
    <w:p w14:paraId="41769A8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7E1303F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3A8BC2D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 solution 5</w:t>
      </w:r>
    </w:p>
    <w:p w14:paraId="1EBDACA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6D9595F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EA775B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static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last_speed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0,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last_position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0;</w:t>
      </w:r>
      <w:proofErr w:type="gramEnd"/>
    </w:p>
    <w:p w14:paraId="195B6B2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proofErr w:type="spellStart"/>
      <w:r w:rsidRPr="00932DE5">
        <w:rPr>
          <w:rFonts w:ascii="Courier New" w:hAnsi="Courier New" w:cs="Courier New"/>
          <w:sz w:val="8"/>
          <w:szCs w:val="8"/>
        </w:rPr>
        <w:t>static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int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guardar_listas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= 0,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listas_guardadas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= 0;</w:t>
      </w:r>
    </w:p>
    <w:p w14:paraId="632AC58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</w:p>
    <w:p w14:paraId="7AE8D0B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bool testarVelocidade3(int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int position,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509CD6C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>{</w:t>
      </w:r>
    </w:p>
    <w:p w14:paraId="2BE93EE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 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int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x, i,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casas_a_andar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= 0;</w:t>
      </w:r>
    </w:p>
    <w:p w14:paraId="2E1FFCB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</w:rPr>
        <w:t xml:space="preserve">  </w:t>
      </w: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record_position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0;</w:t>
      </w:r>
      <w:proofErr w:type="gramEnd"/>
    </w:p>
    <w:p w14:paraId="1C2FB50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D419E1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for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1;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++)</w:t>
      </w:r>
    </w:p>
    <w:p w14:paraId="095BE268" w14:textId="77777777" w:rsidR="007D1E01" w:rsidRPr="00D133B1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</w:t>
      </w:r>
      <w:r w:rsidRPr="00D133B1">
        <w:rPr>
          <w:rFonts w:ascii="Courier New" w:hAnsi="Courier New" w:cs="Courier New"/>
          <w:sz w:val="8"/>
          <w:szCs w:val="8"/>
        </w:rPr>
        <w:t>{</w:t>
      </w:r>
    </w:p>
    <w:p w14:paraId="25096CDA" w14:textId="77777777" w:rsidR="007D1E01" w:rsidRPr="00D133B1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D133B1">
        <w:rPr>
          <w:rFonts w:ascii="Courier New" w:hAnsi="Courier New" w:cs="Courier New"/>
          <w:sz w:val="8"/>
          <w:szCs w:val="8"/>
        </w:rPr>
        <w:t xml:space="preserve">    </w:t>
      </w:r>
      <w:proofErr w:type="spellStart"/>
      <w:r w:rsidRPr="00D133B1">
        <w:rPr>
          <w:rFonts w:ascii="Courier New" w:hAnsi="Courier New" w:cs="Courier New"/>
          <w:sz w:val="8"/>
          <w:szCs w:val="8"/>
        </w:rPr>
        <w:t>casas_a_andar</w:t>
      </w:r>
      <w:proofErr w:type="spellEnd"/>
      <w:r w:rsidRPr="00D133B1">
        <w:rPr>
          <w:rFonts w:ascii="Courier New" w:hAnsi="Courier New" w:cs="Courier New"/>
          <w:sz w:val="8"/>
          <w:szCs w:val="8"/>
        </w:rPr>
        <w:t xml:space="preserve"> += i;</w:t>
      </w:r>
    </w:p>
    <w:p w14:paraId="75A19C17" w14:textId="77777777" w:rsidR="007D1E01" w:rsidRPr="00D133B1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D133B1">
        <w:rPr>
          <w:rFonts w:ascii="Courier New" w:hAnsi="Courier New" w:cs="Courier New"/>
          <w:sz w:val="8"/>
          <w:szCs w:val="8"/>
        </w:rPr>
        <w:t xml:space="preserve">  }</w:t>
      </w:r>
    </w:p>
    <w:p w14:paraId="53EE27B3" w14:textId="77777777" w:rsidR="007D1E01" w:rsidRPr="00D133B1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</w:p>
    <w:p w14:paraId="7275D5EA" w14:textId="1AC568A8" w:rsidR="007D1E01" w:rsidRPr="00D133B1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D133B1">
        <w:rPr>
          <w:rFonts w:ascii="Courier New" w:hAnsi="Courier New" w:cs="Courier New"/>
          <w:sz w:val="8"/>
          <w:szCs w:val="8"/>
        </w:rPr>
        <w:t xml:space="preserve">  </w:t>
      </w:r>
      <w:proofErr w:type="spellStart"/>
      <w:r w:rsidRPr="00D133B1">
        <w:rPr>
          <w:rFonts w:ascii="Courier New" w:hAnsi="Courier New" w:cs="Courier New"/>
          <w:sz w:val="8"/>
          <w:szCs w:val="8"/>
        </w:rPr>
        <w:t>int</w:t>
      </w:r>
      <w:proofErr w:type="spellEnd"/>
      <w:r w:rsidRPr="00D133B1">
        <w:rPr>
          <w:rFonts w:ascii="Courier New" w:hAnsi="Courier New" w:cs="Courier New"/>
          <w:sz w:val="8"/>
          <w:szCs w:val="8"/>
        </w:rPr>
        <w:t xml:space="preserve"> </w:t>
      </w:r>
      <w:proofErr w:type="spellStart"/>
      <w:r w:rsidR="00D133B1" w:rsidRPr="00D133B1">
        <w:rPr>
          <w:rFonts w:ascii="Courier New" w:hAnsi="Courier New" w:cs="Courier New"/>
          <w:sz w:val="8"/>
          <w:szCs w:val="8"/>
        </w:rPr>
        <w:t>teste_velocidade</w:t>
      </w:r>
      <w:proofErr w:type="spellEnd"/>
      <w:r w:rsidRPr="00D133B1">
        <w:rPr>
          <w:rFonts w:ascii="Courier New" w:hAnsi="Courier New" w:cs="Courier New"/>
          <w:sz w:val="8"/>
          <w:szCs w:val="8"/>
        </w:rPr>
        <w:t xml:space="preserve"> = </w:t>
      </w:r>
      <w:proofErr w:type="spellStart"/>
      <w:r w:rsidRPr="00D133B1">
        <w:rPr>
          <w:rFonts w:ascii="Courier New" w:hAnsi="Courier New" w:cs="Courier New"/>
          <w:sz w:val="8"/>
          <w:szCs w:val="8"/>
        </w:rPr>
        <w:t>position</w:t>
      </w:r>
      <w:proofErr w:type="spellEnd"/>
      <w:r w:rsidRPr="00D133B1">
        <w:rPr>
          <w:rFonts w:ascii="Courier New" w:hAnsi="Courier New" w:cs="Courier New"/>
          <w:sz w:val="8"/>
          <w:szCs w:val="8"/>
        </w:rPr>
        <w:t>;</w:t>
      </w:r>
    </w:p>
    <w:p w14:paraId="2D9C74AF" w14:textId="77777777" w:rsidR="007D1E01" w:rsidRPr="00D133B1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</w:p>
    <w:p w14:paraId="66352F0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D133B1">
        <w:rPr>
          <w:rFonts w:ascii="Courier New" w:hAnsi="Courier New" w:cs="Courier New"/>
          <w:sz w:val="8"/>
          <w:szCs w:val="8"/>
        </w:rPr>
        <w:t xml:space="preserve">  </w:t>
      </w: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for (x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 x &gt;= 1; x--)</w:t>
      </w:r>
    </w:p>
    <w:p w14:paraId="2159BDAB" w14:textId="77777777" w:rsidR="007D1E01" w:rsidRPr="008D6BF8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</w:t>
      </w:r>
      <w:r w:rsidRPr="008D6BF8">
        <w:rPr>
          <w:rFonts w:ascii="Courier New" w:hAnsi="Courier New" w:cs="Courier New"/>
          <w:sz w:val="8"/>
          <w:szCs w:val="8"/>
        </w:rPr>
        <w:t>{</w:t>
      </w:r>
    </w:p>
    <w:p w14:paraId="0ACDFD5A" w14:textId="77777777" w:rsidR="007D1E01" w:rsidRPr="008D6BF8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8D6BF8">
        <w:rPr>
          <w:rFonts w:ascii="Courier New" w:hAnsi="Courier New" w:cs="Courier New"/>
          <w:sz w:val="8"/>
          <w:szCs w:val="8"/>
        </w:rPr>
        <w:t xml:space="preserve">    for (i = 0; i &lt;= x; i++)</w:t>
      </w:r>
    </w:p>
    <w:p w14:paraId="1B7D09F7" w14:textId="77777777" w:rsidR="007D1E01" w:rsidRPr="008D6BF8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8D6BF8">
        <w:rPr>
          <w:rFonts w:ascii="Courier New" w:hAnsi="Courier New" w:cs="Courier New"/>
          <w:sz w:val="8"/>
          <w:szCs w:val="8"/>
        </w:rPr>
        <w:t xml:space="preserve">    {</w:t>
      </w:r>
    </w:p>
    <w:p w14:paraId="26F3F8E9" w14:textId="2FEBD917" w:rsidR="007D1E01" w:rsidRPr="0072316D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D133B1">
        <w:rPr>
          <w:rFonts w:ascii="Courier New" w:hAnsi="Courier New" w:cs="Courier New"/>
          <w:sz w:val="8"/>
          <w:szCs w:val="8"/>
        </w:rPr>
        <w:t xml:space="preserve">      </w:t>
      </w:r>
      <w:proofErr w:type="spellStart"/>
      <w:r w:rsidR="009D6EF1">
        <w:rPr>
          <w:rFonts w:ascii="Courier New" w:hAnsi="Courier New" w:cs="Courier New"/>
          <w:sz w:val="8"/>
          <w:szCs w:val="8"/>
        </w:rPr>
        <w:t>t</w:t>
      </w:r>
      <w:r w:rsidR="00D133B1" w:rsidRPr="00D133B1">
        <w:rPr>
          <w:rFonts w:ascii="Courier New" w:hAnsi="Courier New" w:cs="Courier New"/>
          <w:sz w:val="8"/>
          <w:szCs w:val="8"/>
        </w:rPr>
        <w:t>este_velocidade</w:t>
      </w:r>
      <w:proofErr w:type="spellEnd"/>
      <w:r w:rsidRPr="00D133B1">
        <w:rPr>
          <w:rFonts w:ascii="Courier New" w:hAnsi="Courier New" w:cs="Courier New"/>
          <w:sz w:val="8"/>
          <w:szCs w:val="8"/>
        </w:rPr>
        <w:t>++;</w:t>
      </w:r>
    </w:p>
    <w:p w14:paraId="78A0D49D" w14:textId="77777777" w:rsidR="007D1E01" w:rsidRPr="0072316D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</w:p>
    <w:p w14:paraId="4D09804C" w14:textId="4B3268ED" w:rsidR="007D1E01" w:rsidRPr="008D6BF8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D133B1">
        <w:rPr>
          <w:rFonts w:ascii="Courier New" w:hAnsi="Courier New" w:cs="Courier New"/>
          <w:sz w:val="8"/>
          <w:szCs w:val="8"/>
        </w:rPr>
        <w:t xml:space="preserve">      </w:t>
      </w:r>
      <w:r w:rsidRPr="008D6BF8">
        <w:rPr>
          <w:rFonts w:ascii="Courier New" w:hAnsi="Courier New" w:cs="Courier New"/>
          <w:sz w:val="8"/>
          <w:szCs w:val="8"/>
          <w:lang w:val="en-US"/>
        </w:rPr>
        <w:t>if (</w:t>
      </w:r>
      <w:proofErr w:type="spellStart"/>
      <w:r w:rsidR="00D133B1" w:rsidRPr="008D6BF8">
        <w:rPr>
          <w:rFonts w:ascii="Courier New" w:hAnsi="Courier New" w:cs="Courier New"/>
          <w:sz w:val="8"/>
          <w:szCs w:val="8"/>
          <w:lang w:val="en-US"/>
        </w:rPr>
        <w:t>teste_velocidade</w:t>
      </w:r>
      <w:proofErr w:type="spellEnd"/>
      <w:r w:rsidRPr="008D6BF8">
        <w:rPr>
          <w:rFonts w:ascii="Courier New" w:hAnsi="Courier New" w:cs="Courier New"/>
          <w:sz w:val="8"/>
          <w:szCs w:val="8"/>
          <w:lang w:val="en-US"/>
        </w:rPr>
        <w:t xml:space="preserve">&gt; </w:t>
      </w:r>
      <w:proofErr w:type="spellStart"/>
      <w:r w:rsidRPr="008D6BF8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8D6BF8">
        <w:rPr>
          <w:rFonts w:ascii="Courier New" w:hAnsi="Courier New" w:cs="Courier New"/>
          <w:sz w:val="8"/>
          <w:szCs w:val="8"/>
          <w:lang w:val="en-US"/>
        </w:rPr>
        <w:t xml:space="preserve"> &amp;&amp; </w:t>
      </w:r>
      <w:proofErr w:type="spellStart"/>
      <w:r w:rsidRPr="008D6BF8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8D6BF8">
        <w:rPr>
          <w:rFonts w:ascii="Courier New" w:hAnsi="Courier New" w:cs="Courier New"/>
          <w:sz w:val="8"/>
          <w:szCs w:val="8"/>
          <w:lang w:val="en-US"/>
        </w:rPr>
        <w:t xml:space="preserve"> &gt; 1)</w:t>
      </w:r>
    </w:p>
    <w:p w14:paraId="008BC7C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8D6BF8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0D7C649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lastRenderedPageBreak/>
        <w:t xml:space="preserve">  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guardar_listas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1;</w:t>
      </w:r>
      <w:proofErr w:type="gramEnd"/>
    </w:p>
    <w:p w14:paraId="782C481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55D60E5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FF093B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if (x &gt;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record_position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] || 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casas_a_andar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&gt;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1)</w:t>
      </w:r>
    </w:p>
    <w:p w14:paraId="1B5ECBB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1EB9D9D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return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false;</w:t>
      </w:r>
      <w:proofErr w:type="gramEnd"/>
    </w:p>
    <w:p w14:paraId="5AE7B77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06765BA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05A7B09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record_position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x;</w:t>
      </w:r>
      <w:proofErr w:type="gramEnd"/>
    </w:p>
    <w:p w14:paraId="0D2EB2A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5387842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return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true;</w:t>
      </w:r>
      <w:proofErr w:type="gramEnd"/>
    </w:p>
    <w:p w14:paraId="10E6D3A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}</w:t>
      </w:r>
    </w:p>
    <w:p w14:paraId="025323B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A8EAA4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static void solution_5_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dynamic(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int position, int speed,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5E2659F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0056BEE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1AE6CA7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bool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verificador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false;</w:t>
      </w:r>
      <w:proofErr w:type="gramEnd"/>
    </w:p>
    <w:p w14:paraId="22F2C8B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570B229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solution_5_count+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+;</w:t>
      </w:r>
      <w:proofErr w:type="gramEnd"/>
    </w:p>
    <w:p w14:paraId="613BF73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5.positions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= position;</w:t>
      </w:r>
    </w:p>
    <w:p w14:paraId="5486ECF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573CA0B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if (position ==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&amp;&amp; speed == 1)</w:t>
      </w:r>
    </w:p>
    <w:p w14:paraId="4BEF153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2E0D3B9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solution_5_best = 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5;</w:t>
      </w:r>
      <w:proofErr w:type="gramEnd"/>
    </w:p>
    <w:p w14:paraId="4CB4DA1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solution_5_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_moves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</w:p>
    <w:p w14:paraId="511E847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return;</w:t>
      </w:r>
      <w:proofErr w:type="gramEnd"/>
    </w:p>
    <w:p w14:paraId="1ACC64E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2E46E68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else</w:t>
      </w:r>
    </w:p>
    <w:p w14:paraId="71078EC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49FC72A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speed +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1;</w:t>
      </w:r>
      <w:proofErr w:type="gramEnd"/>
    </w:p>
    <w:p w14:paraId="74C76A4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144F81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while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verificador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== false)</w:t>
      </w:r>
    </w:p>
    <w:p w14:paraId="6DED68B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47D7D5D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verificador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testarVelocidade3(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position,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  <w:proofErr w:type="gramEnd"/>
    </w:p>
    <w:p w14:paraId="3E33F93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verificador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== false)</w:t>
      </w:r>
    </w:p>
    <w:p w14:paraId="6AEC97D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1189B2F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-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-;</w:t>
      </w:r>
      <w:proofErr w:type="gramEnd"/>
    </w:p>
    <w:p w14:paraId="6AA2F5C2" w14:textId="77777777" w:rsidR="007D1E01" w:rsidRPr="00D45107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r w:rsidRPr="00D45107">
        <w:rPr>
          <w:rFonts w:ascii="Courier New" w:hAnsi="Courier New" w:cs="Courier New"/>
          <w:sz w:val="8"/>
          <w:szCs w:val="8"/>
        </w:rPr>
        <w:t>}</w:t>
      </w:r>
    </w:p>
    <w:p w14:paraId="08BAF96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D45107">
        <w:rPr>
          <w:rFonts w:ascii="Courier New" w:hAnsi="Courier New" w:cs="Courier New"/>
          <w:sz w:val="8"/>
          <w:szCs w:val="8"/>
        </w:rPr>
        <w:t xml:space="preserve">    </w:t>
      </w:r>
      <w:r w:rsidRPr="00932DE5">
        <w:rPr>
          <w:rFonts w:ascii="Courier New" w:hAnsi="Courier New" w:cs="Courier New"/>
          <w:sz w:val="8"/>
          <w:szCs w:val="8"/>
        </w:rPr>
        <w:t>}</w:t>
      </w:r>
    </w:p>
    <w:p w14:paraId="07FDD94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</w:p>
    <w:p w14:paraId="308546D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if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(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guardar_listas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== 1 &amp;&amp;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listas_guardadas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== 0)</w:t>
      </w:r>
    </w:p>
    <w:p w14:paraId="03FC96D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    {</w:t>
      </w:r>
    </w:p>
    <w:p w14:paraId="0C33173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      </w:t>
      </w:r>
      <w:proofErr w:type="spellStart"/>
      <w:r w:rsidRPr="00932DE5">
        <w:rPr>
          <w:rFonts w:ascii="Courier New" w:hAnsi="Courier New" w:cs="Courier New"/>
          <w:sz w:val="8"/>
          <w:szCs w:val="8"/>
        </w:rPr>
        <w:t>listas_guardadas</w:t>
      </w:r>
      <w:proofErr w:type="spellEnd"/>
      <w:r w:rsidRPr="00932DE5">
        <w:rPr>
          <w:rFonts w:ascii="Courier New" w:hAnsi="Courier New" w:cs="Courier New"/>
          <w:sz w:val="8"/>
          <w:szCs w:val="8"/>
        </w:rPr>
        <w:t xml:space="preserve"> = 1;</w:t>
      </w:r>
    </w:p>
    <w:p w14:paraId="1F0F38EF" w14:textId="77777777" w:rsidR="007D1E01" w:rsidRPr="008D6BF8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932DE5">
        <w:rPr>
          <w:rFonts w:ascii="Courier New" w:hAnsi="Courier New" w:cs="Courier New"/>
          <w:sz w:val="8"/>
          <w:szCs w:val="8"/>
        </w:rPr>
        <w:t xml:space="preserve">      </w:t>
      </w:r>
      <w:r w:rsidRPr="008D6BF8">
        <w:rPr>
          <w:rFonts w:ascii="Courier New" w:hAnsi="Courier New" w:cs="Courier New"/>
          <w:sz w:val="8"/>
          <w:szCs w:val="8"/>
        </w:rPr>
        <w:t>for (</w:t>
      </w:r>
      <w:proofErr w:type="spellStart"/>
      <w:r w:rsidRPr="008D6BF8">
        <w:rPr>
          <w:rFonts w:ascii="Courier New" w:hAnsi="Courier New" w:cs="Courier New"/>
          <w:sz w:val="8"/>
          <w:szCs w:val="8"/>
        </w:rPr>
        <w:t>int</w:t>
      </w:r>
      <w:proofErr w:type="spellEnd"/>
      <w:r w:rsidRPr="008D6BF8">
        <w:rPr>
          <w:rFonts w:ascii="Courier New" w:hAnsi="Courier New" w:cs="Courier New"/>
          <w:sz w:val="8"/>
          <w:szCs w:val="8"/>
        </w:rPr>
        <w:t xml:space="preserve"> i = 0; i &lt;= </w:t>
      </w:r>
      <w:proofErr w:type="spellStart"/>
      <w:r w:rsidRPr="008D6BF8">
        <w:rPr>
          <w:rFonts w:ascii="Courier New" w:hAnsi="Courier New" w:cs="Courier New"/>
          <w:sz w:val="8"/>
          <w:szCs w:val="8"/>
        </w:rPr>
        <w:t>final_position</w:t>
      </w:r>
      <w:proofErr w:type="spellEnd"/>
      <w:r w:rsidRPr="008D6BF8">
        <w:rPr>
          <w:rFonts w:ascii="Courier New" w:hAnsi="Courier New" w:cs="Courier New"/>
          <w:sz w:val="8"/>
          <w:szCs w:val="8"/>
        </w:rPr>
        <w:t>; i++)</w:t>
      </w:r>
    </w:p>
    <w:p w14:paraId="2607DE0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8D6BF8">
        <w:rPr>
          <w:rFonts w:ascii="Courier New" w:hAnsi="Courier New" w:cs="Courier New"/>
          <w:sz w:val="8"/>
          <w:szCs w:val="8"/>
        </w:rPr>
        <w:t xml:space="preserve">      </w:t>
      </w: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16DD64A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466BE1D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{</w:t>
      </w:r>
    </w:p>
    <w:p w14:paraId="33C2E5C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  solution_5_listas_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guardadas.positions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= solution_5.positions[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];</w:t>
      </w:r>
    </w:p>
    <w:p w14:paraId="56F57E0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}</w:t>
      </w:r>
    </w:p>
    <w:p w14:paraId="22F1772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else</w:t>
      </w:r>
    </w:p>
    <w:p w14:paraId="24745F5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{</w:t>
      </w:r>
    </w:p>
    <w:p w14:paraId="1F798BF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  solution_5_listas_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guardadas.positions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= 0;</w:t>
      </w:r>
    </w:p>
    <w:p w14:paraId="14FAEE3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}</w:t>
      </w:r>
    </w:p>
    <w:p w14:paraId="7990FD3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4A4EBC8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solution_5_listas_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guardadas.n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_moves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- 1;</w:t>
      </w:r>
    </w:p>
    <w:p w14:paraId="49A49FC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last_position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solution_5_listas_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guardadas.positions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- 1];</w:t>
      </w:r>
    </w:p>
    <w:p w14:paraId="4B92695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last_speed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solution_5_listas_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guardadas.positions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- 1] - solution_5_listas_guardadas.positions[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- 2];</w:t>
      </w:r>
    </w:p>
    <w:p w14:paraId="4AE0E6F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310A0EF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9EDD7A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solution_5_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dynamic(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move_number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+ 1, position +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new_speed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6476F00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41E3AFA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}</w:t>
      </w:r>
    </w:p>
    <w:p w14:paraId="56D7B6A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C87C61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6FC83A5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define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solution5</w:t>
      </w:r>
    </w:p>
    <w:p w14:paraId="6F7447A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5AEE606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5F473C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static void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solve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_1(int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0E0A93E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46D7D88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1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&gt;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max_road_size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_)</w:t>
      </w:r>
    </w:p>
    <w:p w14:paraId="6199CEC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649EF3D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stderr, "solve_1: bad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\n");</w:t>
      </w:r>
    </w:p>
    <w:p w14:paraId="40FE9FB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exit(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1);</w:t>
      </w:r>
    </w:p>
    <w:p w14:paraId="0341B99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0B79EA1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solution_1_elapsed_time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cpu_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time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5F154C9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solution_1_count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0ul;</w:t>
      </w:r>
      <w:proofErr w:type="gramEnd"/>
    </w:p>
    <w:p w14:paraId="4F28397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solution_1_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_moves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+ 100;</w:t>
      </w:r>
    </w:p>
    <w:p w14:paraId="5530E45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solution_1_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recursion(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0, 0, 0,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4FB3D4B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solution_1_elapsed_time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cpu_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time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) - solution_1_elapsed_time;</w:t>
      </w:r>
    </w:p>
    <w:p w14:paraId="40F4296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}</w:t>
      </w:r>
    </w:p>
    <w:p w14:paraId="71E6163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2EFDB4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static void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solve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_2(int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66BB365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3720666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1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&gt;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max_road_size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_)</w:t>
      </w:r>
    </w:p>
    <w:p w14:paraId="710512C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6AAE06D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stderr, "solve_2: bad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\n");</w:t>
      </w:r>
    </w:p>
    <w:p w14:paraId="3149B9A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exit(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1);</w:t>
      </w:r>
    </w:p>
    <w:p w14:paraId="7463268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1ACB2A5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7F2354B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solution_2_elapsed_time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cpu_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time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0975006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solution_2_count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0ul;</w:t>
      </w:r>
      <w:proofErr w:type="gramEnd"/>
    </w:p>
    <w:p w14:paraId="689CB9F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solution_2_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_moves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+ 100;</w:t>
      </w:r>
    </w:p>
    <w:p w14:paraId="5F9831E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solution_2_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recursion(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0, 0, 0,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6CBFECB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solution_2_elapsed_time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cpu_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time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) - solution_2_elapsed_time;</w:t>
      </w:r>
    </w:p>
    <w:p w14:paraId="19EA363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}</w:t>
      </w:r>
    </w:p>
    <w:p w14:paraId="492E221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9DD89F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static void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solve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_3(int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1303A85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0E5F08D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1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&gt;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max_road_size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_)</w:t>
      </w:r>
    </w:p>
    <w:p w14:paraId="6EE3397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1E211CE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stderr, "solve_3: bad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\n");</w:t>
      </w:r>
    </w:p>
    <w:p w14:paraId="775F395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exit(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1);</w:t>
      </w:r>
    </w:p>
    <w:p w14:paraId="1B26990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32C8F81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2E312D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solution_3_elapsed_time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cpu_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time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3C57166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solution_3_count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0ul;</w:t>
      </w:r>
      <w:proofErr w:type="gramEnd"/>
    </w:p>
    <w:p w14:paraId="7402514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solution_3_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_moves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+ 100;</w:t>
      </w:r>
    </w:p>
    <w:p w14:paraId="17F4893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solution_3_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recursion(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0, 0, 0,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1B4142B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solution_3_elapsed_time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cpu_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time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) - solution_3_elapsed_time;</w:t>
      </w:r>
    </w:p>
    <w:p w14:paraId="31A9861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}</w:t>
      </w:r>
    </w:p>
    <w:p w14:paraId="4F89830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975AF7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static void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solve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_4(int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62D939F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42920C2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1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&gt;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max_road_size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_)</w:t>
      </w:r>
    </w:p>
    <w:p w14:paraId="77EA0AD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68ADC00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stderr, "solve_4: bad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\n");</w:t>
      </w:r>
    </w:p>
    <w:p w14:paraId="6CADA18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exit(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1);</w:t>
      </w:r>
    </w:p>
    <w:p w14:paraId="5C1B1DC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17520B7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18EF2E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solution_4_elapsed_time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cpu_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time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240A635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solution_4_count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0ul;</w:t>
      </w:r>
      <w:proofErr w:type="gramEnd"/>
    </w:p>
    <w:p w14:paraId="3D92A48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solution_4_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_moves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+ 100;</w:t>
      </w:r>
    </w:p>
    <w:p w14:paraId="3DBE9C4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solution_4_non_recursion(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  <w:proofErr w:type="gramEnd"/>
    </w:p>
    <w:p w14:paraId="547ECD8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solution_4_elapsed_time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cpu_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time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) - solution_4_elapsed_time;</w:t>
      </w:r>
    </w:p>
    <w:p w14:paraId="1F9E82B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}</w:t>
      </w:r>
    </w:p>
    <w:p w14:paraId="1F0875F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22A1C73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static void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solve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_5(int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</w:t>
      </w:r>
    </w:p>
    <w:p w14:paraId="33645DF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2C750C5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1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&gt;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max_road_size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_)</w:t>
      </w:r>
    </w:p>
    <w:p w14:paraId="21684AD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390CDC8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stderr, "solve_5: bad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\n");</w:t>
      </w:r>
    </w:p>
    <w:p w14:paraId="3D74CB2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exit(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1);</w:t>
      </w:r>
    </w:p>
    <w:p w14:paraId="44A2AC8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2FC084B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solution_5_elapsed_time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cpu_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time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07B02EA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solution_5_count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0ul;</w:t>
      </w:r>
      <w:proofErr w:type="gramEnd"/>
    </w:p>
    <w:p w14:paraId="0CF9C1A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solution_5_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_moves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+ 100;</w:t>
      </w:r>
    </w:p>
    <w:p w14:paraId="64865A5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5.n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_moves = solution_5_listas_guardadas.n_moves;</w:t>
      </w:r>
    </w:p>
    <w:p w14:paraId="11438F9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for (int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0;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++)</w:t>
      </w:r>
    </w:p>
    <w:p w14:paraId="67E7AC1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3DC1658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solution_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5.positions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 = solution_5_listas_guardadas.positions[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];</w:t>
      </w:r>
    </w:p>
    <w:p w14:paraId="3F604229" w14:textId="77777777" w:rsidR="007D1E01" w:rsidRPr="005F0F9C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</w:t>
      </w:r>
      <w:r w:rsidRPr="005F0F9C">
        <w:rPr>
          <w:rFonts w:ascii="Courier New" w:hAnsi="Courier New" w:cs="Courier New"/>
          <w:sz w:val="8"/>
          <w:szCs w:val="8"/>
          <w:lang w:val="en-US"/>
        </w:rPr>
        <w:t>}</w:t>
      </w:r>
    </w:p>
    <w:p w14:paraId="6AD6E420" w14:textId="2D74257B" w:rsidR="007D1E01" w:rsidRPr="005F0F9C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5F0F9C">
        <w:rPr>
          <w:rFonts w:ascii="Courier New" w:hAnsi="Courier New" w:cs="Courier New"/>
          <w:sz w:val="8"/>
          <w:szCs w:val="8"/>
          <w:lang w:val="en-US"/>
        </w:rPr>
        <w:t xml:space="preserve">  </w:t>
      </w:r>
      <w:proofErr w:type="spellStart"/>
      <w:r w:rsidRPr="005F0F9C">
        <w:rPr>
          <w:rFonts w:ascii="Courier New" w:hAnsi="Courier New" w:cs="Courier New"/>
          <w:sz w:val="8"/>
          <w:szCs w:val="8"/>
          <w:lang w:val="en-US"/>
        </w:rPr>
        <w:t>guardar_listas</w:t>
      </w:r>
      <w:proofErr w:type="spellEnd"/>
      <w:r w:rsidRPr="005F0F9C">
        <w:rPr>
          <w:rFonts w:ascii="Courier New" w:hAnsi="Courier New" w:cs="Courier New"/>
          <w:sz w:val="8"/>
          <w:szCs w:val="8"/>
          <w:lang w:val="en-US"/>
        </w:rPr>
        <w:t xml:space="preserve"> = </w:t>
      </w:r>
      <w:proofErr w:type="gramStart"/>
      <w:r w:rsidR="00193AF6" w:rsidRPr="005F0F9C">
        <w:rPr>
          <w:rFonts w:ascii="Courier New" w:hAnsi="Courier New" w:cs="Courier New"/>
          <w:sz w:val="8"/>
          <w:szCs w:val="8"/>
          <w:lang w:val="en-US"/>
        </w:rPr>
        <w:t>0</w:t>
      </w:r>
      <w:r w:rsidRPr="005F0F9C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50FA9988" w14:textId="02D63919" w:rsidR="007D1E01" w:rsidRPr="005F0F9C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5F0F9C">
        <w:rPr>
          <w:rFonts w:ascii="Courier New" w:hAnsi="Courier New" w:cs="Courier New"/>
          <w:sz w:val="8"/>
          <w:szCs w:val="8"/>
          <w:lang w:val="en-US"/>
        </w:rPr>
        <w:t xml:space="preserve">  </w:t>
      </w:r>
      <w:proofErr w:type="spellStart"/>
      <w:r w:rsidRPr="005F0F9C">
        <w:rPr>
          <w:rFonts w:ascii="Courier New" w:hAnsi="Courier New" w:cs="Courier New"/>
          <w:sz w:val="8"/>
          <w:szCs w:val="8"/>
          <w:lang w:val="en-US"/>
        </w:rPr>
        <w:t>listas_guardadas</w:t>
      </w:r>
      <w:proofErr w:type="spellEnd"/>
      <w:r w:rsidRPr="005F0F9C">
        <w:rPr>
          <w:rFonts w:ascii="Courier New" w:hAnsi="Courier New" w:cs="Courier New"/>
          <w:sz w:val="8"/>
          <w:szCs w:val="8"/>
          <w:lang w:val="en-US"/>
        </w:rPr>
        <w:t xml:space="preserve"> = </w:t>
      </w:r>
      <w:proofErr w:type="gramStart"/>
      <w:r w:rsidR="00193AF6" w:rsidRPr="005F0F9C">
        <w:rPr>
          <w:rFonts w:ascii="Courier New" w:hAnsi="Courier New" w:cs="Courier New"/>
          <w:sz w:val="8"/>
          <w:szCs w:val="8"/>
          <w:lang w:val="en-US"/>
        </w:rPr>
        <w:t>0</w:t>
      </w:r>
      <w:r w:rsidRPr="005F0F9C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38E0E4A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5F0F9C">
        <w:rPr>
          <w:rFonts w:ascii="Courier New" w:hAnsi="Courier New" w:cs="Courier New"/>
          <w:sz w:val="8"/>
          <w:szCs w:val="8"/>
          <w:lang w:val="en-US"/>
        </w:rPr>
        <w:t xml:space="preserve">  </w:t>
      </w:r>
      <w:r w:rsidRPr="00932DE5">
        <w:rPr>
          <w:rFonts w:ascii="Courier New" w:hAnsi="Courier New" w:cs="Courier New"/>
          <w:sz w:val="8"/>
          <w:szCs w:val="8"/>
          <w:lang w:val="en-US"/>
        </w:rPr>
        <w:t>solution_5_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dynamic(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solution_5_listas_guardadas.n_moves,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last_position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last_speed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26AFAF6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solution_5_elapsed_time =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cpu_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time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) - solution_5_elapsed_time;</w:t>
      </w:r>
    </w:p>
    <w:p w14:paraId="3CE8139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}</w:t>
      </w:r>
    </w:p>
    <w:p w14:paraId="2E44BBF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1DEC7F8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14E419E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 main program</w:t>
      </w:r>
    </w:p>
    <w:p w14:paraId="0DC1B86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//</w:t>
      </w:r>
    </w:p>
    <w:p w14:paraId="5BCC6EA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CBE0D0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int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main(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argc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, char *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argv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argc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+ 1])</w:t>
      </w:r>
    </w:p>
    <w:p w14:paraId="3207ACC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{</w:t>
      </w:r>
    </w:p>
    <w:p w14:paraId="6B7B135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define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time_limit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 3600.0</w:t>
      </w:r>
    </w:p>
    <w:p w14:paraId="6BA20FC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int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n_mec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print_this_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one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;</w:t>
      </w:r>
      <w:proofErr w:type="gramEnd"/>
    </w:p>
    <w:p w14:paraId="4343317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char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file_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name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64];</w:t>
      </w:r>
    </w:p>
    <w:p w14:paraId="03CD475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7535EB4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// initialization</w:t>
      </w:r>
    </w:p>
    <w:p w14:paraId="308F0DFB" w14:textId="77777777" w:rsidR="007D1E01" w:rsidRPr="00E67412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</w:t>
      </w:r>
      <w:proofErr w:type="spellStart"/>
      <w:r w:rsidRPr="00E67412">
        <w:rPr>
          <w:rFonts w:ascii="Courier New" w:hAnsi="Courier New" w:cs="Courier New"/>
          <w:sz w:val="8"/>
          <w:szCs w:val="8"/>
          <w:lang w:val="en-US"/>
        </w:rPr>
        <w:t>n_mec</w:t>
      </w:r>
      <w:proofErr w:type="spellEnd"/>
      <w:r w:rsidRPr="00E67412">
        <w:rPr>
          <w:rFonts w:ascii="Courier New" w:hAnsi="Courier New" w:cs="Courier New"/>
          <w:sz w:val="8"/>
          <w:szCs w:val="8"/>
          <w:lang w:val="en-US"/>
        </w:rPr>
        <w:t xml:space="preserve"> = (</w:t>
      </w:r>
      <w:proofErr w:type="spellStart"/>
      <w:r w:rsidRPr="00E67412">
        <w:rPr>
          <w:rFonts w:ascii="Courier New" w:hAnsi="Courier New" w:cs="Courier New"/>
          <w:sz w:val="8"/>
          <w:szCs w:val="8"/>
          <w:lang w:val="en-US"/>
        </w:rPr>
        <w:t>argc</w:t>
      </w:r>
      <w:proofErr w:type="spellEnd"/>
      <w:r w:rsidRPr="00E67412">
        <w:rPr>
          <w:rFonts w:ascii="Courier New" w:hAnsi="Courier New" w:cs="Courier New"/>
          <w:sz w:val="8"/>
          <w:szCs w:val="8"/>
          <w:lang w:val="en-US"/>
        </w:rPr>
        <w:t xml:space="preserve"> &lt; 2</w:t>
      </w:r>
      <w:proofErr w:type="gramStart"/>
      <w:r w:rsidRPr="00E67412">
        <w:rPr>
          <w:rFonts w:ascii="Courier New" w:hAnsi="Courier New" w:cs="Courier New"/>
          <w:sz w:val="8"/>
          <w:szCs w:val="8"/>
          <w:lang w:val="en-US"/>
        </w:rPr>
        <w:t>) ?</w:t>
      </w:r>
      <w:proofErr w:type="gramEnd"/>
      <w:r w:rsidRPr="00E67412">
        <w:rPr>
          <w:rFonts w:ascii="Courier New" w:hAnsi="Courier New" w:cs="Courier New"/>
          <w:sz w:val="8"/>
          <w:szCs w:val="8"/>
          <w:lang w:val="en-US"/>
        </w:rPr>
        <w:t xml:space="preserve"> 0xAED</w:t>
      </w:r>
      <w:proofErr w:type="gramStart"/>
      <w:r w:rsidRPr="00E67412">
        <w:rPr>
          <w:rFonts w:ascii="Courier New" w:hAnsi="Courier New" w:cs="Courier New"/>
          <w:sz w:val="8"/>
          <w:szCs w:val="8"/>
          <w:lang w:val="en-US"/>
        </w:rPr>
        <w:t>2022 :</w:t>
      </w:r>
      <w:proofErr w:type="gramEnd"/>
      <w:r w:rsidRPr="00E67412">
        <w:rPr>
          <w:rFonts w:ascii="Courier New" w:hAnsi="Courier New" w:cs="Courier New"/>
          <w:sz w:val="8"/>
          <w:szCs w:val="8"/>
          <w:lang w:val="en-US"/>
        </w:rPr>
        <w:t xml:space="preserve"> </w:t>
      </w:r>
      <w:proofErr w:type="spellStart"/>
      <w:r w:rsidRPr="00E67412">
        <w:rPr>
          <w:rFonts w:ascii="Courier New" w:hAnsi="Courier New" w:cs="Courier New"/>
          <w:sz w:val="8"/>
          <w:szCs w:val="8"/>
          <w:lang w:val="en-US"/>
        </w:rPr>
        <w:t>atoi</w:t>
      </w:r>
      <w:proofErr w:type="spellEnd"/>
      <w:r w:rsidRPr="00E67412">
        <w:rPr>
          <w:rFonts w:ascii="Courier New" w:hAnsi="Courier New" w:cs="Courier New"/>
          <w:sz w:val="8"/>
          <w:szCs w:val="8"/>
          <w:lang w:val="en-US"/>
        </w:rPr>
        <w:t>(</w:t>
      </w:r>
      <w:proofErr w:type="spellStart"/>
      <w:r w:rsidRPr="00E67412">
        <w:rPr>
          <w:rFonts w:ascii="Courier New" w:hAnsi="Courier New" w:cs="Courier New"/>
          <w:sz w:val="8"/>
          <w:szCs w:val="8"/>
          <w:lang w:val="en-US"/>
        </w:rPr>
        <w:t>argv</w:t>
      </w:r>
      <w:proofErr w:type="spellEnd"/>
      <w:r w:rsidRPr="00E67412">
        <w:rPr>
          <w:rFonts w:ascii="Courier New" w:hAnsi="Courier New" w:cs="Courier New"/>
          <w:sz w:val="8"/>
          <w:szCs w:val="8"/>
          <w:lang w:val="en-US"/>
        </w:rPr>
        <w:t>[1]);</w:t>
      </w:r>
    </w:p>
    <w:p w14:paraId="7B18294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E67412">
        <w:rPr>
          <w:rFonts w:ascii="Courier New" w:hAnsi="Courier New" w:cs="Courier New"/>
          <w:sz w:val="8"/>
          <w:szCs w:val="8"/>
          <w:lang w:val="en-US"/>
        </w:rPr>
        <w:t xml:space="preserve">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srandom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(unsigned int)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n_mec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68F4737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init_road_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speeds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04FF756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// run all solution methods for all interesting sizes of the problem</w:t>
      </w:r>
    </w:p>
    <w:p w14:paraId="5748A97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1;</w:t>
      </w:r>
      <w:proofErr w:type="gramEnd"/>
    </w:p>
    <w:p w14:paraId="199A366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solution_1_elapsed_time 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0.0;</w:t>
      </w:r>
      <w:proofErr w:type="gramEnd"/>
    </w:p>
    <w:p w14:paraId="4C254CF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    + --- ---------------- --------- +\n");</w:t>
      </w:r>
    </w:p>
    <w:p w14:paraId="4E070AE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lastRenderedPageBreak/>
        <w:t xml:space="preserve">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    |                plain recursion |\n");</w:t>
      </w:r>
    </w:p>
    <w:p w14:paraId="7F3B2CD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"--- + --- ---------------- --------- +\n");</w:t>
      </w:r>
    </w:p>
    <w:p w14:paraId="1C333E6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"  n | sol            count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cpu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time |\n");</w:t>
      </w:r>
    </w:p>
    <w:p w14:paraId="74ED74E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"--- + --- ---------------- --------- +\n");</w:t>
      </w:r>
    </w:p>
    <w:p w14:paraId="54AA449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while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max_road_size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_ /* &amp;&amp;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&lt;= 20 */)</w:t>
      </w:r>
    </w:p>
    <w:p w14:paraId="2317298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{</w:t>
      </w:r>
    </w:p>
    <w:p w14:paraId="4AA2035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print_this_one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== 10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== 20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== 50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== 100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== 200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== 400 ||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== 800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) ?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1 :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0;</w:t>
      </w:r>
    </w:p>
    <w:p w14:paraId="44677A9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"%3d |",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50D61BF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40FAAB6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// first solution method</w:t>
      </w:r>
    </w:p>
    <w:p w14:paraId="6B8EEA8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if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defined solution1</w:t>
      </w:r>
    </w:p>
    <w:p w14:paraId="64C93CC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(solution_1_elapsed_time &lt;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time_limit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_)</w:t>
      </w:r>
    </w:p>
    <w:p w14:paraId="172C72A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1F36855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solve_1(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  <w:proofErr w:type="gramEnd"/>
    </w:p>
    <w:p w14:paraId="09A7632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print_this_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one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!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= 0)</w:t>
      </w:r>
    </w:p>
    <w:p w14:paraId="7593C09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4050FAA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file_name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"%03d_1.pdf",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7DAD051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make_custom_pdf_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file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file_name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, &amp;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[0], solution_1_best.n_moves, &amp;solution_1_best.positions[0], solution_1_elapsed_time, solution_1_count, "Plain recursion");</w:t>
      </w:r>
    </w:p>
    <w:p w14:paraId="71A8A86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6E50827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 %3d %16lu %9.3e |", solution_1_best.n_moves, solution_1_count, solution_1_elapsed_time);</w:t>
      </w:r>
    </w:p>
    <w:p w14:paraId="21A987A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7FC6516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else</w:t>
      </w:r>
    </w:p>
    <w:p w14:paraId="762DFC0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5D29FB6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solution_1_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_moves = -1;</w:t>
      </w:r>
    </w:p>
    <w:p w14:paraId="2E9E38B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                                |");</w:t>
      </w:r>
    </w:p>
    <w:p w14:paraId="06F2BB5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2908EF6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endif</w:t>
      </w:r>
      <w:proofErr w:type="gramEnd"/>
    </w:p>
    <w:p w14:paraId="56D578F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568DA1A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// second solution method</w:t>
      </w:r>
    </w:p>
    <w:p w14:paraId="1280217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if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defined solution2</w:t>
      </w:r>
    </w:p>
    <w:p w14:paraId="588FE3B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(solution_2_elapsed_time &lt;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time_limit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_)</w:t>
      </w:r>
    </w:p>
    <w:p w14:paraId="231F9A0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0E64E16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solve_2(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  <w:proofErr w:type="gramEnd"/>
    </w:p>
    <w:p w14:paraId="4F26E9C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print_this_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one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!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= 0)</w:t>
      </w:r>
    </w:p>
    <w:p w14:paraId="22E26EB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63BD9DD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file_name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"%03d_2.pdf",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7C5D58F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make_custom_pdf_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file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file_name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, &amp;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[0], solution_2_best.n_moves, &amp;solution_2_best.positions[0], solution_2_elapsed_time, solution_2_count, "Plain recursion");</w:t>
      </w:r>
    </w:p>
    <w:p w14:paraId="242B9C8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381FDC8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 %3d %16lu %9.3e |", solution_2_best.n_moves, solution_2_count, solution_2_elapsed_time);</w:t>
      </w:r>
    </w:p>
    <w:p w14:paraId="395AF9F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7234159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else</w:t>
      </w:r>
    </w:p>
    <w:p w14:paraId="532CA5F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72E8788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solution_2_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_moves = -1;</w:t>
      </w:r>
    </w:p>
    <w:p w14:paraId="5B63E36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                                |");</w:t>
      </w:r>
    </w:p>
    <w:p w14:paraId="2217A7A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0088A01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endif</w:t>
      </w:r>
      <w:proofErr w:type="gramEnd"/>
    </w:p>
    <w:p w14:paraId="14718E8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376CA6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// third solution method</w:t>
      </w:r>
    </w:p>
    <w:p w14:paraId="5F3EED0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if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defined solution3</w:t>
      </w:r>
    </w:p>
    <w:p w14:paraId="0C18ECF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(solution_3_elapsed_time &lt;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time_limit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_)</w:t>
      </w:r>
    </w:p>
    <w:p w14:paraId="33482A2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72870E1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solve_3(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  <w:proofErr w:type="gramEnd"/>
    </w:p>
    <w:p w14:paraId="42353B7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print_this_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one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!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= 0)</w:t>
      </w:r>
    </w:p>
    <w:p w14:paraId="0F37F2D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706CFAE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file_name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"%03d_3.pdf",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1FE32C7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make_custom_pdf_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file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file_name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, &amp;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[0], solution_3_best.n_moves, &amp;solution_3_best.positions[0], solution_3_elapsed_time, solution_3_count, "Plain recursion");</w:t>
      </w:r>
    </w:p>
    <w:p w14:paraId="692EA1E2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3D05393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 %3d %16lu %9.3e |", solution_3_best.n_moves, solution_3_count, solution_3_elapsed_time);</w:t>
      </w:r>
    </w:p>
    <w:p w14:paraId="0C70ABD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597D9ED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else</w:t>
      </w:r>
    </w:p>
    <w:p w14:paraId="434467D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3251727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solution_3_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_moves = -1;</w:t>
      </w:r>
    </w:p>
    <w:p w14:paraId="79A1D9C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                                |");</w:t>
      </w:r>
    </w:p>
    <w:p w14:paraId="512CCC9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3EB164F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endif</w:t>
      </w:r>
      <w:proofErr w:type="gramEnd"/>
    </w:p>
    <w:p w14:paraId="367A523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0DB0A13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// fourth solution method</w:t>
      </w:r>
    </w:p>
    <w:p w14:paraId="4C26367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if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defined solution4</w:t>
      </w:r>
    </w:p>
    <w:p w14:paraId="7103570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(solution_4_elapsed_time &lt;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time_limit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_)</w:t>
      </w:r>
    </w:p>
    <w:p w14:paraId="282DA5E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7A42F93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solve_4(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  <w:proofErr w:type="gramEnd"/>
    </w:p>
    <w:p w14:paraId="765FB2C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print_this_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one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!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= 0)</w:t>
      </w:r>
    </w:p>
    <w:p w14:paraId="505B848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61F89E2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file_name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"%03d_4.pdf",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19D7962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make_custom_pdf_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file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file_name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, &amp;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[0], solution_4_best.n_moves, &amp;solution_4_best.positions[0], solution_4_elapsed_time, solution_4_count, "Plain recursion");</w:t>
      </w:r>
    </w:p>
    <w:p w14:paraId="7EA8568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1B0C0BE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 %3d %16lu %9.3e |", solution_4_best.n_moves, solution_4_count, solution_4_elapsed_time);</w:t>
      </w:r>
    </w:p>
    <w:p w14:paraId="3832543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7DD6C3D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else</w:t>
      </w:r>
    </w:p>
    <w:p w14:paraId="3324B9F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230034D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solution_4_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_moves = -1;</w:t>
      </w:r>
    </w:p>
    <w:p w14:paraId="59F807B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                                |");</w:t>
      </w:r>
    </w:p>
    <w:p w14:paraId="1B4C57F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5AD659F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endif</w:t>
      </w:r>
      <w:proofErr w:type="gramEnd"/>
    </w:p>
    <w:p w14:paraId="6C465961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61DFD9B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// fifth solution method</w:t>
      </w:r>
    </w:p>
    <w:p w14:paraId="63B04ED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if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defined solution5</w:t>
      </w:r>
    </w:p>
    <w:p w14:paraId="7DCE917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(solution_5_elapsed_time &lt;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time_limit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_)</w:t>
      </w:r>
    </w:p>
    <w:p w14:paraId="78B01F0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17A35FC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solve_5(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  <w:proofErr w:type="gramEnd"/>
    </w:p>
    <w:p w14:paraId="719E4874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print_this_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one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!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= 0)</w:t>
      </w:r>
    </w:p>
    <w:p w14:paraId="604E914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{</w:t>
      </w:r>
    </w:p>
    <w:p w14:paraId="4129779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sprintf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file_name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"%03d_5.pdf",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</w:p>
    <w:p w14:paraId="6EDE9BC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make_custom_pdf_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file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spellStart"/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file_name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,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, &amp;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max_road_speed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[0], solution_5_best.n_moves, &amp;solution_5_best.positions[0], solution_5_elapsed_time, solution_5_count, "Plain recursion");</w:t>
      </w:r>
    </w:p>
    <w:p w14:paraId="6D0BD22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}</w:t>
      </w:r>
    </w:p>
    <w:p w14:paraId="798AE5E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 %3d %16lu %9.3e |", solution_5_best.n_moves, solution_5_count, solution_5_elapsed_time);</w:t>
      </w:r>
    </w:p>
    <w:p w14:paraId="60A3D6B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0871230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else</w:t>
      </w:r>
    </w:p>
    <w:p w14:paraId="775A1A6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{</w:t>
      </w:r>
    </w:p>
    <w:p w14:paraId="56B5126D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solution_5_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best.n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_moves = -1;</w:t>
      </w:r>
    </w:p>
    <w:p w14:paraId="7B90D468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                                |");</w:t>
      </w:r>
    </w:p>
    <w:p w14:paraId="7E31A0C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}</w:t>
      </w:r>
    </w:p>
    <w:p w14:paraId="50F2BE9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endif</w:t>
      </w:r>
      <w:proofErr w:type="gramEnd"/>
    </w:p>
    <w:p w14:paraId="0B86E39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</w:p>
    <w:p w14:paraId="50D653A0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// done</w:t>
      </w:r>
    </w:p>
    <w:p w14:paraId="4953024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("\n"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  <w:proofErr w:type="gramEnd"/>
    </w:p>
    <w:p w14:paraId="108C5AB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fflush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stdout</w:t>
      </w:r>
      <w:proofErr w:type="spellEnd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);</w:t>
      </w:r>
      <w:proofErr w:type="gramEnd"/>
    </w:p>
    <w:p w14:paraId="73817D1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// new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</w:p>
    <w:p w14:paraId="49A8CE4C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50)</w:t>
      </w:r>
    </w:p>
    <w:p w14:paraId="6BFF05A9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1;</w:t>
      </w:r>
      <w:proofErr w:type="gramEnd"/>
    </w:p>
    <w:p w14:paraId="31890C3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else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100)</w:t>
      </w:r>
    </w:p>
    <w:p w14:paraId="71A79D6F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5;</w:t>
      </w:r>
      <w:proofErr w:type="gramEnd"/>
    </w:p>
    <w:p w14:paraId="464F8F4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else if (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&lt; 200)</w:t>
      </w:r>
    </w:p>
    <w:p w14:paraId="75387C9E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10;</w:t>
      </w:r>
      <w:proofErr w:type="gramEnd"/>
    </w:p>
    <w:p w14:paraId="1311B3D6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else</w:t>
      </w:r>
    </w:p>
    <w:p w14:paraId="292CC4BA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    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final_position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+=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20;</w:t>
      </w:r>
      <w:proofErr w:type="gramEnd"/>
    </w:p>
    <w:p w14:paraId="3583DEF3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}</w:t>
      </w:r>
    </w:p>
    <w:p w14:paraId="1F0CDFC7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</w:t>
      </w:r>
      <w:proofErr w:type="spellStart"/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printf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(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>"--- + --- ---------------- --------- +\n");</w:t>
      </w:r>
    </w:p>
    <w:p w14:paraId="4BF1A46B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 return 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0;</w:t>
      </w:r>
      <w:proofErr w:type="gramEnd"/>
    </w:p>
    <w:p w14:paraId="103D6F85" w14:textId="77777777" w:rsidR="007D1E01" w:rsidRPr="00932DE5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  <w:lang w:val="en-US"/>
        </w:rPr>
      </w:pPr>
      <w:r w:rsidRPr="00932DE5">
        <w:rPr>
          <w:rFonts w:ascii="Courier New" w:hAnsi="Courier New" w:cs="Courier New"/>
          <w:sz w:val="8"/>
          <w:szCs w:val="8"/>
          <w:lang w:val="en-US"/>
        </w:rPr>
        <w:t>#</w:t>
      </w:r>
      <w:proofErr w:type="gramStart"/>
      <w:r w:rsidRPr="00932DE5">
        <w:rPr>
          <w:rFonts w:ascii="Courier New" w:hAnsi="Courier New" w:cs="Courier New"/>
          <w:sz w:val="8"/>
          <w:szCs w:val="8"/>
          <w:lang w:val="en-US"/>
        </w:rPr>
        <w:t>undef</w:t>
      </w:r>
      <w:proofErr w:type="gramEnd"/>
      <w:r w:rsidRPr="00932DE5">
        <w:rPr>
          <w:rFonts w:ascii="Courier New" w:hAnsi="Courier New" w:cs="Courier New"/>
          <w:sz w:val="8"/>
          <w:szCs w:val="8"/>
          <w:lang w:val="en-US"/>
        </w:rPr>
        <w:t xml:space="preserve"> _</w:t>
      </w:r>
      <w:proofErr w:type="spellStart"/>
      <w:r w:rsidRPr="00932DE5">
        <w:rPr>
          <w:rFonts w:ascii="Courier New" w:hAnsi="Courier New" w:cs="Courier New"/>
          <w:sz w:val="8"/>
          <w:szCs w:val="8"/>
          <w:lang w:val="en-US"/>
        </w:rPr>
        <w:t>time_limit</w:t>
      </w:r>
      <w:proofErr w:type="spellEnd"/>
      <w:r w:rsidRPr="00932DE5">
        <w:rPr>
          <w:rFonts w:ascii="Courier New" w:hAnsi="Courier New" w:cs="Courier New"/>
          <w:sz w:val="8"/>
          <w:szCs w:val="8"/>
          <w:lang w:val="en-US"/>
        </w:rPr>
        <w:t>_</w:t>
      </w:r>
    </w:p>
    <w:p w14:paraId="6937E8A5" w14:textId="1FEC0235" w:rsidR="00805FE7" w:rsidRPr="00C6319D" w:rsidRDefault="007D1E01" w:rsidP="00932DE5">
      <w:pPr>
        <w:spacing w:line="240" w:lineRule="auto"/>
        <w:rPr>
          <w:rFonts w:ascii="Courier New" w:hAnsi="Courier New" w:cs="Courier New"/>
          <w:sz w:val="8"/>
          <w:szCs w:val="8"/>
        </w:rPr>
      </w:pPr>
      <w:r w:rsidRPr="00C6319D">
        <w:rPr>
          <w:rFonts w:ascii="Courier New" w:hAnsi="Courier New" w:cs="Courier New"/>
          <w:sz w:val="8"/>
          <w:szCs w:val="8"/>
        </w:rPr>
        <w:t>}</w:t>
      </w:r>
    </w:p>
    <w:p w14:paraId="151920B2" w14:textId="77777777" w:rsidR="006C7351" w:rsidRPr="00C6319D" w:rsidRDefault="006C7351" w:rsidP="00805FE7"/>
    <w:p w14:paraId="5D18A866" w14:textId="77777777" w:rsidR="00FF6755" w:rsidRPr="00C6319D" w:rsidRDefault="00FF6755" w:rsidP="00805FE7"/>
    <w:p w14:paraId="475E5346" w14:textId="77777777" w:rsidR="00FF6755" w:rsidRPr="00C6319D" w:rsidRDefault="00FF6755" w:rsidP="00805FE7"/>
    <w:p w14:paraId="04FF95A7" w14:textId="77777777" w:rsidR="00FF6755" w:rsidRDefault="00FF6755" w:rsidP="00805FE7"/>
    <w:p w14:paraId="6773EAFD" w14:textId="77777777" w:rsidR="00BA115C" w:rsidRDefault="00BA115C" w:rsidP="00805FE7"/>
    <w:p w14:paraId="69AA4469" w14:textId="77777777" w:rsidR="00BA115C" w:rsidRDefault="00BA115C" w:rsidP="00805FE7"/>
    <w:p w14:paraId="1D5ECEA3" w14:textId="77777777" w:rsidR="00BA115C" w:rsidRDefault="00BA115C" w:rsidP="00805FE7"/>
    <w:p w14:paraId="3E7021DB" w14:textId="77777777" w:rsidR="00BA115C" w:rsidRDefault="00BA115C" w:rsidP="00805FE7"/>
    <w:p w14:paraId="2DBE96C6" w14:textId="77777777" w:rsidR="00BA115C" w:rsidRDefault="00BA115C" w:rsidP="00805FE7"/>
    <w:p w14:paraId="50AB8609" w14:textId="77777777" w:rsidR="00BA115C" w:rsidRPr="00C6319D" w:rsidRDefault="00BA115C" w:rsidP="00805FE7"/>
    <w:p w14:paraId="144F9D44" w14:textId="77777777" w:rsidR="00196118" w:rsidRPr="00C6319D" w:rsidRDefault="00196118" w:rsidP="00805FE7"/>
    <w:p w14:paraId="5AC6EC27" w14:textId="46DC7278" w:rsidR="000814FB" w:rsidRDefault="00A52C11" w:rsidP="00B3174C">
      <w:pPr>
        <w:pStyle w:val="Ttulo2"/>
      </w:pPr>
      <w:r>
        <w:tab/>
      </w:r>
      <w:bookmarkStart w:id="108" w:name="_Toc121418979"/>
      <w:r w:rsidR="000814FB">
        <w:t xml:space="preserve">Código </w:t>
      </w:r>
      <w:proofErr w:type="spellStart"/>
      <w:r w:rsidR="000814FB">
        <w:t>Matlab</w:t>
      </w:r>
      <w:bookmarkEnd w:id="108"/>
      <w:proofErr w:type="spellEnd"/>
    </w:p>
    <w:p w14:paraId="27099321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0C73F1">
        <w:rPr>
          <w:rFonts w:ascii="Menlo" w:eastAsia="Times New Roman" w:hAnsi="Menlo" w:cs="Menlo"/>
          <w:color w:val="008013"/>
          <w:szCs w:val="20"/>
          <w:lang w:eastAsia="pt-PT"/>
        </w:rPr>
        <w:t>%% Solução 1 (PC Duarte)</w:t>
      </w:r>
    </w:p>
    <w:p w14:paraId="355E1322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7510D764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0C73F1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"resultados_1_Duarte.txt"</w:t>
      </w:r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22240194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pos_finais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 xml:space="preserve"> = valores</w:t>
      </w:r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1);</w:t>
      </w:r>
    </w:p>
    <w:p w14:paraId="5A5D541F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0C73F1">
        <w:rPr>
          <w:rFonts w:ascii="Menlo" w:eastAsia="Times New Roman" w:hAnsi="Menlo" w:cs="Menlo"/>
          <w:szCs w:val="20"/>
          <w:lang w:eastAsia="pt-PT"/>
        </w:rPr>
        <w:t>tempos = valores</w:t>
      </w:r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4);</w:t>
      </w:r>
    </w:p>
    <w:p w14:paraId="4970FC6F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E90F9A1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1);</w:t>
      </w:r>
    </w:p>
    <w:p w14:paraId="6AC55E04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plot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(pos_</w:t>
      </w:r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finais,log</w:t>
      </w:r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10(tempos));</w:t>
      </w:r>
    </w:p>
    <w:p w14:paraId="30B4B910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"Tempo (s)"</w:t>
      </w:r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202C6D29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63648945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"Solução fornecida"</w:t>
      </w:r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22F311EE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  <w:r w:rsidRPr="000C73F1">
        <w:rPr>
          <w:rFonts w:ascii="Menlo" w:eastAsia="Times New Roman" w:hAnsi="Menlo" w:cs="Menlo"/>
          <w:szCs w:val="20"/>
          <w:lang w:val="en-US" w:eastAsia="pt-PT"/>
        </w:rPr>
        <w:t xml:space="preserve">hold </w:t>
      </w:r>
      <w:proofErr w:type="gramStart"/>
      <w:r w:rsidRPr="000C73F1">
        <w:rPr>
          <w:rFonts w:ascii="Menlo" w:eastAsia="Times New Roman" w:hAnsi="Menlo" w:cs="Menlo"/>
          <w:color w:val="A709F5"/>
          <w:szCs w:val="20"/>
          <w:lang w:val="en-US" w:eastAsia="pt-PT"/>
        </w:rPr>
        <w:t>on</w:t>
      </w:r>
      <w:r w:rsidRPr="000C73F1">
        <w:rPr>
          <w:rFonts w:ascii="Menlo" w:eastAsia="Times New Roman" w:hAnsi="Menlo" w:cs="Menlo"/>
          <w:szCs w:val="20"/>
          <w:lang w:val="en-US" w:eastAsia="pt-PT"/>
        </w:rPr>
        <w:t>;</w:t>
      </w:r>
      <w:proofErr w:type="gramEnd"/>
    </w:p>
    <w:p w14:paraId="6203A695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</w:p>
    <w:p w14:paraId="411A9B23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  <w:proofErr w:type="spellStart"/>
      <w:r w:rsidRPr="000C73F1">
        <w:rPr>
          <w:rFonts w:ascii="Menlo" w:eastAsia="Times New Roman" w:hAnsi="Menlo" w:cs="Menlo"/>
          <w:szCs w:val="20"/>
          <w:lang w:val="en-US" w:eastAsia="pt-PT"/>
        </w:rPr>
        <w:t>tempos_log</w:t>
      </w:r>
      <w:proofErr w:type="spellEnd"/>
      <w:r w:rsidRPr="000C73F1">
        <w:rPr>
          <w:rFonts w:ascii="Menlo" w:eastAsia="Times New Roman" w:hAnsi="Menlo" w:cs="Menlo"/>
          <w:szCs w:val="20"/>
          <w:lang w:val="en-US" w:eastAsia="pt-PT"/>
        </w:rPr>
        <w:t xml:space="preserve"> = log10(tempos</w:t>
      </w:r>
      <w:proofErr w:type="gramStart"/>
      <w:r w:rsidRPr="000C73F1">
        <w:rPr>
          <w:rFonts w:ascii="Menlo" w:eastAsia="Times New Roman" w:hAnsi="Menlo" w:cs="Menlo"/>
          <w:szCs w:val="20"/>
          <w:lang w:val="en-US" w:eastAsia="pt-PT"/>
        </w:rPr>
        <w:t>);</w:t>
      </w:r>
      <w:proofErr w:type="gramEnd"/>
    </w:p>
    <w:p w14:paraId="34BE74F8" w14:textId="627F6C1A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0C73F1">
        <w:rPr>
          <w:rFonts w:ascii="Menlo" w:eastAsia="Times New Roman" w:hAnsi="Menlo" w:cs="Menlo"/>
          <w:szCs w:val="20"/>
          <w:lang w:eastAsia="pt-PT"/>
        </w:rPr>
        <w:t>N = [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pos_finais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20:end</w:t>
      </w:r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) 1+0*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pos_finais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(20:end)];</w:t>
      </w:r>
    </w:p>
    <w:p w14:paraId="099A0D1D" w14:textId="6455AE08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Coefs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 xml:space="preserve"> = 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pinv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(N)*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tempos_log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20:end</w:t>
      </w:r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75F5BBCB" w14:textId="2891D3BA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Ntotal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 xml:space="preserve"> = [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pos_finais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pos_finais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*0+1];</w:t>
      </w:r>
    </w:p>
    <w:p w14:paraId="6F3245AB" w14:textId="49C4A2DC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76A792C0" w14:textId="0E196FC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plot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spellStart"/>
      <w:proofErr w:type="gramEnd"/>
      <w:r w:rsidRPr="000C73F1">
        <w:rPr>
          <w:rFonts w:ascii="Menlo" w:eastAsia="Times New Roman" w:hAnsi="Menlo" w:cs="Menlo"/>
          <w:szCs w:val="20"/>
          <w:lang w:eastAsia="pt-PT"/>
        </w:rPr>
        <w:t>pos_finais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 xml:space="preserve">, 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Ntotal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*</w:t>
      </w:r>
      <w:proofErr w:type="spellStart"/>
      <w:r w:rsidRPr="000C73F1">
        <w:rPr>
          <w:rFonts w:ascii="Menlo" w:eastAsia="Times New Roman" w:hAnsi="Menlo" w:cs="Menlo"/>
          <w:szCs w:val="20"/>
          <w:lang w:eastAsia="pt-PT"/>
        </w:rPr>
        <w:t>Coefs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"k"</w:t>
      </w:r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15B5C3AB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"Solução 1"</w:t>
      </w:r>
      <w:r w:rsidRPr="000C73F1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"Regressão Linear"</w:t>
      </w:r>
      <w:r w:rsidRPr="000C73F1">
        <w:rPr>
          <w:rFonts w:ascii="Menlo" w:eastAsia="Times New Roman" w:hAnsi="Menlo" w:cs="Menlo"/>
          <w:szCs w:val="20"/>
          <w:lang w:eastAsia="pt-PT"/>
        </w:rPr>
        <w:t>);</w:t>
      </w:r>
    </w:p>
    <w:p w14:paraId="79202A98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  <w:r w:rsidRPr="000C73F1">
        <w:rPr>
          <w:rFonts w:ascii="Menlo" w:eastAsia="Times New Roman" w:hAnsi="Menlo" w:cs="Menlo"/>
          <w:szCs w:val="20"/>
          <w:lang w:val="en-US" w:eastAsia="pt-PT"/>
        </w:rPr>
        <w:t xml:space="preserve">grid </w:t>
      </w:r>
      <w:proofErr w:type="gramStart"/>
      <w:r w:rsidRPr="000C73F1">
        <w:rPr>
          <w:rFonts w:ascii="Menlo" w:eastAsia="Times New Roman" w:hAnsi="Menlo" w:cs="Menlo"/>
          <w:color w:val="A709F5"/>
          <w:szCs w:val="20"/>
          <w:lang w:val="en-US" w:eastAsia="pt-PT"/>
        </w:rPr>
        <w:t>on</w:t>
      </w:r>
      <w:r w:rsidRPr="000C73F1">
        <w:rPr>
          <w:rFonts w:ascii="Menlo" w:eastAsia="Times New Roman" w:hAnsi="Menlo" w:cs="Menlo"/>
          <w:szCs w:val="20"/>
          <w:lang w:val="en-US" w:eastAsia="pt-PT"/>
        </w:rPr>
        <w:t>;</w:t>
      </w:r>
      <w:proofErr w:type="gramEnd"/>
    </w:p>
    <w:p w14:paraId="620F0141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  <w:r w:rsidRPr="000C73F1">
        <w:rPr>
          <w:rFonts w:ascii="Menlo" w:eastAsia="Times New Roman" w:hAnsi="Menlo" w:cs="Menlo"/>
          <w:szCs w:val="20"/>
          <w:lang w:val="en-US" w:eastAsia="pt-PT"/>
        </w:rPr>
        <w:t xml:space="preserve">hold </w:t>
      </w:r>
      <w:proofErr w:type="gramStart"/>
      <w:r w:rsidRPr="000C73F1">
        <w:rPr>
          <w:rFonts w:ascii="Menlo" w:eastAsia="Times New Roman" w:hAnsi="Menlo" w:cs="Menlo"/>
          <w:color w:val="A709F5"/>
          <w:szCs w:val="20"/>
          <w:lang w:val="en-US" w:eastAsia="pt-PT"/>
        </w:rPr>
        <w:t>off</w:t>
      </w:r>
      <w:r w:rsidRPr="000C73F1">
        <w:rPr>
          <w:rFonts w:ascii="Menlo" w:eastAsia="Times New Roman" w:hAnsi="Menlo" w:cs="Menlo"/>
          <w:szCs w:val="20"/>
          <w:lang w:val="en-US" w:eastAsia="pt-PT"/>
        </w:rPr>
        <w:t>;</w:t>
      </w:r>
      <w:proofErr w:type="gramEnd"/>
    </w:p>
    <w:p w14:paraId="74AFF426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</w:p>
    <w:p w14:paraId="1D365855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  <w:r w:rsidRPr="000C73F1">
        <w:rPr>
          <w:rFonts w:ascii="Menlo" w:eastAsia="Times New Roman" w:hAnsi="Menlo" w:cs="Menlo"/>
          <w:szCs w:val="20"/>
          <w:lang w:val="en-US" w:eastAsia="pt-PT"/>
        </w:rPr>
        <w:t xml:space="preserve">t800_log = [800 </w:t>
      </w:r>
      <w:proofErr w:type="gramStart"/>
      <w:r w:rsidRPr="000C73F1">
        <w:rPr>
          <w:rFonts w:ascii="Menlo" w:eastAsia="Times New Roman" w:hAnsi="Menlo" w:cs="Menlo"/>
          <w:szCs w:val="20"/>
          <w:lang w:val="en-US" w:eastAsia="pt-PT"/>
        </w:rPr>
        <w:t>1]*</w:t>
      </w:r>
      <w:proofErr w:type="spellStart"/>
      <w:proofErr w:type="gramEnd"/>
      <w:r w:rsidRPr="000C73F1">
        <w:rPr>
          <w:rFonts w:ascii="Menlo" w:eastAsia="Times New Roman" w:hAnsi="Menlo" w:cs="Menlo"/>
          <w:szCs w:val="20"/>
          <w:lang w:val="en-US" w:eastAsia="pt-PT"/>
        </w:rPr>
        <w:t>Coefs</w:t>
      </w:r>
      <w:proofErr w:type="spellEnd"/>
      <w:r w:rsidRPr="000C73F1">
        <w:rPr>
          <w:rFonts w:ascii="Menlo" w:eastAsia="Times New Roman" w:hAnsi="Menlo" w:cs="Menlo"/>
          <w:szCs w:val="20"/>
          <w:lang w:val="en-US" w:eastAsia="pt-PT"/>
        </w:rPr>
        <w:t>;</w:t>
      </w:r>
    </w:p>
    <w:p w14:paraId="48E7788A" w14:textId="77777777" w:rsidR="000C73F1" w:rsidRPr="000C73F1" w:rsidRDefault="000C73F1" w:rsidP="000C73F1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0C73F1">
        <w:rPr>
          <w:rFonts w:ascii="Menlo" w:eastAsia="Times New Roman" w:hAnsi="Menlo" w:cs="Menlo"/>
          <w:szCs w:val="20"/>
          <w:lang w:eastAsia="pt-PT"/>
        </w:rPr>
        <w:t>t800 = 10^t800_log;</w:t>
      </w:r>
    </w:p>
    <w:p w14:paraId="0A724840" w14:textId="33590978" w:rsidR="006D62B1" w:rsidRDefault="000C73F1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0C73F1">
        <w:rPr>
          <w:rFonts w:ascii="Menlo" w:eastAsia="Times New Roman" w:hAnsi="Menlo" w:cs="Menlo"/>
          <w:szCs w:val="20"/>
          <w:lang w:eastAsia="pt-PT"/>
        </w:rPr>
        <w:t>fprintf</w:t>
      </w:r>
      <w:proofErr w:type="spellEnd"/>
      <w:r w:rsidRPr="000C73F1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0C73F1">
        <w:rPr>
          <w:rFonts w:ascii="Menlo" w:eastAsia="Times New Roman" w:hAnsi="Menlo" w:cs="Menlo"/>
          <w:color w:val="A709F5"/>
          <w:szCs w:val="20"/>
          <w:lang w:eastAsia="pt-PT"/>
        </w:rPr>
        <w:t>'Tempo previsto até à posição 800 = %i\n'</w:t>
      </w:r>
      <w:r w:rsidRPr="000C73F1">
        <w:rPr>
          <w:rFonts w:ascii="Menlo" w:eastAsia="Times New Roman" w:hAnsi="Menlo" w:cs="Menlo"/>
          <w:szCs w:val="20"/>
          <w:lang w:eastAsia="pt-PT"/>
        </w:rPr>
        <w:t>,t800);</w:t>
      </w:r>
    </w:p>
    <w:p w14:paraId="4BDDDB7F" w14:textId="77777777" w:rsidR="001E7F47" w:rsidRDefault="001E7F47" w:rsidP="001E7F4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48829F5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%% Solução 1 e Solução 2 (PC André)</w:t>
      </w:r>
    </w:p>
    <w:p w14:paraId="56288BE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C8AE91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"resultados_1_Andre.txt"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81CF39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pos_finais1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79B9D8C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tempos1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69BDF38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733721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BAD524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533A007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73301E6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80A70F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639B913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pos_finais1,tempos1,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21E9F4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BD15EC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A2CE48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1 e 2"</w:t>
      </w:r>
      <w:r w:rsidRPr="00DD5DD7">
        <w:rPr>
          <w:rFonts w:ascii="Menlo" w:eastAsia="Times New Roman" w:hAnsi="Menlo" w:cs="Menlo"/>
          <w:szCs w:val="20"/>
          <w:lang w:eastAsia="pt-PT"/>
        </w:rPr>
        <w:t>)</w:t>
      </w:r>
    </w:p>
    <w:p w14:paraId="67482E1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571E004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2,tempos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2,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4FD734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1"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A3CD35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0A85B62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46AA03D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362D4E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 xml:space="preserve">%% Solução 1 e Solução 2 (PC </w:t>
      </w:r>
      <w:proofErr w:type="spellStart"/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duarte</w:t>
      </w:r>
      <w:proofErr w:type="spellEnd"/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)</w:t>
      </w:r>
    </w:p>
    <w:p w14:paraId="018E94C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55EEA7F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"resultados_1_Duarte.txt"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FAE19A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pos_finais1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151BE59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tempos1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6A432F8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2E8393A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8C360C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4A65861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33D6169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72D90D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6A19ACB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pos_finais1,tempos1,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602EB6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90E885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D925AF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1 e 2"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2B9516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3A74F74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2,tempos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2,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43FE36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1"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20369C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27FE4AE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618BE4D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4ED802E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%% Solução 1 e Solução 2 (PC Rodrigo)</w:t>
      </w:r>
    </w:p>
    <w:p w14:paraId="4FF3FAC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5DE7D01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"resultados_1_Rodrigo.txt"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1263C7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pos_finais1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52E9CF8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tempos1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6ECC7B3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5A0A84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F6492D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006152C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30B0DFF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C8D4B3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238A891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pos_finais1,tempos1,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4B92B1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EB6E9F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A3BB0E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1 e 2"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EFE82E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54EFE05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2,tempos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2,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17DFA9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1"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9043BC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22769DA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3B8B17B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21A821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 xml:space="preserve">%% Solução 1 e Solução 2 (3 </w:t>
      </w:r>
      <w:proofErr w:type="spellStart"/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PC's</w:t>
      </w:r>
      <w:proofErr w:type="spellEnd"/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)</w:t>
      </w:r>
    </w:p>
    <w:p w14:paraId="2DFE147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764A84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"resultados_1_Andre.txt"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B97528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pos_finais1A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3744DBA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tempos1A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67AA953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62C38A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985287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446D5A7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3234FBF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5B255E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"resultados_1_Duarte.txt"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5960A0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pos_finais1D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380AC41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tempos1D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1010BC1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D0D424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0B4A24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1CC1E9F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563870D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4E4E652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"resultados_1_Rodrigo.txt"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08AD8E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pos_finais1R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59B063B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tempos1R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5EEF6EF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228054F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047744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4044694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1B87F6C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4A13014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56255B4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pos_finais1A,tempos1A,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22BCC7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550065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A0FFD1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1 e 2"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26C374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lastRenderedPageBreak/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5C90E71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(pos_finais2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A,tempos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2A,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DFF6BA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(pos_finais1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D,tempos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1D,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AD2966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(pos_finais2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D,tempos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2D,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BE0BCF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(pos_finais1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R,tempos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1R,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7BF325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(pos_finais2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R,tempos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2R,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CFC0EA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1 - PC Andre"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2 - PC André"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7CCBC41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1 - PC Duarte"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2 - PC Duarte"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302F480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1 - PC Rodrigo"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2 - PC Rodrigo"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0EB171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75E1084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55072D2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F5B6B1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%% Solução 2 e Solução 3 (PC André)</w:t>
      </w:r>
    </w:p>
    <w:p w14:paraId="4128F16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5AC0F8C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81471F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0363CBE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2691E38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45D1F1D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23738A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3B85CC1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16F4662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8FEC18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2054159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pos_finais2,tempos2,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4CD13C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A7B9B0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2F7DD3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2 e 3"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9EEA09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22935BE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3,tempos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3,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A399CB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F3DCC4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60D1C72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6AD238C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DD9E03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%% Solução 2 e Solução 3 (PC Duarte)</w:t>
      </w:r>
    </w:p>
    <w:p w14:paraId="4A7AC23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278BE7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D2F03C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1FB1373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6C9F58B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81A953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EDAE57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5EA331C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35B93D7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E78C5F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1A4F819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pos_finais2,tempos2,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72BC7D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59F37B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82A080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2 e 3"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F82E17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0B11564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3,tempos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3,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3286C0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0C4971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00E52BB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72C9F31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487F0E9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%% Solução 2 e Solução 3 (PC Rodrigo)</w:t>
      </w:r>
    </w:p>
    <w:p w14:paraId="4D5EE75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4CDE729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CDFC1B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7F1814D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59E3C01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14CF95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1054C6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5351CDA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044C957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90F608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lastRenderedPageBreak/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2DF71AD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pos_finais2,tempos2,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BCEB23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39762E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1B96AD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2 e 3"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143B14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7CF523C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3,tempos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3,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36B20A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FCF79F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7586920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469E0C0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84187B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 xml:space="preserve">%% Solução 2 e Solução 3 (3 </w:t>
      </w:r>
      <w:proofErr w:type="spellStart"/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PC's</w:t>
      </w:r>
      <w:proofErr w:type="spellEnd"/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)</w:t>
      </w:r>
    </w:p>
    <w:p w14:paraId="450089B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40B1071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26967E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00C4CAE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18A82D8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6E6427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A90D91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31E4066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13D5850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15CB2C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C42A12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032E405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2067651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99DACC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0FAFA9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676CE6B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57DD108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56CF7DB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11655D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00E888E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73D7DCC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B3EA61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D76FB9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089F19B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5AAA422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50B855E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4AC4CEF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pos_finais2A,tempos2A,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B45D01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04C2EA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5A6E76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2 e 3"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F093F3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10CB6CD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(pos_finais3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A,tempos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3A,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71C172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(pos_finais2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D,tempos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2D,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BB0135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(pos_finais3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D,tempos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3D,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CE3064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(pos_finais2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R,tempos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2R,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".-"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C7601C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(pos_finais3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R,tempos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3R,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".-"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62E291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2 - PC Andre"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3 - PC André"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23EB71B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2 - PC Duarte"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3 - PC Duarte"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1A760D7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2 - PC Rodrigo"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3 - PC Rodrigo"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DF03AF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4414002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4E56EF3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78243EB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%% Solução 3 e Solução 4 (PC André)</w:t>
      </w:r>
    </w:p>
    <w:p w14:paraId="2187BB1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F223B7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F4F848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789C935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29CDA8C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51D0C66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"resultados_4_Andre.txt"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158AE7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pos_finais4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522A02E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tempos4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30BDC1B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7ABE527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lastRenderedPageBreak/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726F75A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pos_finais3,tempos3,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901656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59C034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D35782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3 e 4"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74E679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ylim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[0 1e-3]);</w:t>
      </w:r>
    </w:p>
    <w:p w14:paraId="35E8473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2B0120D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4,tempos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55678E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4"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1682B3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544F219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7AC88FA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7B3C8FF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%% Solução 3 e Solução 4 (PC Duarte)</w:t>
      </w:r>
    </w:p>
    <w:p w14:paraId="5D6B4EC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78BAA2C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B038EC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4288294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7CA548B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BE4455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"resultados_4_Duarte.txt"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F45DE5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pos_finais4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2670B76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tempos4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4D38E2E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A6594C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46088BF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pos_finais3,tempos3,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0EEC3D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2DB2C7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D4702D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3 e 4"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844D1F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ylim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[0 1e-3]);</w:t>
      </w:r>
    </w:p>
    <w:p w14:paraId="5336CA3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77F96F2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4,tempos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729578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4"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8107AC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3B43648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23759F3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726AA01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%% Solução 3 e Solução 4 (PC Rodrigo)</w:t>
      </w:r>
    </w:p>
    <w:p w14:paraId="7F8D077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0637FF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430578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2D9AD67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2822A02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5367850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"resultados_4_Rodrigo.txt"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566937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pos_finais4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0B33173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tempos4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420F5A0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1FE64D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7770385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pos_finais3,tempos3,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72E5B7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876BF0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E8AC27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3 e 4"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C520F3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ylim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[0 1e-3]);</w:t>
      </w:r>
    </w:p>
    <w:p w14:paraId="231D8FB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401FFD5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4,tempos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6467E2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4"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9622A3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45FAFCA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48BAE5F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4513F12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 xml:space="preserve">%% Solução 3 e Solução 4 (3 </w:t>
      </w:r>
      <w:proofErr w:type="spellStart"/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PC's</w:t>
      </w:r>
      <w:proofErr w:type="spellEnd"/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)</w:t>
      </w:r>
    </w:p>
    <w:p w14:paraId="2917D55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25F3DF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AD9401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2B7D7D6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08402BB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20D8C7E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"resultados_4_Andre.txt"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77A591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pos_finais4A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6BB79AB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lastRenderedPageBreak/>
        <w:t>tempos4A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7DB771D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198103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1B2DB3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05914AB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31EB289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2580FCD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"resultados_4_Duarte.txt"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071026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pos_finais4D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6A76D12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tempos4D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6B42E94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0FB813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B99C92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65C73F7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27DA195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750BBE8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"resultados_4_Rodrigo.txt"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E9A292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pos_finais4R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5B296F7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tempos4R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5FA53DA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13C312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5D37539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pos_finais3A,tempos3A,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E8E328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0343B4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ED215E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3 e 4"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C9E872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ylim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[0 1e-3]);</w:t>
      </w:r>
    </w:p>
    <w:p w14:paraId="58B4776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1E5685A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(pos_finais4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A,tempos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4A,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8518D6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(pos_finais3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D,tempos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3D,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BAAF51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(pos_finais4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D,tempos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4D,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88A896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(pos_finais3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R,tempos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3R,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".-"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5C5A72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(pos_finais4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R,tempos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4R,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".-"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AAA7D9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3 - PC Andre"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4 - PC André"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59A14F2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3 - PC Duarte"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4 - PC Duarte"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1C65FBE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3 - PC Rodrigo"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4 - PC Rodrigo"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F7CE4D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456400D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2881382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05440A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%% Solução 3 e Solução 5 (PC André)</w:t>
      </w:r>
    </w:p>
    <w:p w14:paraId="3B40421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2B356CB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B996FD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08647B8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11E2A2A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E86F9F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"resultados_5_Andre.txt"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B30915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pos_finais5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7145505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tempos5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0B27CBE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0C5727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01C454F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pos_finais3,tempos3,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3FD0BA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DB50A2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552FD5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3 e 5"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BCCD82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ylim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[0 1e-3]);</w:t>
      </w:r>
    </w:p>
    <w:p w14:paraId="7C8E28A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74BBC8F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5,tempos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5,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319B49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5"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C33329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0327D9B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2AD810D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E0A7C9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%% Solução 3 e Solução 5 (PC Duarte)</w:t>
      </w:r>
    </w:p>
    <w:p w14:paraId="3359B89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40A701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F7BCF6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7BD10F4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1E4383F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F2B442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lastRenderedPageBreak/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"resultados_5_Duarte.txt"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9E1307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pos_finais5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2F0DA2A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tempos5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3925641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A7E940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15010B0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pos_finais3,tempos3,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410365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D01E06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C09C03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3 e 5"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D206CD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ylim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[0 1e-3]);</w:t>
      </w:r>
    </w:p>
    <w:p w14:paraId="2FFCC3B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0EEDC34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5,tempos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5,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269A60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5"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A12501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6B96CF5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139CAEF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7CF137D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%% Solução 3 e Solução 5 (PC Rodrigo)</w:t>
      </w:r>
    </w:p>
    <w:p w14:paraId="4CF7DB1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5B9DE7B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3D00F5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6FE9094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5A156A4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29B8B0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"resultados_5_Rodrigo.txt"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4304AF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pos_finais5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6BB939B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tempos5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3BE799E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F0872A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4223904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pos_finais3,tempos3,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962567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C9D1F2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2C0ECE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3 e 5"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E4DAD7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ylim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[0 1e-3]);</w:t>
      </w:r>
    </w:p>
    <w:p w14:paraId="7503991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261628A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5,tempos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5,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B2197C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5"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2C7BD3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13B2318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3624013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E501CD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 xml:space="preserve">%% Solução 3 e Solução 5 (3 </w:t>
      </w:r>
      <w:proofErr w:type="spellStart"/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PC's</w:t>
      </w:r>
      <w:proofErr w:type="spellEnd"/>
      <w:r w:rsidRPr="00DD5DD7">
        <w:rPr>
          <w:rFonts w:ascii="Menlo" w:eastAsia="Times New Roman" w:hAnsi="Menlo" w:cs="Menlo"/>
          <w:color w:val="008013"/>
          <w:szCs w:val="20"/>
          <w:lang w:eastAsia="pt-PT"/>
        </w:rPr>
        <w:t>)</w:t>
      </w:r>
    </w:p>
    <w:p w14:paraId="026E0C0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52CFAE9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46AFA4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17116C7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1279BFF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3C5E77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"resultados_5_Andre.txt"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A4E2C7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pos_finais5A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640D398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tempos5A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6A640D5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B617A2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598346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3B1F7ED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425261D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D7F42A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"resultados_5_Duarte.txt"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62BDAB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pos_finais5D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1B71F87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tempos5D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7E56D01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379E5C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6712B5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4E992C0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653A1C6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16130F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"resultados_5_Rodrigo.txt"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89FD2B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pos_finais5R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76627FC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tempos5R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3BCDED5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6163F2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lastRenderedPageBreak/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7E8279C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pos_finais3A,tempos3A,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E86149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8CFD9B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8E00FA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"Comparação das soluções 3 e 5"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6C47EA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ylim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[0 1e-3]);</w:t>
      </w:r>
    </w:p>
    <w:p w14:paraId="4B3B035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31FAF49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(pos_finais5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A,tempos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5A,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3855D1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(pos_finais3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D,tempos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3D,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E50B28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(pos_finais5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D,tempos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5D,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8DD3B2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(pos_finais3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R,tempos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3R,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".-"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A33592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(pos_finais5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R,tempos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5R,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".-"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EEF1A8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3 - PC Andre"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5 - PC André"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65D9C18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3 - PC Duarte"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5 - PC Duarte"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6DE318A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3 - PC Rodrigo"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5 - PC Rodrigo"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C35EE7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  <w:r w:rsidRPr="00DD5DD7">
        <w:rPr>
          <w:rFonts w:ascii="Menlo" w:eastAsia="Times New Roman" w:hAnsi="Menlo" w:cs="Menlo"/>
          <w:szCs w:val="20"/>
          <w:lang w:val="en-US" w:eastAsia="pt-PT"/>
        </w:rPr>
        <w:t xml:space="preserve">grid </w:t>
      </w:r>
      <w:proofErr w:type="gramStart"/>
      <w:r w:rsidRPr="00DD5DD7">
        <w:rPr>
          <w:rFonts w:ascii="Menlo" w:eastAsia="Times New Roman" w:hAnsi="Menlo" w:cs="Menlo"/>
          <w:color w:val="A709F5"/>
          <w:szCs w:val="20"/>
          <w:lang w:val="en-US" w:eastAsia="pt-PT"/>
        </w:rPr>
        <w:t>on</w:t>
      </w:r>
      <w:r w:rsidRPr="00DD5DD7">
        <w:rPr>
          <w:rFonts w:ascii="Menlo" w:eastAsia="Times New Roman" w:hAnsi="Menlo" w:cs="Menlo"/>
          <w:szCs w:val="20"/>
          <w:lang w:val="en-US" w:eastAsia="pt-PT"/>
        </w:rPr>
        <w:t>;</w:t>
      </w:r>
      <w:proofErr w:type="gramEnd"/>
    </w:p>
    <w:p w14:paraId="7C0990B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  <w:r w:rsidRPr="00DD5DD7">
        <w:rPr>
          <w:rFonts w:ascii="Menlo" w:eastAsia="Times New Roman" w:hAnsi="Menlo" w:cs="Menlo"/>
          <w:szCs w:val="20"/>
          <w:lang w:val="en-US" w:eastAsia="pt-PT"/>
        </w:rPr>
        <w:t xml:space="preserve">hold </w:t>
      </w:r>
      <w:proofErr w:type="gramStart"/>
      <w:r w:rsidRPr="00DD5DD7">
        <w:rPr>
          <w:rFonts w:ascii="Menlo" w:eastAsia="Times New Roman" w:hAnsi="Menlo" w:cs="Menlo"/>
          <w:color w:val="A709F5"/>
          <w:szCs w:val="20"/>
          <w:lang w:val="en-US" w:eastAsia="pt-PT"/>
        </w:rPr>
        <w:t>off</w:t>
      </w:r>
      <w:r w:rsidRPr="00DD5DD7">
        <w:rPr>
          <w:rFonts w:ascii="Menlo" w:eastAsia="Times New Roman" w:hAnsi="Menlo" w:cs="Menlo"/>
          <w:szCs w:val="20"/>
          <w:lang w:val="en-US" w:eastAsia="pt-PT"/>
        </w:rPr>
        <w:t>;</w:t>
      </w:r>
      <w:proofErr w:type="gramEnd"/>
    </w:p>
    <w:p w14:paraId="1601754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</w:p>
    <w:p w14:paraId="50FCF2A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  <w:r w:rsidRPr="00DD5DD7">
        <w:rPr>
          <w:rFonts w:ascii="Menlo" w:eastAsia="Times New Roman" w:hAnsi="Menlo" w:cs="Menlo"/>
          <w:color w:val="008013"/>
          <w:szCs w:val="20"/>
          <w:lang w:val="en-US" w:eastAsia="pt-PT"/>
        </w:rPr>
        <w:t xml:space="preserve">%% 5 </w:t>
      </w:r>
      <w:proofErr w:type="spellStart"/>
      <w:r w:rsidRPr="00DD5DD7">
        <w:rPr>
          <w:rFonts w:ascii="Menlo" w:eastAsia="Times New Roman" w:hAnsi="Menlo" w:cs="Menlo"/>
          <w:color w:val="008013"/>
          <w:szCs w:val="20"/>
          <w:lang w:val="en-US" w:eastAsia="pt-PT"/>
        </w:rPr>
        <w:t>Soluções</w:t>
      </w:r>
      <w:proofErr w:type="spellEnd"/>
      <w:r w:rsidRPr="00DD5DD7">
        <w:rPr>
          <w:rFonts w:ascii="Menlo" w:eastAsia="Times New Roman" w:hAnsi="Menlo" w:cs="Menlo"/>
          <w:color w:val="008013"/>
          <w:szCs w:val="20"/>
          <w:lang w:val="en-US" w:eastAsia="pt-PT"/>
        </w:rPr>
        <w:t xml:space="preserve"> (3 PC's)</w:t>
      </w:r>
    </w:p>
    <w:p w14:paraId="12F5733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val="en-US" w:eastAsia="pt-PT"/>
        </w:rPr>
      </w:pPr>
    </w:p>
    <w:p w14:paraId="6D51E59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"resultados_1_Andre.txt"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9E0A45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pos_finais1A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3A0CC3E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tempos1A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16C4D80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8A04D3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8BF64E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418E48D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0A8DE51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09A233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445742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6785FC7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1A32858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F3A7C8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"resultados_4_Andre.txt"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1C89FD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pos_finais4A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28A7B4B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tempos4A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44CBEB1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5E07278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"resultados_5_Andre.txt"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383384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pos_finais5A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6C1319B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tempos5A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33CF63F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63AE1C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"resultados_1_Duarte.txt"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BF39FF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pos_finais1D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1C4C0A4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tempos1D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2C32962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2BB6A8D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977F7B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2A6685B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3A238DD9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105A0A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FF163A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7A8841C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585135C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3E8816B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"resultados_4_Duarte.txt"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5DB352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pos_finais4D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4593037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tempos4D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33F9C8F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09ED36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"resultados_5_Duarte.txt"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820774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pos_finais5D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508B968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tempos5D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1619E54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7A7D856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"resultados_1_Rodrigo.txt"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C7455A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pos_finais1R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5606C43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tempos1R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5CA1E53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49E45A0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lastRenderedPageBreak/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"resultados_2_Rodrigo.txt"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85DDA7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pos_finais2R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2391E11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tempos2R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2E75FAF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7F2A937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"resultados_3_Rodrigo.txt"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F697C4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pos_finais3R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2CD277E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tempos3R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214EC24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657F936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"resultados_4_Rodrigo.txt"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A45C08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pos_finais4R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10F9235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tempos4R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40CE727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4B0A043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valores = </w:t>
      </w: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load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"resultados_5_Rodrigo.txt"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A517D2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pos_finais5R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033B886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>tempos5R = valores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(:,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4);</w:t>
      </w:r>
    </w:p>
    <w:p w14:paraId="1DECB09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1C3F23D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figure(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1);</w:t>
      </w:r>
    </w:p>
    <w:p w14:paraId="3D4DD1A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 xml:space="preserve">pos_finais1A,tempos1A,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D71E85C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ylabel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"log(Tempo (s))"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5EBFDB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xlabel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"Posição Final"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9705B4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title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 xml:space="preserve">"Comparação de todas as soluções nos 3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PC's</w:t>
      </w:r>
      <w:proofErr w:type="spell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66A5C74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2969A7A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(pos_finais2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A,tempos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2A,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5529A5F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(pos_finais3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A,tempos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3A,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CF9186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(pos_finais4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A,tempos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4A,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B295AB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(pos_finais5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A,tempos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5A,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"o-"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C89122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(pos_finais1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D,tempos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1D,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189C0C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(pos_finais2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D,tempos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2D,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CB45F2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(pos_finais3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D,tempos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3D,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5EB2B64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(pos_finais4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D,tempos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4D,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09089A18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(pos_finais5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D,tempos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5D,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"+-"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A0C3056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(pos_finais1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R,tempos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1R,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".-"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30A70DC3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(pos_finais2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R,tempos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2R,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".-"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13C7C65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(pos_finais3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R,tempos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3R,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".-"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72118D1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(pos_finais4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R,tempos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4R,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".-"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265D9041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semilogy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(pos_finais5</w:t>
      </w:r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R,tempos</w:t>
      </w:r>
      <w:proofErr w:type="gramEnd"/>
      <w:r w:rsidRPr="00DD5DD7">
        <w:rPr>
          <w:rFonts w:ascii="Menlo" w:eastAsia="Times New Roman" w:hAnsi="Menlo" w:cs="Menlo"/>
          <w:szCs w:val="20"/>
          <w:lang w:eastAsia="pt-PT"/>
        </w:rPr>
        <w:t>5R,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".-"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6E73E7C0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proofErr w:type="gramStart"/>
      <w:r w:rsidRPr="00DD5DD7">
        <w:rPr>
          <w:rFonts w:ascii="Menlo" w:eastAsia="Times New Roman" w:hAnsi="Menlo" w:cs="Menlo"/>
          <w:szCs w:val="20"/>
          <w:lang w:eastAsia="pt-PT"/>
        </w:rPr>
        <w:t>legend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(</w:t>
      </w:r>
      <w:proofErr w:type="gramEnd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1 - PC Andre"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2 - PC André"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6F8E9E4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3 - PC André"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4 - PC André"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4D5B92AA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5 - PC André"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1 - PC Duarte"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4D16617E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2 - PC Duarte"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3 - PC Duarte"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6EA70187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4 - PC Duarte"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5 - PC Duarte</w:t>
      </w:r>
      <w:proofErr w:type="gram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</w:t>
      </w:r>
      <w:r w:rsidRPr="00DD5DD7">
        <w:rPr>
          <w:rFonts w:ascii="Menlo" w:eastAsia="Times New Roman" w:hAnsi="Menlo" w:cs="Menlo"/>
          <w:szCs w:val="20"/>
          <w:lang w:eastAsia="pt-PT"/>
        </w:rPr>
        <w:t>,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  <w:proofErr w:type="gramEnd"/>
    </w:p>
    <w:p w14:paraId="17F28152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1 - PC Rodrigo"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2 - PC Rodrigo"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4D57E235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3 - PC Rodrigo"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4 - PC Rodrigo"</w:t>
      </w:r>
      <w:r w:rsidRPr="00DD5DD7">
        <w:rPr>
          <w:rFonts w:ascii="Menlo" w:eastAsia="Times New Roman" w:hAnsi="Menlo" w:cs="Menlo"/>
          <w:szCs w:val="20"/>
          <w:lang w:eastAsia="pt-PT"/>
        </w:rPr>
        <w:t xml:space="preserve">, </w:t>
      </w:r>
      <w:r w:rsidRPr="00DD5DD7">
        <w:rPr>
          <w:rFonts w:ascii="Menlo" w:eastAsia="Times New Roman" w:hAnsi="Menlo" w:cs="Menlo"/>
          <w:color w:val="0E00FF"/>
          <w:szCs w:val="20"/>
          <w:lang w:eastAsia="pt-PT"/>
        </w:rPr>
        <w:t>...</w:t>
      </w:r>
    </w:p>
    <w:p w14:paraId="3F8DE6AB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r w:rsidRPr="00DD5DD7">
        <w:rPr>
          <w:rFonts w:ascii="Menlo" w:eastAsia="Times New Roman" w:hAnsi="Menlo" w:cs="Menlo"/>
          <w:szCs w:val="20"/>
          <w:lang w:eastAsia="pt-PT"/>
        </w:rPr>
        <w:t xml:space="preserve">        </w:t>
      </w:r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"Solução 5 - PC Rodrigo"</w:t>
      </w:r>
      <w:r w:rsidRPr="00DD5DD7">
        <w:rPr>
          <w:rFonts w:ascii="Menlo" w:eastAsia="Times New Roman" w:hAnsi="Menlo" w:cs="Menlo"/>
          <w:szCs w:val="20"/>
          <w:lang w:eastAsia="pt-PT"/>
        </w:rPr>
        <w:t>);</w:t>
      </w:r>
    </w:p>
    <w:p w14:paraId="41D6F8AD" w14:textId="77777777" w:rsidR="00DD5DD7" w:rsidRPr="00DD5DD7" w:rsidRDefault="00DD5DD7" w:rsidP="00DD5DD7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grid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on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5E7D2103" w14:textId="334A23B3" w:rsidR="001575D8" w:rsidRDefault="00DD5DD7" w:rsidP="001575D8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  <w:proofErr w:type="spellStart"/>
      <w:r w:rsidRPr="00DD5DD7">
        <w:rPr>
          <w:rFonts w:ascii="Menlo" w:eastAsia="Times New Roman" w:hAnsi="Menlo" w:cs="Menlo"/>
          <w:szCs w:val="20"/>
          <w:lang w:eastAsia="pt-PT"/>
        </w:rPr>
        <w:t>hold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 xml:space="preserve"> </w:t>
      </w:r>
      <w:proofErr w:type="spellStart"/>
      <w:r w:rsidRPr="00DD5DD7">
        <w:rPr>
          <w:rFonts w:ascii="Menlo" w:eastAsia="Times New Roman" w:hAnsi="Menlo" w:cs="Menlo"/>
          <w:color w:val="A709F5"/>
          <w:szCs w:val="20"/>
          <w:lang w:eastAsia="pt-PT"/>
        </w:rPr>
        <w:t>off</w:t>
      </w:r>
      <w:proofErr w:type="spellEnd"/>
      <w:r w:rsidRPr="00DD5DD7">
        <w:rPr>
          <w:rFonts w:ascii="Menlo" w:eastAsia="Times New Roman" w:hAnsi="Menlo" w:cs="Menlo"/>
          <w:szCs w:val="20"/>
          <w:lang w:eastAsia="pt-PT"/>
        </w:rPr>
        <w:t>;</w:t>
      </w:r>
    </w:p>
    <w:p w14:paraId="7A06AF00" w14:textId="77777777" w:rsidR="001575D8" w:rsidRPr="001575D8" w:rsidRDefault="001575D8" w:rsidP="001575D8">
      <w:pPr>
        <w:spacing w:line="240" w:lineRule="auto"/>
        <w:rPr>
          <w:rFonts w:ascii="Menlo" w:eastAsia="Times New Roman" w:hAnsi="Menlo" w:cs="Menlo"/>
          <w:szCs w:val="20"/>
          <w:lang w:eastAsia="pt-PT"/>
        </w:rPr>
      </w:pPr>
    </w:p>
    <w:p w14:paraId="0108DD78" w14:textId="77777777" w:rsidR="00BF1104" w:rsidRDefault="00BF1104" w:rsidP="00512E91"/>
    <w:p w14:paraId="0C3E4AF3" w14:textId="77777777" w:rsidR="0040631E" w:rsidRDefault="0040631E" w:rsidP="0040631E"/>
    <w:p w14:paraId="4CCE0273" w14:textId="77777777" w:rsidR="0040631E" w:rsidRDefault="0040631E" w:rsidP="0040631E">
      <w:pPr>
        <w:pStyle w:val="Ttulo2"/>
      </w:pPr>
      <w:bookmarkStart w:id="109" w:name="_Toc121413255"/>
      <w:bookmarkStart w:id="110" w:name="_Toc121418980"/>
      <w:r>
        <w:t>Exemplo de Imagens das Soluções</w:t>
      </w:r>
      <w:bookmarkEnd w:id="109"/>
      <w:bookmarkEnd w:id="110"/>
    </w:p>
    <w:p w14:paraId="1640DC22" w14:textId="77777777" w:rsidR="0040631E" w:rsidRPr="004F4777" w:rsidRDefault="0040631E" w:rsidP="0040631E">
      <w:pPr>
        <w:ind w:firstLine="720"/>
        <w:rPr>
          <w:color w:val="4354A2" w:themeColor="accent1"/>
          <w:sz w:val="28"/>
          <w:szCs w:val="36"/>
        </w:rPr>
      </w:pPr>
      <w:r w:rsidRPr="00857C87">
        <w:rPr>
          <w:color w:val="4354A2" w:themeColor="accent1"/>
          <w:sz w:val="28"/>
          <w:szCs w:val="36"/>
        </w:rPr>
        <w:t xml:space="preserve">Solução </w:t>
      </w:r>
      <w:r>
        <w:rPr>
          <w:color w:val="4354A2" w:themeColor="accent1"/>
          <w:sz w:val="28"/>
          <w:szCs w:val="36"/>
        </w:rPr>
        <w:t>1</w:t>
      </w:r>
      <w:r w:rsidRPr="00857C87">
        <w:rPr>
          <w:color w:val="4354A2" w:themeColor="accent1"/>
          <w:sz w:val="28"/>
          <w:szCs w:val="36"/>
        </w:rPr>
        <w:t xml:space="preserve"> (</w:t>
      </w:r>
      <w:proofErr w:type="spellStart"/>
      <w:r w:rsidRPr="00857C87">
        <w:rPr>
          <w:color w:val="4354A2" w:themeColor="accent1"/>
          <w:sz w:val="28"/>
          <w:szCs w:val="36"/>
        </w:rPr>
        <w:t>NºMec</w:t>
      </w:r>
      <w:proofErr w:type="spellEnd"/>
      <w:r w:rsidRPr="00857C87">
        <w:rPr>
          <w:color w:val="4354A2" w:themeColor="accent1"/>
          <w:sz w:val="28"/>
          <w:szCs w:val="36"/>
        </w:rPr>
        <w:t xml:space="preserve"> 107</w:t>
      </w:r>
      <w:r>
        <w:rPr>
          <w:color w:val="4354A2" w:themeColor="accent1"/>
          <w:sz w:val="28"/>
          <w:szCs w:val="36"/>
        </w:rPr>
        <w:t>359</w:t>
      </w:r>
      <w:r w:rsidRPr="00857C87">
        <w:rPr>
          <w:color w:val="4354A2" w:themeColor="accent1"/>
          <w:sz w:val="28"/>
          <w:szCs w:val="36"/>
        </w:rPr>
        <w:t>)</w:t>
      </w:r>
    </w:p>
    <w:p w14:paraId="5149BC79" w14:textId="77777777" w:rsidR="0040631E" w:rsidRDefault="0040631E" w:rsidP="0040631E">
      <w:pPr>
        <w:pStyle w:val="Ttulo2"/>
      </w:pPr>
      <w:bookmarkStart w:id="111" w:name="_Toc121329947"/>
      <w:bookmarkStart w:id="112" w:name="_Toc121336403"/>
      <w:bookmarkStart w:id="113" w:name="_Toc121413159"/>
      <w:bookmarkStart w:id="114" w:name="_Toc121413256"/>
      <w:bookmarkStart w:id="115" w:name="_Toc121417271"/>
      <w:bookmarkStart w:id="116" w:name="_Toc121417485"/>
      <w:bookmarkStart w:id="117" w:name="_Toc121418981"/>
      <w:r w:rsidRPr="00FC7989">
        <w:rPr>
          <w:noProof/>
        </w:rPr>
        <w:lastRenderedPageBreak/>
        <w:drawing>
          <wp:anchor distT="0" distB="0" distL="114300" distR="114300" simplePos="0" relativeHeight="251658331" behindDoc="1" locked="0" layoutInCell="1" allowOverlap="1" wp14:anchorId="3A511DAA" wp14:editId="54EBD999">
            <wp:simplePos x="0" y="0"/>
            <wp:positionH relativeFrom="margin">
              <wp:posOffset>283335</wp:posOffset>
            </wp:positionH>
            <wp:positionV relativeFrom="paragraph">
              <wp:posOffset>90062</wp:posOffset>
            </wp:positionV>
            <wp:extent cx="3960000" cy="2051181"/>
            <wp:effectExtent l="0" t="0" r="2540" b="6350"/>
            <wp:wrapTight wrapText="bothSides">
              <wp:wrapPolygon edited="0">
                <wp:start x="0" y="0"/>
                <wp:lineTo x="0" y="21466"/>
                <wp:lineTo x="21510" y="21466"/>
                <wp:lineTo x="21510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511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93" behindDoc="1" locked="0" layoutInCell="1" allowOverlap="1" wp14:anchorId="7707B06D" wp14:editId="7D082A5F">
                <wp:simplePos x="0" y="0"/>
                <wp:positionH relativeFrom="column">
                  <wp:posOffset>243205</wp:posOffset>
                </wp:positionH>
                <wp:positionV relativeFrom="paragraph">
                  <wp:posOffset>2170430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FB4294" w14:textId="77777777" w:rsidR="0040631E" w:rsidRPr="00A96355" w:rsidRDefault="0040631E" w:rsidP="0040631E">
                            <w:pPr>
                              <w:pStyle w:val="Legenda"/>
                              <w:jc w:val="center"/>
                              <w:rPr>
                                <w:rFonts w:ascii="Franklin Gothic Book" w:eastAsia="Franklin Gothic Book" w:hAnsi="Franklin Gothic Book" w:cs="Segoe UI"/>
                                <w:color w:val="4354A2"/>
                                <w:sz w:val="32"/>
                                <w:szCs w:val="32"/>
                              </w:rPr>
                            </w:pPr>
                            <w:r w:rsidRPr="005256CD">
                              <w:t>Figura 20 | Percurso pertencente à posição final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07B06D" id="Caixa de texto 17" o:spid="_x0000_s1045" type="#_x0000_t202" style="position:absolute;left:0;text-align:left;margin-left:19.15pt;margin-top:170.9pt;width:311.8pt;height:.05pt;z-index:-2516581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" stroked="f">
                <v:textbox style="mso-fit-shape-to-text:t" inset="0,0,0,0">
                  <w:txbxContent>
                    <w:p w14:paraId="17FB4294" w14:textId="77777777" w:rsidR="0040631E" w:rsidRPr="00A96355" w:rsidRDefault="0040631E" w:rsidP="0040631E">
                      <w:pPr>
                        <w:pStyle w:val="Legenda"/>
                        <w:jc w:val="center"/>
                        <w:rPr>
                          <w:rFonts w:ascii="Franklin Gothic Book" w:eastAsia="Franklin Gothic Book" w:hAnsi="Franklin Gothic Book" w:cs="Segoe UI"/>
                          <w:color w:val="4354A2"/>
                          <w:sz w:val="32"/>
                          <w:szCs w:val="32"/>
                        </w:rPr>
                      </w:pPr>
                      <w:r w:rsidRPr="005256CD">
                        <w:t>Figura 20 | Percurso pertencente à posição final 10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bookmarkEnd w:id="111"/>
      <w:bookmarkEnd w:id="112"/>
      <w:bookmarkEnd w:id="113"/>
      <w:bookmarkEnd w:id="114"/>
      <w:bookmarkEnd w:id="115"/>
      <w:bookmarkEnd w:id="116"/>
      <w:bookmarkEnd w:id="117"/>
    </w:p>
    <w:p w14:paraId="14D049AC" w14:textId="77777777" w:rsidR="0040631E" w:rsidRDefault="0040631E" w:rsidP="0040631E"/>
    <w:p w14:paraId="15A70B8D" w14:textId="77777777" w:rsidR="0040631E" w:rsidRDefault="0040631E" w:rsidP="0040631E">
      <w:r>
        <w:t xml:space="preserve"> </w:t>
      </w:r>
    </w:p>
    <w:p w14:paraId="4472DF50" w14:textId="77777777" w:rsidR="0040631E" w:rsidRDefault="0040631E" w:rsidP="0040631E"/>
    <w:p w14:paraId="05EDD7A8" w14:textId="77777777" w:rsidR="0040631E" w:rsidRDefault="0040631E" w:rsidP="0040631E"/>
    <w:p w14:paraId="10770879" w14:textId="77777777" w:rsidR="0040631E" w:rsidRDefault="0040631E" w:rsidP="0040631E"/>
    <w:p w14:paraId="418CC586" w14:textId="77777777" w:rsidR="0040631E" w:rsidRDefault="0040631E" w:rsidP="0040631E"/>
    <w:p w14:paraId="50828F07" w14:textId="77777777" w:rsidR="0040631E" w:rsidRDefault="0040631E" w:rsidP="0040631E"/>
    <w:p w14:paraId="3BB5E838" w14:textId="77777777" w:rsidR="0040631E" w:rsidRDefault="0040631E" w:rsidP="0040631E">
      <w:r w:rsidRPr="00312936">
        <w:rPr>
          <w:noProof/>
        </w:rPr>
        <w:drawing>
          <wp:anchor distT="0" distB="0" distL="114300" distR="114300" simplePos="0" relativeHeight="251658332" behindDoc="1" locked="0" layoutInCell="1" allowOverlap="1" wp14:anchorId="3D4E8A8E" wp14:editId="09262FCC">
            <wp:simplePos x="0" y="0"/>
            <wp:positionH relativeFrom="column">
              <wp:posOffset>2730321</wp:posOffset>
            </wp:positionH>
            <wp:positionV relativeFrom="paragraph">
              <wp:posOffset>154421</wp:posOffset>
            </wp:positionV>
            <wp:extent cx="3960000" cy="2044980"/>
            <wp:effectExtent l="0" t="0" r="2540" b="0"/>
            <wp:wrapTight wrapText="bothSides">
              <wp:wrapPolygon edited="0">
                <wp:start x="0" y="0"/>
                <wp:lineTo x="0" y="21332"/>
                <wp:lineTo x="21510" y="21332"/>
                <wp:lineTo x="21510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2" b="1"/>
                    <a:stretch/>
                  </pic:blipFill>
                  <pic:spPr bwMode="auto">
                    <a:xfrm>
                      <a:off x="0" y="0"/>
                      <a:ext cx="3960000" cy="20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94" behindDoc="1" locked="0" layoutInCell="1" allowOverlap="1" wp14:anchorId="19046028" wp14:editId="57E9971A">
                <wp:simplePos x="0" y="0"/>
                <wp:positionH relativeFrom="column">
                  <wp:posOffset>2727960</wp:posOffset>
                </wp:positionH>
                <wp:positionV relativeFrom="paragraph">
                  <wp:posOffset>2265045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35E822" w14:textId="77777777" w:rsidR="0040631E" w:rsidRPr="00177BF8" w:rsidRDefault="0040631E" w:rsidP="0040631E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Pr="0015020F">
                              <w:t>2</w:t>
                            </w:r>
                            <w:r>
                              <w:t>1</w:t>
                            </w:r>
                            <w:r w:rsidRPr="0015020F">
                              <w:t xml:space="preserve"> | Percurso pertencente à posição final </w:t>
                            </w:r>
                            <w: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046028" id="Caixa de texto 22" o:spid="_x0000_s1046" type="#_x0000_t202" style="position:absolute;margin-left:214.8pt;margin-top:178.35pt;width:311.8pt;height:.05pt;z-index:-2516581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" stroked="f">
                <v:textbox style="mso-fit-shape-to-text:t" inset="0,0,0,0">
                  <w:txbxContent>
                    <w:p w14:paraId="1D35E822" w14:textId="77777777" w:rsidR="0040631E" w:rsidRPr="00177BF8" w:rsidRDefault="0040631E" w:rsidP="0040631E">
                      <w:pPr>
                        <w:pStyle w:val="Legenda"/>
                        <w:jc w:val="center"/>
                        <w:rPr>
                          <w:sz w:val="20"/>
                          <w:szCs w:val="24"/>
                        </w:rPr>
                      </w:pPr>
                      <w:r>
                        <w:t xml:space="preserve">Figura </w:t>
                      </w:r>
                      <w:r w:rsidRPr="0015020F">
                        <w:t>2</w:t>
                      </w:r>
                      <w:r>
                        <w:t>1</w:t>
                      </w:r>
                      <w:r w:rsidRPr="0015020F">
                        <w:t xml:space="preserve"> | Percurso pertencente à posição final </w:t>
                      </w:r>
                      <w:r>
                        <w:t>20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C9A7CAB" w14:textId="77777777" w:rsidR="0040631E" w:rsidRDefault="0040631E" w:rsidP="0040631E"/>
    <w:p w14:paraId="5DAD7B2B" w14:textId="77777777" w:rsidR="0040631E" w:rsidRDefault="0040631E" w:rsidP="0040631E"/>
    <w:p w14:paraId="635B12A9" w14:textId="77777777" w:rsidR="0040631E" w:rsidRDefault="0040631E" w:rsidP="0040631E"/>
    <w:p w14:paraId="37E7C8C5" w14:textId="77777777" w:rsidR="0040631E" w:rsidRDefault="0040631E" w:rsidP="0040631E"/>
    <w:p w14:paraId="520DEC35" w14:textId="77777777" w:rsidR="0040631E" w:rsidRDefault="0040631E" w:rsidP="0040631E"/>
    <w:p w14:paraId="7B2B8165" w14:textId="77777777" w:rsidR="0040631E" w:rsidRDefault="0040631E" w:rsidP="0040631E"/>
    <w:p w14:paraId="4F0FFF38" w14:textId="77777777" w:rsidR="0040631E" w:rsidRDefault="0040631E" w:rsidP="0040631E"/>
    <w:p w14:paraId="33BEE72E" w14:textId="77777777" w:rsidR="0040631E" w:rsidRDefault="0040631E" w:rsidP="0040631E"/>
    <w:p w14:paraId="3DB78F67" w14:textId="77777777" w:rsidR="0040631E" w:rsidRPr="009334B9" w:rsidRDefault="0040631E" w:rsidP="0040631E">
      <w:pPr>
        <w:rPr>
          <w:u w:val="single"/>
        </w:rPr>
      </w:pPr>
      <w:r w:rsidRPr="00235A10">
        <w:rPr>
          <w:noProof/>
        </w:rPr>
        <w:drawing>
          <wp:anchor distT="0" distB="0" distL="114300" distR="114300" simplePos="0" relativeHeight="251658333" behindDoc="1" locked="0" layoutInCell="1" allowOverlap="1" wp14:anchorId="37569F9B" wp14:editId="1135CB03">
            <wp:simplePos x="0" y="0"/>
            <wp:positionH relativeFrom="column">
              <wp:posOffset>373380</wp:posOffset>
            </wp:positionH>
            <wp:positionV relativeFrom="paragraph">
              <wp:posOffset>192324</wp:posOffset>
            </wp:positionV>
            <wp:extent cx="3959860" cy="2060575"/>
            <wp:effectExtent l="0" t="0" r="2540" b="0"/>
            <wp:wrapTight wrapText="bothSides">
              <wp:wrapPolygon edited="0">
                <wp:start x="0" y="0"/>
                <wp:lineTo x="0" y="21367"/>
                <wp:lineTo x="21510" y="21367"/>
                <wp:lineTo x="21510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95" behindDoc="1" locked="0" layoutInCell="1" allowOverlap="1" wp14:anchorId="57B9F36D" wp14:editId="13BC856D">
                <wp:simplePos x="0" y="0"/>
                <wp:positionH relativeFrom="column">
                  <wp:posOffset>352425</wp:posOffset>
                </wp:positionH>
                <wp:positionV relativeFrom="paragraph">
                  <wp:posOffset>2308225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1714F4" w14:textId="77777777" w:rsidR="0040631E" w:rsidRPr="00814C87" w:rsidRDefault="0040631E" w:rsidP="0040631E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  <w:r>
                              <w:t>Figura</w:t>
                            </w:r>
                            <w:r w:rsidRPr="00C32D6C">
                              <w:t xml:space="preserve"> 2</w:t>
                            </w:r>
                            <w:r>
                              <w:t>2</w:t>
                            </w:r>
                            <w:r w:rsidRPr="00C32D6C">
                              <w:t xml:space="preserve"> | Percurso pertencente à posição final </w:t>
                            </w:r>
                            <w: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B9F36D" id="Caixa de texto 24" o:spid="_x0000_s1047" type="#_x0000_t202" style="position:absolute;margin-left:27.75pt;margin-top:181.75pt;width:311.8pt;height:.05pt;z-index:-2516581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" stroked="f">
                <v:textbox style="mso-fit-shape-to-text:t" inset="0,0,0,0">
                  <w:txbxContent>
                    <w:p w14:paraId="381714F4" w14:textId="77777777" w:rsidR="0040631E" w:rsidRPr="00814C87" w:rsidRDefault="0040631E" w:rsidP="0040631E">
                      <w:pPr>
                        <w:pStyle w:val="Legenda"/>
                        <w:jc w:val="center"/>
                        <w:rPr>
                          <w:sz w:val="20"/>
                          <w:szCs w:val="24"/>
                        </w:rPr>
                      </w:pPr>
                      <w:r>
                        <w:t>Figura</w:t>
                      </w:r>
                      <w:r w:rsidRPr="00C32D6C">
                        <w:t xml:space="preserve"> 2</w:t>
                      </w:r>
                      <w:r>
                        <w:t>2</w:t>
                      </w:r>
                      <w:r w:rsidRPr="00C32D6C">
                        <w:t xml:space="preserve"> | Percurso pertencente à posição final </w:t>
                      </w:r>
                      <w:r>
                        <w:t>50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6052507" w14:textId="77777777" w:rsidR="0040631E" w:rsidRDefault="0040631E" w:rsidP="0040631E"/>
    <w:p w14:paraId="4E6A69BD" w14:textId="77777777" w:rsidR="0040631E" w:rsidRDefault="0040631E" w:rsidP="0040631E"/>
    <w:p w14:paraId="63675C96" w14:textId="77777777" w:rsidR="0040631E" w:rsidRDefault="0040631E" w:rsidP="0040631E"/>
    <w:p w14:paraId="0F57DA09" w14:textId="77777777" w:rsidR="0040631E" w:rsidRDefault="0040631E" w:rsidP="0040631E"/>
    <w:p w14:paraId="38544231" w14:textId="77777777" w:rsidR="0040631E" w:rsidRDefault="0040631E" w:rsidP="0040631E"/>
    <w:p w14:paraId="137C311D" w14:textId="77777777" w:rsidR="0040631E" w:rsidRPr="00483E60" w:rsidRDefault="0040631E" w:rsidP="0040631E"/>
    <w:p w14:paraId="1E74DAD0" w14:textId="77777777" w:rsidR="0040631E" w:rsidRDefault="0040631E" w:rsidP="0040631E">
      <w:pPr>
        <w:pStyle w:val="Ttulo2"/>
      </w:pPr>
      <w:r>
        <w:tab/>
      </w:r>
    </w:p>
    <w:p w14:paraId="03FB16A9" w14:textId="77777777" w:rsidR="0040631E" w:rsidRDefault="0040631E" w:rsidP="0040631E"/>
    <w:p w14:paraId="52A1149B" w14:textId="77777777" w:rsidR="0040631E" w:rsidRDefault="0040631E" w:rsidP="0040631E"/>
    <w:p w14:paraId="08A05587" w14:textId="77777777" w:rsidR="0040631E" w:rsidRDefault="0040631E" w:rsidP="0040631E">
      <w:pPr>
        <w:rPr>
          <w:color w:val="4354A2" w:themeColor="accent1"/>
          <w:sz w:val="28"/>
          <w:szCs w:val="36"/>
        </w:rPr>
      </w:pPr>
    </w:p>
    <w:p w14:paraId="09FDE002" w14:textId="77777777" w:rsidR="0040631E" w:rsidRPr="00DD160F" w:rsidRDefault="0040631E" w:rsidP="0040631E">
      <w:pPr>
        <w:rPr>
          <w:color w:val="4354A2" w:themeColor="accent1"/>
          <w:sz w:val="28"/>
          <w:szCs w:val="36"/>
        </w:rPr>
      </w:pPr>
    </w:p>
    <w:p w14:paraId="6B875689" w14:textId="77777777" w:rsidR="0040631E" w:rsidRPr="00DD160F" w:rsidRDefault="0040631E" w:rsidP="0040631E">
      <w:pPr>
        <w:ind w:firstLine="720"/>
        <w:rPr>
          <w:color w:val="4354A2" w:themeColor="accent1"/>
          <w:sz w:val="28"/>
          <w:szCs w:val="36"/>
          <w:u w:val="single"/>
        </w:rPr>
      </w:pPr>
      <w:r w:rsidRPr="00DD160F">
        <w:rPr>
          <w:color w:val="4354A2" w:themeColor="accent1"/>
          <w:sz w:val="28"/>
          <w:szCs w:val="36"/>
        </w:rPr>
        <w:t>Solução 2 (</w:t>
      </w:r>
      <w:proofErr w:type="spellStart"/>
      <w:r w:rsidRPr="00DD160F">
        <w:rPr>
          <w:color w:val="4354A2" w:themeColor="accent1"/>
          <w:sz w:val="28"/>
          <w:szCs w:val="36"/>
        </w:rPr>
        <w:t>NºMec</w:t>
      </w:r>
      <w:proofErr w:type="spellEnd"/>
      <w:r w:rsidRPr="00DD160F">
        <w:rPr>
          <w:color w:val="4354A2" w:themeColor="accent1"/>
          <w:sz w:val="28"/>
          <w:szCs w:val="36"/>
        </w:rPr>
        <w:t xml:space="preserve"> 107637)</w:t>
      </w:r>
    </w:p>
    <w:p w14:paraId="420FAD3F" w14:textId="77777777" w:rsidR="0040631E" w:rsidRDefault="0040631E" w:rsidP="0040631E">
      <w:pPr>
        <w:pStyle w:val="Ttulo2"/>
      </w:pPr>
      <w:bookmarkStart w:id="118" w:name="_Toc121413160"/>
      <w:bookmarkStart w:id="119" w:name="_Toc121413257"/>
      <w:bookmarkStart w:id="120" w:name="_Toc121417272"/>
      <w:bookmarkStart w:id="121" w:name="_Toc121417486"/>
      <w:bookmarkStart w:id="122" w:name="_Toc121418982"/>
      <w:r w:rsidRPr="00FC7989">
        <w:rPr>
          <w:noProof/>
        </w:rPr>
        <w:lastRenderedPageBreak/>
        <w:drawing>
          <wp:anchor distT="0" distB="0" distL="114300" distR="114300" simplePos="0" relativeHeight="251658334" behindDoc="1" locked="0" layoutInCell="1" allowOverlap="1" wp14:anchorId="42575E7F" wp14:editId="2CD0F4F2">
            <wp:simplePos x="0" y="0"/>
            <wp:positionH relativeFrom="margin">
              <wp:posOffset>231775</wp:posOffset>
            </wp:positionH>
            <wp:positionV relativeFrom="paragraph">
              <wp:posOffset>86002</wp:posOffset>
            </wp:positionV>
            <wp:extent cx="3960000" cy="2051181"/>
            <wp:effectExtent l="0" t="0" r="2540" b="6350"/>
            <wp:wrapTight wrapText="bothSides">
              <wp:wrapPolygon edited="0">
                <wp:start x="0" y="0"/>
                <wp:lineTo x="0" y="21466"/>
                <wp:lineTo x="21510" y="21466"/>
                <wp:lineTo x="21510" y="0"/>
                <wp:lineTo x="0" y="0"/>
              </wp:wrapPolygon>
            </wp:wrapTight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511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96" behindDoc="1" locked="0" layoutInCell="1" allowOverlap="1" wp14:anchorId="6751B457" wp14:editId="448051EF">
                <wp:simplePos x="0" y="0"/>
                <wp:positionH relativeFrom="column">
                  <wp:posOffset>243205</wp:posOffset>
                </wp:positionH>
                <wp:positionV relativeFrom="paragraph">
                  <wp:posOffset>2170430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8B9BBF" w14:textId="77777777" w:rsidR="0040631E" w:rsidRPr="00A96355" w:rsidRDefault="0040631E" w:rsidP="0040631E">
                            <w:pPr>
                              <w:pStyle w:val="Legenda"/>
                              <w:jc w:val="center"/>
                              <w:rPr>
                                <w:rFonts w:ascii="Franklin Gothic Book" w:eastAsia="Franklin Gothic Book" w:hAnsi="Franklin Gothic Book" w:cs="Segoe UI"/>
                                <w:color w:val="4354A2"/>
                                <w:sz w:val="32"/>
                                <w:szCs w:val="32"/>
                              </w:rPr>
                            </w:pPr>
                            <w:r w:rsidRPr="005256CD">
                              <w:t>Figura 2</w:t>
                            </w:r>
                            <w:r>
                              <w:t>3</w:t>
                            </w:r>
                            <w:r w:rsidRPr="005256CD">
                              <w:t xml:space="preserve"> | Percurso pertencente à posição final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51B457" id="Caixa de texto 21" o:spid="_x0000_s1048" type="#_x0000_t202" style="position:absolute;left:0;text-align:left;margin-left:19.15pt;margin-top:170.9pt;width:311.8pt;height:.05pt;z-index:-251658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" stroked="f">
                <v:textbox style="mso-fit-shape-to-text:t" inset="0,0,0,0">
                  <w:txbxContent>
                    <w:p w14:paraId="688B9BBF" w14:textId="77777777" w:rsidR="0040631E" w:rsidRPr="00A96355" w:rsidRDefault="0040631E" w:rsidP="0040631E">
                      <w:pPr>
                        <w:pStyle w:val="Legenda"/>
                        <w:jc w:val="center"/>
                        <w:rPr>
                          <w:rFonts w:ascii="Franklin Gothic Book" w:eastAsia="Franklin Gothic Book" w:hAnsi="Franklin Gothic Book" w:cs="Segoe UI"/>
                          <w:color w:val="4354A2"/>
                          <w:sz w:val="32"/>
                          <w:szCs w:val="32"/>
                        </w:rPr>
                      </w:pPr>
                      <w:r w:rsidRPr="005256CD">
                        <w:t>Figura 2</w:t>
                      </w:r>
                      <w:r>
                        <w:t>3</w:t>
                      </w:r>
                      <w:r w:rsidRPr="005256CD">
                        <w:t xml:space="preserve"> | Percurso pertencente à posição final 10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bookmarkEnd w:id="118"/>
      <w:bookmarkEnd w:id="119"/>
      <w:bookmarkEnd w:id="120"/>
      <w:bookmarkEnd w:id="121"/>
      <w:bookmarkEnd w:id="122"/>
    </w:p>
    <w:p w14:paraId="6E761DE1" w14:textId="77777777" w:rsidR="0040631E" w:rsidRDefault="0040631E" w:rsidP="0040631E"/>
    <w:p w14:paraId="44653254" w14:textId="77777777" w:rsidR="0040631E" w:rsidRDefault="0040631E" w:rsidP="0040631E">
      <w:r>
        <w:t xml:space="preserve"> </w:t>
      </w:r>
    </w:p>
    <w:p w14:paraId="7948A870" w14:textId="77777777" w:rsidR="0040631E" w:rsidRDefault="0040631E" w:rsidP="0040631E"/>
    <w:p w14:paraId="7372CE6A" w14:textId="77777777" w:rsidR="0040631E" w:rsidRDefault="0040631E" w:rsidP="0040631E"/>
    <w:p w14:paraId="1665B0EC" w14:textId="77777777" w:rsidR="0040631E" w:rsidRDefault="0040631E" w:rsidP="0040631E"/>
    <w:p w14:paraId="5640FD50" w14:textId="77777777" w:rsidR="0040631E" w:rsidRDefault="0040631E" w:rsidP="0040631E"/>
    <w:p w14:paraId="1642CD04" w14:textId="77777777" w:rsidR="0040631E" w:rsidRDefault="0040631E" w:rsidP="0040631E"/>
    <w:p w14:paraId="1BBFDBF6" w14:textId="77777777" w:rsidR="0040631E" w:rsidRDefault="0040631E" w:rsidP="0040631E">
      <w:r w:rsidRPr="00833D18">
        <w:rPr>
          <w:noProof/>
        </w:rPr>
        <w:drawing>
          <wp:anchor distT="0" distB="0" distL="114300" distR="114300" simplePos="0" relativeHeight="251658335" behindDoc="1" locked="0" layoutInCell="1" allowOverlap="1" wp14:anchorId="09D41FFC" wp14:editId="29DBB813">
            <wp:simplePos x="0" y="0"/>
            <wp:positionH relativeFrom="column">
              <wp:posOffset>2716172</wp:posOffset>
            </wp:positionH>
            <wp:positionV relativeFrom="paragraph">
              <wp:posOffset>168695</wp:posOffset>
            </wp:positionV>
            <wp:extent cx="3959860" cy="2048510"/>
            <wp:effectExtent l="0" t="0" r="2540" b="8890"/>
            <wp:wrapTight wrapText="bothSides">
              <wp:wrapPolygon edited="0">
                <wp:start x="0" y="0"/>
                <wp:lineTo x="0" y="21493"/>
                <wp:lineTo x="21510" y="21493"/>
                <wp:lineTo x="21510" y="0"/>
                <wp:lineTo x="0" y="0"/>
              </wp:wrapPolygon>
            </wp:wrapTight>
            <wp:docPr id="974" name="Imagem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97" behindDoc="1" locked="0" layoutInCell="1" allowOverlap="1" wp14:anchorId="6D318D36" wp14:editId="2103486E">
                <wp:simplePos x="0" y="0"/>
                <wp:positionH relativeFrom="column">
                  <wp:posOffset>2727960</wp:posOffset>
                </wp:positionH>
                <wp:positionV relativeFrom="paragraph">
                  <wp:posOffset>2265045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E2D6B0" w14:textId="77777777" w:rsidR="0040631E" w:rsidRPr="00177BF8" w:rsidRDefault="0040631E" w:rsidP="0040631E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Pr="0015020F">
                              <w:t>2</w:t>
                            </w:r>
                            <w:r>
                              <w:t>4</w:t>
                            </w:r>
                            <w:r w:rsidRPr="0015020F">
                              <w:t xml:space="preserve"> | Percurso pertencente à posição final </w:t>
                            </w:r>
                            <w: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318D36" id="Caixa de texto 42" o:spid="_x0000_s1049" type="#_x0000_t202" style="position:absolute;margin-left:214.8pt;margin-top:178.35pt;width:311.8pt;height:.05pt;z-index:-2516581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" stroked="f">
                <v:textbox style="mso-fit-shape-to-text:t" inset="0,0,0,0">
                  <w:txbxContent>
                    <w:p w14:paraId="4EE2D6B0" w14:textId="77777777" w:rsidR="0040631E" w:rsidRPr="00177BF8" w:rsidRDefault="0040631E" w:rsidP="0040631E">
                      <w:pPr>
                        <w:pStyle w:val="Legenda"/>
                        <w:jc w:val="center"/>
                        <w:rPr>
                          <w:sz w:val="20"/>
                          <w:szCs w:val="24"/>
                        </w:rPr>
                      </w:pPr>
                      <w:r>
                        <w:t xml:space="preserve">Figura </w:t>
                      </w:r>
                      <w:r w:rsidRPr="0015020F">
                        <w:t>2</w:t>
                      </w:r>
                      <w:r>
                        <w:t>4</w:t>
                      </w:r>
                      <w:r w:rsidRPr="0015020F">
                        <w:t xml:space="preserve"> | Percurso pertencente à posição final </w:t>
                      </w:r>
                      <w:r>
                        <w:t>20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A66271D" w14:textId="77777777" w:rsidR="0040631E" w:rsidRDefault="0040631E" w:rsidP="0040631E"/>
    <w:p w14:paraId="2BF74699" w14:textId="77777777" w:rsidR="0040631E" w:rsidRDefault="0040631E" w:rsidP="0040631E"/>
    <w:p w14:paraId="485C24DD" w14:textId="77777777" w:rsidR="0040631E" w:rsidRDefault="0040631E" w:rsidP="0040631E"/>
    <w:p w14:paraId="11FEFE7E" w14:textId="77777777" w:rsidR="0040631E" w:rsidRDefault="0040631E" w:rsidP="0040631E"/>
    <w:p w14:paraId="7E75D0D5" w14:textId="77777777" w:rsidR="0040631E" w:rsidRDefault="0040631E" w:rsidP="0040631E"/>
    <w:p w14:paraId="08D969E7" w14:textId="77777777" w:rsidR="0040631E" w:rsidRDefault="0040631E" w:rsidP="0040631E"/>
    <w:p w14:paraId="17C07366" w14:textId="77777777" w:rsidR="0040631E" w:rsidRDefault="0040631E" w:rsidP="0040631E"/>
    <w:p w14:paraId="4D17D789" w14:textId="77777777" w:rsidR="0040631E" w:rsidRDefault="0040631E" w:rsidP="0040631E"/>
    <w:p w14:paraId="26B4878D" w14:textId="77777777" w:rsidR="0040631E" w:rsidRPr="009334B9" w:rsidRDefault="0040631E" w:rsidP="0040631E">
      <w:pPr>
        <w:rPr>
          <w:u w:val="single"/>
        </w:rPr>
      </w:pPr>
      <w:r w:rsidRPr="00814C9D">
        <w:rPr>
          <w:noProof/>
        </w:rPr>
        <w:drawing>
          <wp:anchor distT="0" distB="0" distL="114300" distR="114300" simplePos="0" relativeHeight="251658336" behindDoc="1" locked="0" layoutInCell="1" allowOverlap="1" wp14:anchorId="15FE6886" wp14:editId="5BFC97DF">
            <wp:simplePos x="0" y="0"/>
            <wp:positionH relativeFrom="column">
              <wp:posOffset>346460</wp:posOffset>
            </wp:positionH>
            <wp:positionV relativeFrom="paragraph">
              <wp:posOffset>165520</wp:posOffset>
            </wp:positionV>
            <wp:extent cx="3959860" cy="2053590"/>
            <wp:effectExtent l="0" t="0" r="2540" b="3810"/>
            <wp:wrapTight wrapText="bothSides">
              <wp:wrapPolygon edited="0">
                <wp:start x="0" y="0"/>
                <wp:lineTo x="0" y="21440"/>
                <wp:lineTo x="21510" y="21440"/>
                <wp:lineTo x="21510" y="0"/>
                <wp:lineTo x="0" y="0"/>
              </wp:wrapPolygon>
            </wp:wrapTight>
            <wp:docPr id="976" name="Imagem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98" behindDoc="1" locked="0" layoutInCell="1" allowOverlap="1" wp14:anchorId="045B32E3" wp14:editId="39BBDF05">
                <wp:simplePos x="0" y="0"/>
                <wp:positionH relativeFrom="column">
                  <wp:posOffset>352425</wp:posOffset>
                </wp:positionH>
                <wp:positionV relativeFrom="paragraph">
                  <wp:posOffset>2308225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52F1C8" w14:textId="77777777" w:rsidR="0040631E" w:rsidRPr="00814C87" w:rsidRDefault="0040631E" w:rsidP="0040631E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  <w:r>
                              <w:t>Figura</w:t>
                            </w:r>
                            <w:r w:rsidRPr="00C32D6C">
                              <w:t xml:space="preserve"> 2</w:t>
                            </w:r>
                            <w:r>
                              <w:t>5</w:t>
                            </w:r>
                            <w:r w:rsidRPr="00C32D6C">
                              <w:t xml:space="preserve"> | Percurso pertencente à posição final </w:t>
                            </w:r>
                            <w: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B32E3" id="Caixa de texto 43" o:spid="_x0000_s1050" type="#_x0000_t202" style="position:absolute;margin-left:27.75pt;margin-top:181.75pt;width:311.8pt;height:.05pt;z-index:-2516581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" stroked="f">
                <v:textbox style="mso-fit-shape-to-text:t" inset="0,0,0,0">
                  <w:txbxContent>
                    <w:p w14:paraId="6F52F1C8" w14:textId="77777777" w:rsidR="0040631E" w:rsidRPr="00814C87" w:rsidRDefault="0040631E" w:rsidP="0040631E">
                      <w:pPr>
                        <w:pStyle w:val="Legenda"/>
                        <w:jc w:val="center"/>
                        <w:rPr>
                          <w:sz w:val="20"/>
                          <w:szCs w:val="24"/>
                        </w:rPr>
                      </w:pPr>
                      <w:r>
                        <w:t>Figura</w:t>
                      </w:r>
                      <w:r w:rsidRPr="00C32D6C">
                        <w:t xml:space="preserve"> 2</w:t>
                      </w:r>
                      <w:r>
                        <w:t>5</w:t>
                      </w:r>
                      <w:r w:rsidRPr="00C32D6C">
                        <w:t xml:space="preserve"> | Percurso pertencente à posição final </w:t>
                      </w:r>
                      <w:r>
                        <w:t>50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6C0EB76" w14:textId="77777777" w:rsidR="0040631E" w:rsidRDefault="0040631E" w:rsidP="0040631E"/>
    <w:p w14:paraId="6215F365" w14:textId="77777777" w:rsidR="0040631E" w:rsidRDefault="0040631E" w:rsidP="0040631E"/>
    <w:p w14:paraId="7F274853" w14:textId="77777777" w:rsidR="0040631E" w:rsidRDefault="0040631E" w:rsidP="0040631E"/>
    <w:p w14:paraId="210E81CE" w14:textId="77777777" w:rsidR="0040631E" w:rsidRDefault="0040631E" w:rsidP="0040631E"/>
    <w:p w14:paraId="449673CF" w14:textId="77777777" w:rsidR="0040631E" w:rsidRDefault="0040631E" w:rsidP="0040631E"/>
    <w:p w14:paraId="5AE599F9" w14:textId="77777777" w:rsidR="0040631E" w:rsidRPr="00483E60" w:rsidRDefault="0040631E" w:rsidP="0040631E"/>
    <w:p w14:paraId="3550D421" w14:textId="77777777" w:rsidR="0040631E" w:rsidRDefault="0040631E" w:rsidP="0040631E">
      <w:pPr>
        <w:pStyle w:val="Ttulo2"/>
      </w:pPr>
      <w:r>
        <w:tab/>
      </w:r>
    </w:p>
    <w:p w14:paraId="78E6B453" w14:textId="77777777" w:rsidR="0040631E" w:rsidRDefault="0040631E" w:rsidP="0040631E"/>
    <w:p w14:paraId="45A0D926" w14:textId="77777777" w:rsidR="0040631E" w:rsidRPr="005770EC" w:rsidRDefault="0040631E" w:rsidP="0040631E">
      <w:pPr>
        <w:rPr>
          <w:vertAlign w:val="superscript"/>
        </w:rPr>
      </w:pPr>
    </w:p>
    <w:p w14:paraId="46B77087" w14:textId="77777777" w:rsidR="0040631E" w:rsidRDefault="0040631E" w:rsidP="0040631E">
      <w:r w:rsidRPr="001546AB">
        <w:rPr>
          <w:noProof/>
        </w:rPr>
        <w:lastRenderedPageBreak/>
        <w:drawing>
          <wp:anchor distT="0" distB="0" distL="114300" distR="114300" simplePos="0" relativeHeight="251658337" behindDoc="1" locked="0" layoutInCell="1" allowOverlap="1" wp14:anchorId="77679143" wp14:editId="5B3CBE5C">
            <wp:simplePos x="0" y="0"/>
            <wp:positionH relativeFrom="column">
              <wp:posOffset>3267888</wp:posOffset>
            </wp:positionH>
            <wp:positionV relativeFrom="paragraph">
              <wp:posOffset>193631</wp:posOffset>
            </wp:positionV>
            <wp:extent cx="3240000" cy="1678554"/>
            <wp:effectExtent l="0" t="0" r="0" b="0"/>
            <wp:wrapTight wrapText="bothSides">
              <wp:wrapPolygon edited="0">
                <wp:start x="0" y="0"/>
                <wp:lineTo x="0" y="21330"/>
                <wp:lineTo x="21465" y="21330"/>
                <wp:lineTo x="21465" y="0"/>
                <wp:lineTo x="0" y="0"/>
              </wp:wrapPolygon>
            </wp:wrapTight>
            <wp:docPr id="981" name="Imagem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78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4D033" w14:textId="77777777" w:rsidR="0040631E" w:rsidRDefault="0040631E" w:rsidP="0040631E"/>
    <w:p w14:paraId="6493F03E" w14:textId="77777777" w:rsidR="0040631E" w:rsidRDefault="0040631E" w:rsidP="0040631E"/>
    <w:p w14:paraId="1A7471D0" w14:textId="77777777" w:rsidR="0040631E" w:rsidRDefault="0040631E" w:rsidP="0040631E"/>
    <w:p w14:paraId="003EF2A3" w14:textId="77777777" w:rsidR="0040631E" w:rsidRDefault="0040631E" w:rsidP="0040631E"/>
    <w:p w14:paraId="09EF01ED" w14:textId="77777777" w:rsidR="0040631E" w:rsidRDefault="0040631E" w:rsidP="0040631E"/>
    <w:p w14:paraId="3129A91B" w14:textId="77777777" w:rsidR="0040631E" w:rsidRDefault="0040631E" w:rsidP="0040631E">
      <w:r>
        <w:rPr>
          <w:noProof/>
        </w:rPr>
        <mc:AlternateContent>
          <mc:Choice Requires="wps">
            <w:drawing>
              <wp:anchor distT="0" distB="0" distL="114300" distR="114300" simplePos="0" relativeHeight="251658299" behindDoc="1" locked="0" layoutInCell="1" allowOverlap="1" wp14:anchorId="445FB58D" wp14:editId="26C4ABCE">
                <wp:simplePos x="0" y="0"/>
                <wp:positionH relativeFrom="column">
                  <wp:posOffset>3346450</wp:posOffset>
                </wp:positionH>
                <wp:positionV relativeFrom="paragraph">
                  <wp:posOffset>179070</wp:posOffset>
                </wp:positionV>
                <wp:extent cx="3240000" cy="216936"/>
                <wp:effectExtent l="0" t="0" r="0" b="0"/>
                <wp:wrapTight wrapText="bothSides">
                  <wp:wrapPolygon edited="0">
                    <wp:start x="0" y="0"/>
                    <wp:lineTo x="0" y="19003"/>
                    <wp:lineTo x="21465" y="19003"/>
                    <wp:lineTo x="21465" y="0"/>
                    <wp:lineTo x="0" y="0"/>
                  </wp:wrapPolygon>
                </wp:wrapTight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000" cy="2169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12694F" w14:textId="77777777" w:rsidR="0040631E" w:rsidRPr="00A86DAF" w:rsidRDefault="0040631E" w:rsidP="0040631E">
                            <w:pPr>
                              <w:pStyle w:val="Legenda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A86DAF">
                              <w:rPr>
                                <w:sz w:val="16"/>
                                <w:szCs w:val="16"/>
                              </w:rPr>
                              <w:t>Figura 2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  <w:r w:rsidRPr="00A86DAF">
                              <w:rPr>
                                <w:sz w:val="16"/>
                                <w:szCs w:val="16"/>
                              </w:rPr>
                              <w:t xml:space="preserve"> | Percurso pertencente à posição final 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B58D" id="Caixa de texto 44" o:spid="_x0000_s1051" type="#_x0000_t202" style="position:absolute;margin-left:263.5pt;margin-top:14.1pt;width:255.1pt;height:17.1pt;z-index:-2516581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" stroked="f">
                <v:textbox inset="0,0,0,0">
                  <w:txbxContent>
                    <w:p w14:paraId="5C12694F" w14:textId="77777777" w:rsidR="0040631E" w:rsidRPr="00A86DAF" w:rsidRDefault="0040631E" w:rsidP="0040631E">
                      <w:pPr>
                        <w:pStyle w:val="Legenda"/>
                        <w:jc w:val="center"/>
                        <w:rPr>
                          <w:sz w:val="16"/>
                          <w:szCs w:val="16"/>
                        </w:rPr>
                      </w:pPr>
                      <w:r w:rsidRPr="00A86DAF">
                        <w:rPr>
                          <w:sz w:val="16"/>
                          <w:szCs w:val="16"/>
                        </w:rPr>
                        <w:t>Figura 2</w:t>
                      </w:r>
                      <w:r>
                        <w:rPr>
                          <w:sz w:val="16"/>
                          <w:szCs w:val="16"/>
                        </w:rPr>
                        <w:t>6</w:t>
                      </w:r>
                      <w:r w:rsidRPr="00A86DAF">
                        <w:rPr>
                          <w:sz w:val="16"/>
                          <w:szCs w:val="16"/>
                        </w:rPr>
                        <w:t xml:space="preserve"> | Percurso pertencente à posição final 100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6494805" w14:textId="77777777" w:rsidR="0040631E" w:rsidRDefault="0040631E" w:rsidP="0040631E">
      <w:r w:rsidRPr="00F3021E">
        <w:rPr>
          <w:noProof/>
        </w:rPr>
        <w:drawing>
          <wp:anchor distT="0" distB="0" distL="114300" distR="114300" simplePos="0" relativeHeight="251658338" behindDoc="1" locked="0" layoutInCell="1" allowOverlap="1" wp14:anchorId="61FFBF8C" wp14:editId="2B64432A">
            <wp:simplePos x="0" y="0"/>
            <wp:positionH relativeFrom="column">
              <wp:posOffset>256598</wp:posOffset>
            </wp:positionH>
            <wp:positionV relativeFrom="paragraph">
              <wp:posOffset>256273</wp:posOffset>
            </wp:positionV>
            <wp:extent cx="3240000" cy="1688396"/>
            <wp:effectExtent l="0" t="0" r="0" b="7620"/>
            <wp:wrapTight wrapText="bothSides">
              <wp:wrapPolygon edited="0">
                <wp:start x="0" y="0"/>
                <wp:lineTo x="0" y="21454"/>
                <wp:lineTo x="21465" y="21454"/>
                <wp:lineTo x="21465" y="0"/>
                <wp:lineTo x="0" y="0"/>
              </wp:wrapPolygon>
            </wp:wrapTight>
            <wp:docPr id="983" name="Imagem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8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C9C87" w14:textId="77777777" w:rsidR="0040631E" w:rsidRDefault="0040631E" w:rsidP="0040631E"/>
    <w:p w14:paraId="4FEDCBC9" w14:textId="77777777" w:rsidR="0040631E" w:rsidRDefault="0040631E" w:rsidP="0040631E"/>
    <w:p w14:paraId="70AFACFE" w14:textId="77777777" w:rsidR="0040631E" w:rsidRDefault="0040631E" w:rsidP="0040631E"/>
    <w:p w14:paraId="1E8C7759" w14:textId="77777777" w:rsidR="0040631E" w:rsidRDefault="0040631E" w:rsidP="0040631E"/>
    <w:p w14:paraId="0DCB5A8A" w14:textId="77777777" w:rsidR="0040631E" w:rsidRDefault="0040631E" w:rsidP="0040631E"/>
    <w:p w14:paraId="4D5D255E" w14:textId="77777777" w:rsidR="0040631E" w:rsidRDefault="0040631E" w:rsidP="0040631E">
      <w:r>
        <w:rPr>
          <w:noProof/>
        </w:rPr>
        <mc:AlternateContent>
          <mc:Choice Requires="wps">
            <w:drawing>
              <wp:anchor distT="0" distB="0" distL="114300" distR="114300" simplePos="0" relativeHeight="251658300" behindDoc="1" locked="0" layoutInCell="1" allowOverlap="1" wp14:anchorId="40716BEA" wp14:editId="5A45B8B0">
                <wp:simplePos x="0" y="0"/>
                <wp:positionH relativeFrom="column">
                  <wp:posOffset>268784</wp:posOffset>
                </wp:positionH>
                <wp:positionV relativeFrom="paragraph">
                  <wp:posOffset>265707</wp:posOffset>
                </wp:positionV>
                <wp:extent cx="3240000" cy="635"/>
                <wp:effectExtent l="0" t="0" r="0" b="0"/>
                <wp:wrapTight wrapText="bothSides">
                  <wp:wrapPolygon edited="0">
                    <wp:start x="0" y="0"/>
                    <wp:lineTo x="0" y="19248"/>
                    <wp:lineTo x="21465" y="19248"/>
                    <wp:lineTo x="21465" y="0"/>
                    <wp:lineTo x="0" y="0"/>
                  </wp:wrapPolygon>
                </wp:wrapTight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5EEC04" w14:textId="77777777" w:rsidR="0040631E" w:rsidRPr="00A86DAF" w:rsidRDefault="0040631E" w:rsidP="0040631E">
                            <w:pPr>
                              <w:pStyle w:val="Legenda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A86DAF">
                              <w:rPr>
                                <w:sz w:val="16"/>
                                <w:szCs w:val="16"/>
                              </w:rPr>
                              <w:t>Figura 2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7</w:t>
                            </w:r>
                            <w:r w:rsidRPr="00A86DAF">
                              <w:rPr>
                                <w:sz w:val="16"/>
                                <w:szCs w:val="16"/>
                              </w:rPr>
                              <w:t xml:space="preserve"> | Percurso pertencente à posição final 200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16BEA" id="Caixa de texto 45" o:spid="_x0000_s1052" type="#_x0000_t202" style="position:absolute;margin-left:21.15pt;margin-top:20.9pt;width:255.1pt;height:.05pt;z-index:-2516581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" stroked="f">
                <v:textbox style="mso-fit-shape-to-text:t" inset="0,0,0,0">
                  <w:txbxContent>
                    <w:p w14:paraId="495EEC04" w14:textId="77777777" w:rsidR="0040631E" w:rsidRPr="00A86DAF" w:rsidRDefault="0040631E" w:rsidP="0040631E">
                      <w:pPr>
                        <w:pStyle w:val="Legenda"/>
                        <w:jc w:val="center"/>
                        <w:rPr>
                          <w:sz w:val="16"/>
                          <w:szCs w:val="16"/>
                        </w:rPr>
                      </w:pPr>
                      <w:r w:rsidRPr="00A86DAF">
                        <w:rPr>
                          <w:sz w:val="16"/>
                          <w:szCs w:val="16"/>
                        </w:rPr>
                        <w:t>Figura 2</w:t>
                      </w:r>
                      <w:r>
                        <w:rPr>
                          <w:sz w:val="16"/>
                          <w:szCs w:val="16"/>
                        </w:rPr>
                        <w:t>7</w:t>
                      </w:r>
                      <w:r w:rsidRPr="00A86DAF">
                        <w:rPr>
                          <w:sz w:val="16"/>
                          <w:szCs w:val="16"/>
                        </w:rPr>
                        <w:t xml:space="preserve"> | Percurso pertencente à posição final 200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96F5AB2" w14:textId="77777777" w:rsidR="0040631E" w:rsidRDefault="0040631E" w:rsidP="0040631E"/>
    <w:p w14:paraId="0FF72673" w14:textId="77777777" w:rsidR="0040631E" w:rsidRDefault="0040631E" w:rsidP="0040631E">
      <w:r w:rsidRPr="00966304">
        <w:rPr>
          <w:noProof/>
        </w:rPr>
        <w:drawing>
          <wp:anchor distT="0" distB="0" distL="114300" distR="114300" simplePos="0" relativeHeight="251658339" behindDoc="1" locked="0" layoutInCell="1" allowOverlap="1" wp14:anchorId="3FCB191F" wp14:editId="6D8F844A">
            <wp:simplePos x="0" y="0"/>
            <wp:positionH relativeFrom="margin">
              <wp:posOffset>3324514</wp:posOffset>
            </wp:positionH>
            <wp:positionV relativeFrom="paragraph">
              <wp:posOffset>100525</wp:posOffset>
            </wp:positionV>
            <wp:extent cx="3240000" cy="1678695"/>
            <wp:effectExtent l="0" t="0" r="0" b="0"/>
            <wp:wrapTight wrapText="bothSides">
              <wp:wrapPolygon edited="0">
                <wp:start x="0" y="0"/>
                <wp:lineTo x="0" y="21330"/>
                <wp:lineTo x="21465" y="21330"/>
                <wp:lineTo x="21465" y="0"/>
                <wp:lineTo x="0" y="0"/>
              </wp:wrapPolygon>
            </wp:wrapTight>
            <wp:docPr id="985" name="Imagem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7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8ABDB5" w14:textId="77777777" w:rsidR="0040631E" w:rsidRDefault="0040631E" w:rsidP="0040631E"/>
    <w:p w14:paraId="409C7782" w14:textId="77777777" w:rsidR="0040631E" w:rsidRDefault="0040631E" w:rsidP="0040631E"/>
    <w:p w14:paraId="4DA19D41" w14:textId="77777777" w:rsidR="0040631E" w:rsidRDefault="0040631E" w:rsidP="0040631E"/>
    <w:p w14:paraId="4C1A9716" w14:textId="77777777" w:rsidR="0040631E" w:rsidRDefault="0040631E" w:rsidP="0040631E"/>
    <w:p w14:paraId="332303FB" w14:textId="77777777" w:rsidR="0040631E" w:rsidRDefault="0040631E" w:rsidP="0040631E"/>
    <w:p w14:paraId="615C779E" w14:textId="77777777" w:rsidR="0040631E" w:rsidRDefault="0040631E" w:rsidP="0040631E">
      <w:r>
        <w:rPr>
          <w:noProof/>
        </w:rPr>
        <mc:AlternateContent>
          <mc:Choice Requires="wps">
            <w:drawing>
              <wp:anchor distT="0" distB="0" distL="114300" distR="114300" simplePos="0" relativeHeight="251658301" behindDoc="1" locked="0" layoutInCell="1" allowOverlap="1" wp14:anchorId="35D2F668" wp14:editId="7943C06E">
                <wp:simplePos x="0" y="0"/>
                <wp:positionH relativeFrom="column">
                  <wp:posOffset>3343487</wp:posOffset>
                </wp:positionH>
                <wp:positionV relativeFrom="paragraph">
                  <wp:posOffset>69850</wp:posOffset>
                </wp:positionV>
                <wp:extent cx="3239770" cy="175895"/>
                <wp:effectExtent l="0" t="0" r="0" b="1905"/>
                <wp:wrapTight wrapText="bothSides">
                  <wp:wrapPolygon edited="0">
                    <wp:start x="0" y="0"/>
                    <wp:lineTo x="0" y="20274"/>
                    <wp:lineTo x="21507" y="20274"/>
                    <wp:lineTo x="21507" y="0"/>
                    <wp:lineTo x="0" y="0"/>
                  </wp:wrapPolygon>
                </wp:wrapTight>
                <wp:docPr id="46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9770" cy="1758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913A01" w14:textId="77777777" w:rsidR="0040631E" w:rsidRPr="00A86DAF" w:rsidRDefault="0040631E" w:rsidP="0040631E">
                            <w:pPr>
                              <w:pStyle w:val="Legenda"/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A86DAF">
                              <w:rPr>
                                <w:sz w:val="16"/>
                                <w:szCs w:val="16"/>
                              </w:rPr>
                              <w:t>Figura 2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8</w:t>
                            </w:r>
                            <w:r w:rsidRPr="00A86DAF">
                              <w:rPr>
                                <w:sz w:val="16"/>
                                <w:szCs w:val="16"/>
                              </w:rPr>
                              <w:t xml:space="preserve"> | Percurso pertencente à posição final 400</w:t>
                            </w:r>
                          </w:p>
                          <w:p w14:paraId="336B2F6D" w14:textId="77777777" w:rsidR="0040631E" w:rsidRDefault="0040631E" w:rsidP="0040631E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2F668" id="Caixa de Texto 29" o:spid="_x0000_s1053" type="#_x0000_t202" style="position:absolute;margin-left:263.25pt;margin-top:5.5pt;width:255.1pt;height:13.85pt;z-index:-25165817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" stroked="f">
                <v:textbox inset="0,0,0,0">
                  <w:txbxContent>
                    <w:p w14:paraId="59913A01" w14:textId="77777777" w:rsidR="0040631E" w:rsidRPr="00A86DAF" w:rsidRDefault="0040631E" w:rsidP="0040631E">
                      <w:pPr>
                        <w:pStyle w:val="Legenda"/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A86DAF">
                        <w:rPr>
                          <w:sz w:val="16"/>
                          <w:szCs w:val="16"/>
                        </w:rPr>
                        <w:t>Figura 2</w:t>
                      </w:r>
                      <w:r>
                        <w:rPr>
                          <w:sz w:val="16"/>
                          <w:szCs w:val="16"/>
                        </w:rPr>
                        <w:t>8</w:t>
                      </w:r>
                      <w:r w:rsidRPr="00A86DAF">
                        <w:rPr>
                          <w:sz w:val="16"/>
                          <w:szCs w:val="16"/>
                        </w:rPr>
                        <w:t xml:space="preserve"> | Percurso pertencente à posição final 400</w:t>
                      </w:r>
                    </w:p>
                    <w:p w14:paraId="336B2F6D" w14:textId="77777777" w:rsidR="0040631E" w:rsidRDefault="0040631E" w:rsidP="0040631E"/>
                  </w:txbxContent>
                </v:textbox>
                <w10:wrap type="tight"/>
              </v:shape>
            </w:pict>
          </mc:Fallback>
        </mc:AlternateContent>
      </w:r>
    </w:p>
    <w:p w14:paraId="3365D485" w14:textId="77777777" w:rsidR="0040631E" w:rsidRDefault="0040631E" w:rsidP="0040631E"/>
    <w:p w14:paraId="6496D046" w14:textId="77777777" w:rsidR="0040631E" w:rsidRDefault="0040631E" w:rsidP="0040631E">
      <w:r w:rsidRPr="00B84CBD">
        <w:rPr>
          <w:noProof/>
        </w:rPr>
        <w:drawing>
          <wp:anchor distT="0" distB="0" distL="114300" distR="114300" simplePos="0" relativeHeight="251658340" behindDoc="1" locked="0" layoutInCell="1" allowOverlap="1" wp14:anchorId="373A3532" wp14:editId="4F17951B">
            <wp:simplePos x="0" y="0"/>
            <wp:positionH relativeFrom="column">
              <wp:posOffset>494118</wp:posOffset>
            </wp:positionH>
            <wp:positionV relativeFrom="paragraph">
              <wp:posOffset>182676</wp:posOffset>
            </wp:positionV>
            <wp:extent cx="3240000" cy="1682458"/>
            <wp:effectExtent l="0" t="0" r="0" b="0"/>
            <wp:wrapTight wrapText="bothSides">
              <wp:wrapPolygon edited="0">
                <wp:start x="0" y="0"/>
                <wp:lineTo x="0" y="21282"/>
                <wp:lineTo x="21465" y="21282"/>
                <wp:lineTo x="21465" y="0"/>
                <wp:lineTo x="0" y="0"/>
              </wp:wrapPolygon>
            </wp:wrapTight>
            <wp:docPr id="986" name="Imagem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82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02" behindDoc="1" locked="0" layoutInCell="1" allowOverlap="1" wp14:anchorId="56C013C2" wp14:editId="21C2E959">
                <wp:simplePos x="0" y="0"/>
                <wp:positionH relativeFrom="column">
                  <wp:posOffset>518795</wp:posOffset>
                </wp:positionH>
                <wp:positionV relativeFrom="paragraph">
                  <wp:posOffset>1878965</wp:posOffset>
                </wp:positionV>
                <wp:extent cx="323977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07" y="0"/>
                    <wp:lineTo x="21507" y="0"/>
                    <wp:lineTo x="0" y="0"/>
                  </wp:wrapPolygon>
                </wp:wrapTight>
                <wp:docPr id="47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9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073420" w14:textId="77777777" w:rsidR="0040631E" w:rsidRPr="00BE5C52" w:rsidRDefault="0040631E" w:rsidP="0040631E">
                            <w:pPr>
                              <w:pStyle w:val="Legenda"/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BE5C52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29</w:t>
                            </w:r>
                            <w:r w:rsidRPr="00BE5C52">
                              <w:rPr>
                                <w:sz w:val="16"/>
                                <w:szCs w:val="16"/>
                              </w:rPr>
                              <w:t xml:space="preserve"> | Percurso pertencente à posição final 800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C013C2" id="Caixa de Texto 31" o:spid="_x0000_s1054" type="#_x0000_t202" style="position:absolute;margin-left:40.85pt;margin-top:147.95pt;width:255.1pt;height:.05pt;z-index:-2516581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" stroked="f">
                <v:textbox style="mso-fit-shape-to-text:t" inset="0,0,0,0">
                  <w:txbxContent>
                    <w:p w14:paraId="32073420" w14:textId="77777777" w:rsidR="0040631E" w:rsidRPr="00BE5C52" w:rsidRDefault="0040631E" w:rsidP="0040631E">
                      <w:pPr>
                        <w:pStyle w:val="Legenda"/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BE5C52">
                        <w:rPr>
                          <w:sz w:val="16"/>
                          <w:szCs w:val="16"/>
                        </w:rPr>
                        <w:t xml:space="preserve">Figura </w:t>
                      </w:r>
                      <w:r>
                        <w:rPr>
                          <w:sz w:val="16"/>
                          <w:szCs w:val="16"/>
                        </w:rPr>
                        <w:t>29</w:t>
                      </w:r>
                      <w:r w:rsidRPr="00BE5C52">
                        <w:rPr>
                          <w:sz w:val="16"/>
                          <w:szCs w:val="16"/>
                        </w:rPr>
                        <w:t xml:space="preserve"> | Percurso pertencente à posição final 800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8C10518" w14:textId="77777777" w:rsidR="0040631E" w:rsidRDefault="0040631E" w:rsidP="0040631E"/>
    <w:p w14:paraId="6FED2044" w14:textId="77777777" w:rsidR="0040631E" w:rsidRDefault="0040631E" w:rsidP="0040631E"/>
    <w:p w14:paraId="76FBB388" w14:textId="77777777" w:rsidR="0040631E" w:rsidRDefault="0040631E" w:rsidP="0040631E"/>
    <w:p w14:paraId="312358BA" w14:textId="77777777" w:rsidR="0040631E" w:rsidRDefault="0040631E" w:rsidP="0040631E"/>
    <w:p w14:paraId="340F95D6" w14:textId="77777777" w:rsidR="0040631E" w:rsidRDefault="0040631E" w:rsidP="0040631E"/>
    <w:p w14:paraId="54F40A68" w14:textId="77777777" w:rsidR="0040631E" w:rsidRDefault="0040631E" w:rsidP="0040631E"/>
    <w:p w14:paraId="3140258D" w14:textId="77777777" w:rsidR="0040631E" w:rsidRDefault="0040631E" w:rsidP="0040631E"/>
    <w:p w14:paraId="04ED7009" w14:textId="77777777" w:rsidR="0040631E" w:rsidRDefault="0040631E" w:rsidP="0040631E"/>
    <w:p w14:paraId="23EFCCA2" w14:textId="77777777" w:rsidR="0040631E" w:rsidRDefault="0040631E" w:rsidP="0040631E"/>
    <w:p w14:paraId="418A21A4" w14:textId="77777777" w:rsidR="0040631E" w:rsidRDefault="0040631E" w:rsidP="0040631E"/>
    <w:p w14:paraId="6B3972A8" w14:textId="77777777" w:rsidR="0040631E" w:rsidRPr="00C31CD3" w:rsidRDefault="0040631E" w:rsidP="0040631E">
      <w:pPr>
        <w:ind w:firstLine="720"/>
        <w:rPr>
          <w:color w:val="4354A2" w:themeColor="accent1"/>
          <w:sz w:val="28"/>
          <w:szCs w:val="36"/>
          <w:u w:val="single"/>
        </w:rPr>
      </w:pPr>
      <w:r w:rsidRPr="00C31CD3">
        <w:rPr>
          <w:color w:val="4354A2" w:themeColor="accent1"/>
          <w:sz w:val="28"/>
          <w:szCs w:val="36"/>
        </w:rPr>
        <w:t xml:space="preserve"> Solução 3 (</w:t>
      </w:r>
      <w:proofErr w:type="spellStart"/>
      <w:r w:rsidRPr="00C31CD3">
        <w:rPr>
          <w:color w:val="4354A2" w:themeColor="accent1"/>
          <w:sz w:val="28"/>
          <w:szCs w:val="36"/>
        </w:rPr>
        <w:t>NºMec</w:t>
      </w:r>
      <w:proofErr w:type="spellEnd"/>
      <w:r w:rsidRPr="00C31CD3">
        <w:rPr>
          <w:color w:val="4354A2" w:themeColor="accent1"/>
          <w:sz w:val="28"/>
          <w:szCs w:val="36"/>
        </w:rPr>
        <w:t xml:space="preserve"> 107</w:t>
      </w:r>
      <w:r>
        <w:rPr>
          <w:color w:val="4354A2" w:themeColor="accent1"/>
          <w:sz w:val="28"/>
          <w:szCs w:val="36"/>
        </w:rPr>
        <w:t>634</w:t>
      </w:r>
      <w:r w:rsidRPr="00C31CD3">
        <w:rPr>
          <w:color w:val="4354A2" w:themeColor="accent1"/>
          <w:sz w:val="28"/>
          <w:szCs w:val="36"/>
        </w:rPr>
        <w:t>)</w:t>
      </w:r>
    </w:p>
    <w:p w14:paraId="15F08E52" w14:textId="77777777" w:rsidR="0040631E" w:rsidRDefault="0040631E" w:rsidP="0040631E">
      <w:pPr>
        <w:pStyle w:val="Ttulo2"/>
      </w:pPr>
      <w:bookmarkStart w:id="123" w:name="_Toc121413161"/>
      <w:bookmarkStart w:id="124" w:name="_Toc121413258"/>
      <w:bookmarkStart w:id="125" w:name="_Toc121417273"/>
      <w:bookmarkStart w:id="126" w:name="_Toc121417487"/>
      <w:bookmarkStart w:id="127" w:name="_Toc121418983"/>
      <w:r w:rsidRPr="003F6585">
        <w:rPr>
          <w:noProof/>
        </w:rPr>
        <w:drawing>
          <wp:anchor distT="0" distB="0" distL="114300" distR="114300" simplePos="0" relativeHeight="251658341" behindDoc="1" locked="0" layoutInCell="1" allowOverlap="1" wp14:anchorId="4D7EB613" wp14:editId="111BE054">
            <wp:simplePos x="0" y="0"/>
            <wp:positionH relativeFrom="column">
              <wp:posOffset>256225</wp:posOffset>
            </wp:positionH>
            <wp:positionV relativeFrom="paragraph">
              <wp:posOffset>72146</wp:posOffset>
            </wp:positionV>
            <wp:extent cx="3960000" cy="2053863"/>
            <wp:effectExtent l="0" t="0" r="2540" b="3810"/>
            <wp:wrapTight wrapText="bothSides">
              <wp:wrapPolygon edited="0">
                <wp:start x="0" y="0"/>
                <wp:lineTo x="0" y="21440"/>
                <wp:lineTo x="21510" y="21440"/>
                <wp:lineTo x="21510" y="0"/>
                <wp:lineTo x="0" y="0"/>
              </wp:wrapPolygon>
            </wp:wrapTight>
            <wp:docPr id="988" name="Imagem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53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03" behindDoc="1" locked="0" layoutInCell="1" allowOverlap="1" wp14:anchorId="7579BFCB" wp14:editId="5ABFC14F">
                <wp:simplePos x="0" y="0"/>
                <wp:positionH relativeFrom="column">
                  <wp:posOffset>243205</wp:posOffset>
                </wp:positionH>
                <wp:positionV relativeFrom="paragraph">
                  <wp:posOffset>2170430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01" name="Caixa de texto 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678D0F" w14:textId="77777777" w:rsidR="0040631E" w:rsidRPr="00A96355" w:rsidRDefault="0040631E" w:rsidP="0040631E">
                            <w:pPr>
                              <w:pStyle w:val="Legenda"/>
                              <w:jc w:val="center"/>
                              <w:rPr>
                                <w:rFonts w:ascii="Franklin Gothic Book" w:eastAsia="Franklin Gothic Book" w:hAnsi="Franklin Gothic Book" w:cs="Segoe UI"/>
                                <w:color w:val="4354A2"/>
                                <w:sz w:val="32"/>
                                <w:szCs w:val="32"/>
                              </w:rPr>
                            </w:pPr>
                            <w:r w:rsidRPr="005256CD">
                              <w:t xml:space="preserve">Figura </w:t>
                            </w:r>
                            <w:r>
                              <w:t>3</w:t>
                            </w:r>
                            <w:r w:rsidRPr="005256CD">
                              <w:t>0 | Percurso pertencente à posição final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79BFCB" id="Caixa de texto 901" o:spid="_x0000_s1055" type="#_x0000_t202" style="position:absolute;left:0;text-align:left;margin-left:19.15pt;margin-top:170.9pt;width:311.8pt;height:.05pt;z-index:-2516581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" stroked="f">
                <v:textbox style="mso-fit-shape-to-text:t" inset="0,0,0,0">
                  <w:txbxContent>
                    <w:p w14:paraId="59678D0F" w14:textId="77777777" w:rsidR="0040631E" w:rsidRPr="00A96355" w:rsidRDefault="0040631E" w:rsidP="0040631E">
                      <w:pPr>
                        <w:pStyle w:val="Legenda"/>
                        <w:jc w:val="center"/>
                        <w:rPr>
                          <w:rFonts w:ascii="Franklin Gothic Book" w:eastAsia="Franklin Gothic Book" w:hAnsi="Franklin Gothic Book" w:cs="Segoe UI"/>
                          <w:color w:val="4354A2"/>
                          <w:sz w:val="32"/>
                          <w:szCs w:val="32"/>
                        </w:rPr>
                      </w:pPr>
                      <w:r w:rsidRPr="005256CD">
                        <w:t xml:space="preserve">Figura </w:t>
                      </w:r>
                      <w:r>
                        <w:t>3</w:t>
                      </w:r>
                      <w:r w:rsidRPr="005256CD">
                        <w:t>0 | Percurso pertencente à posição final 10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bookmarkEnd w:id="123"/>
      <w:bookmarkEnd w:id="124"/>
      <w:bookmarkEnd w:id="125"/>
      <w:bookmarkEnd w:id="126"/>
      <w:bookmarkEnd w:id="127"/>
    </w:p>
    <w:p w14:paraId="489099DC" w14:textId="77777777" w:rsidR="0040631E" w:rsidRDefault="0040631E" w:rsidP="0040631E"/>
    <w:p w14:paraId="6E6B5DFE" w14:textId="77777777" w:rsidR="0040631E" w:rsidRDefault="0040631E" w:rsidP="0040631E">
      <w:r>
        <w:t xml:space="preserve"> </w:t>
      </w:r>
    </w:p>
    <w:p w14:paraId="2801C7A5" w14:textId="77777777" w:rsidR="0040631E" w:rsidRDefault="0040631E" w:rsidP="0040631E"/>
    <w:p w14:paraId="6754CDD8" w14:textId="77777777" w:rsidR="0040631E" w:rsidRPr="00B84CBD" w:rsidRDefault="0040631E" w:rsidP="0040631E">
      <w:pPr>
        <w:rPr>
          <w:u w:val="single"/>
        </w:rPr>
      </w:pPr>
    </w:p>
    <w:p w14:paraId="3B69CD8E" w14:textId="77777777" w:rsidR="0040631E" w:rsidRDefault="0040631E" w:rsidP="0040631E"/>
    <w:p w14:paraId="64FFA49D" w14:textId="77777777" w:rsidR="0040631E" w:rsidRDefault="0040631E" w:rsidP="0040631E"/>
    <w:p w14:paraId="3E5B07AE" w14:textId="77777777" w:rsidR="0040631E" w:rsidRDefault="0040631E" w:rsidP="0040631E"/>
    <w:p w14:paraId="45428696" w14:textId="77777777" w:rsidR="0040631E" w:rsidRDefault="0040631E" w:rsidP="0040631E">
      <w:r w:rsidRPr="00061D66">
        <w:rPr>
          <w:noProof/>
        </w:rPr>
        <w:drawing>
          <wp:anchor distT="0" distB="0" distL="114300" distR="114300" simplePos="0" relativeHeight="251658342" behindDoc="1" locked="0" layoutInCell="1" allowOverlap="1" wp14:anchorId="0967E991" wp14:editId="7278086F">
            <wp:simplePos x="0" y="0"/>
            <wp:positionH relativeFrom="margin">
              <wp:posOffset>2727973</wp:posOffset>
            </wp:positionH>
            <wp:positionV relativeFrom="paragraph">
              <wp:posOffset>178715</wp:posOffset>
            </wp:positionV>
            <wp:extent cx="3960000" cy="2051566"/>
            <wp:effectExtent l="0" t="0" r="2540" b="6350"/>
            <wp:wrapTight wrapText="bothSides">
              <wp:wrapPolygon edited="0">
                <wp:start x="0" y="0"/>
                <wp:lineTo x="0" y="21466"/>
                <wp:lineTo x="21510" y="21466"/>
                <wp:lineTo x="21510" y="0"/>
                <wp:lineTo x="0" y="0"/>
              </wp:wrapPolygon>
            </wp:wrapTight>
            <wp:docPr id="990" name="Imagem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51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04" behindDoc="1" locked="0" layoutInCell="1" allowOverlap="1" wp14:anchorId="01E88356" wp14:editId="50033B34">
                <wp:simplePos x="0" y="0"/>
                <wp:positionH relativeFrom="column">
                  <wp:posOffset>2727960</wp:posOffset>
                </wp:positionH>
                <wp:positionV relativeFrom="paragraph">
                  <wp:posOffset>2265045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15" name="Caixa de texto 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9B65B1" w14:textId="77777777" w:rsidR="0040631E" w:rsidRPr="00177BF8" w:rsidRDefault="0040631E" w:rsidP="0040631E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  <w:r>
                              <w:t>Figura 31</w:t>
                            </w:r>
                            <w:r w:rsidRPr="0015020F">
                              <w:t xml:space="preserve"> | Percurso pertencente à posição final </w:t>
                            </w:r>
                            <w: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88356" id="Caixa de texto 915" o:spid="_x0000_s1056" type="#_x0000_t202" style="position:absolute;margin-left:214.8pt;margin-top:178.35pt;width:311.8pt;height:.05pt;z-index:-25165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" stroked="f">
                <v:textbox style="mso-fit-shape-to-text:t" inset="0,0,0,0">
                  <w:txbxContent>
                    <w:p w14:paraId="749B65B1" w14:textId="77777777" w:rsidR="0040631E" w:rsidRPr="00177BF8" w:rsidRDefault="0040631E" w:rsidP="0040631E">
                      <w:pPr>
                        <w:pStyle w:val="Legenda"/>
                        <w:jc w:val="center"/>
                        <w:rPr>
                          <w:sz w:val="20"/>
                          <w:szCs w:val="24"/>
                        </w:rPr>
                      </w:pPr>
                      <w:r>
                        <w:t>Figura 31</w:t>
                      </w:r>
                      <w:r w:rsidRPr="0015020F">
                        <w:t xml:space="preserve"> | Percurso pertencente à posição final </w:t>
                      </w:r>
                      <w:r>
                        <w:t>20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432034F" w14:textId="77777777" w:rsidR="0040631E" w:rsidRDefault="0040631E" w:rsidP="0040631E"/>
    <w:p w14:paraId="2DB5A6DF" w14:textId="77777777" w:rsidR="0040631E" w:rsidRDefault="0040631E" w:rsidP="0040631E"/>
    <w:p w14:paraId="2CCF8331" w14:textId="77777777" w:rsidR="0040631E" w:rsidRDefault="0040631E" w:rsidP="0040631E"/>
    <w:p w14:paraId="2FE8C1E6" w14:textId="77777777" w:rsidR="0040631E" w:rsidRDefault="0040631E" w:rsidP="0040631E"/>
    <w:p w14:paraId="0F6358E5" w14:textId="77777777" w:rsidR="0040631E" w:rsidRDefault="0040631E" w:rsidP="0040631E"/>
    <w:p w14:paraId="7155EF7A" w14:textId="77777777" w:rsidR="0040631E" w:rsidRDefault="0040631E" w:rsidP="0040631E"/>
    <w:p w14:paraId="08D1148F" w14:textId="77777777" w:rsidR="0040631E" w:rsidRDefault="0040631E" w:rsidP="0040631E"/>
    <w:p w14:paraId="580E6187" w14:textId="77777777" w:rsidR="0040631E" w:rsidRDefault="0040631E" w:rsidP="0040631E"/>
    <w:p w14:paraId="3AC05EFF" w14:textId="77777777" w:rsidR="0040631E" w:rsidRPr="009334B9" w:rsidRDefault="0040631E" w:rsidP="0040631E">
      <w:pPr>
        <w:rPr>
          <w:u w:val="single"/>
        </w:rPr>
      </w:pPr>
      <w:r w:rsidRPr="007D5999">
        <w:rPr>
          <w:noProof/>
        </w:rPr>
        <w:drawing>
          <wp:anchor distT="0" distB="0" distL="114300" distR="114300" simplePos="0" relativeHeight="251658343" behindDoc="1" locked="0" layoutInCell="1" allowOverlap="1" wp14:anchorId="2703263E" wp14:editId="3EDED5AA">
            <wp:simplePos x="0" y="0"/>
            <wp:positionH relativeFrom="column">
              <wp:posOffset>371813</wp:posOffset>
            </wp:positionH>
            <wp:positionV relativeFrom="paragraph">
              <wp:posOffset>222041</wp:posOffset>
            </wp:positionV>
            <wp:extent cx="3960000" cy="2058818"/>
            <wp:effectExtent l="0" t="0" r="2540" b="0"/>
            <wp:wrapTight wrapText="bothSides">
              <wp:wrapPolygon edited="0">
                <wp:start x="0" y="0"/>
                <wp:lineTo x="0" y="21387"/>
                <wp:lineTo x="21510" y="21387"/>
                <wp:lineTo x="21510" y="0"/>
                <wp:lineTo x="0" y="0"/>
              </wp:wrapPolygon>
            </wp:wrapTight>
            <wp:docPr id="992" name="Imagem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58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05" behindDoc="1" locked="0" layoutInCell="1" allowOverlap="1" wp14:anchorId="05B7BCFE" wp14:editId="74DA14C4">
                <wp:simplePos x="0" y="0"/>
                <wp:positionH relativeFrom="column">
                  <wp:posOffset>352425</wp:posOffset>
                </wp:positionH>
                <wp:positionV relativeFrom="paragraph">
                  <wp:posOffset>2308225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24" name="Caixa de texto 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993110" w14:textId="77777777" w:rsidR="0040631E" w:rsidRPr="00814C87" w:rsidRDefault="0040631E" w:rsidP="0040631E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  <w:r>
                              <w:t>Figura</w:t>
                            </w:r>
                            <w:r w:rsidRPr="00C32D6C">
                              <w:t xml:space="preserve"> </w:t>
                            </w:r>
                            <w:r>
                              <w:t>32</w:t>
                            </w:r>
                            <w:r w:rsidRPr="00C32D6C">
                              <w:t xml:space="preserve"> | Percurso pertencente à posição final </w:t>
                            </w:r>
                            <w: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B7BCFE" id="Caixa de texto 924" o:spid="_x0000_s1057" type="#_x0000_t202" style="position:absolute;margin-left:27.75pt;margin-top:181.75pt;width:311.8pt;height:.05pt;z-index:-2516581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" stroked="f">
                <v:textbox style="mso-fit-shape-to-text:t" inset="0,0,0,0">
                  <w:txbxContent>
                    <w:p w14:paraId="08993110" w14:textId="77777777" w:rsidR="0040631E" w:rsidRPr="00814C87" w:rsidRDefault="0040631E" w:rsidP="0040631E">
                      <w:pPr>
                        <w:pStyle w:val="Legenda"/>
                        <w:jc w:val="center"/>
                        <w:rPr>
                          <w:sz w:val="20"/>
                          <w:szCs w:val="24"/>
                        </w:rPr>
                      </w:pPr>
                      <w:r>
                        <w:t>Figura</w:t>
                      </w:r>
                      <w:r w:rsidRPr="00C32D6C">
                        <w:t xml:space="preserve"> </w:t>
                      </w:r>
                      <w:r>
                        <w:t>32</w:t>
                      </w:r>
                      <w:r w:rsidRPr="00C32D6C">
                        <w:t xml:space="preserve"> | Percurso pertencente à posição final </w:t>
                      </w:r>
                      <w:r>
                        <w:t>50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1092625" w14:textId="77777777" w:rsidR="0040631E" w:rsidRDefault="0040631E" w:rsidP="0040631E"/>
    <w:p w14:paraId="5709142F" w14:textId="77777777" w:rsidR="0040631E" w:rsidRDefault="0040631E" w:rsidP="0040631E"/>
    <w:p w14:paraId="12583881" w14:textId="77777777" w:rsidR="0040631E" w:rsidRDefault="0040631E" w:rsidP="0040631E"/>
    <w:p w14:paraId="5D7C5B3E" w14:textId="77777777" w:rsidR="0040631E" w:rsidRDefault="0040631E" w:rsidP="0040631E"/>
    <w:p w14:paraId="06C54413" w14:textId="77777777" w:rsidR="0040631E" w:rsidRDefault="0040631E" w:rsidP="0040631E"/>
    <w:p w14:paraId="58D14B9E" w14:textId="77777777" w:rsidR="0040631E" w:rsidRPr="00483E60" w:rsidRDefault="0040631E" w:rsidP="0040631E"/>
    <w:p w14:paraId="704EC782" w14:textId="77777777" w:rsidR="0040631E" w:rsidRDefault="0040631E" w:rsidP="0040631E">
      <w:pPr>
        <w:pStyle w:val="Ttulo2"/>
      </w:pPr>
      <w:r>
        <w:tab/>
      </w:r>
    </w:p>
    <w:p w14:paraId="1948C1A3" w14:textId="77777777" w:rsidR="0040631E" w:rsidRDefault="0040631E" w:rsidP="0040631E"/>
    <w:p w14:paraId="173943FD" w14:textId="77777777" w:rsidR="0040631E" w:rsidRDefault="0040631E" w:rsidP="0040631E"/>
    <w:p w14:paraId="0AF1F61D" w14:textId="77777777" w:rsidR="0040631E" w:rsidRDefault="0040631E" w:rsidP="0040631E">
      <w:r w:rsidRPr="001C31DE">
        <w:rPr>
          <w:noProof/>
        </w:rPr>
        <w:lastRenderedPageBreak/>
        <w:drawing>
          <wp:anchor distT="0" distB="0" distL="114300" distR="114300" simplePos="0" relativeHeight="251658344" behindDoc="1" locked="0" layoutInCell="1" allowOverlap="1" wp14:anchorId="6D5BA1C1" wp14:editId="6F59615F">
            <wp:simplePos x="0" y="0"/>
            <wp:positionH relativeFrom="column">
              <wp:posOffset>3377357</wp:posOffset>
            </wp:positionH>
            <wp:positionV relativeFrom="paragraph">
              <wp:posOffset>188328</wp:posOffset>
            </wp:positionV>
            <wp:extent cx="3240000" cy="1680579"/>
            <wp:effectExtent l="0" t="0" r="0" b="0"/>
            <wp:wrapTight wrapText="bothSides">
              <wp:wrapPolygon edited="0">
                <wp:start x="0" y="0"/>
                <wp:lineTo x="0" y="21306"/>
                <wp:lineTo x="21465" y="21306"/>
                <wp:lineTo x="21465" y="0"/>
                <wp:lineTo x="0" y="0"/>
              </wp:wrapPolygon>
            </wp:wrapTight>
            <wp:docPr id="994" name="Imagem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80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7B68A9" w14:textId="77777777" w:rsidR="0040631E" w:rsidRDefault="0040631E" w:rsidP="0040631E"/>
    <w:p w14:paraId="3C6B0917" w14:textId="77777777" w:rsidR="0040631E" w:rsidRDefault="0040631E" w:rsidP="0040631E"/>
    <w:p w14:paraId="71488E32" w14:textId="77777777" w:rsidR="0040631E" w:rsidRDefault="0040631E" w:rsidP="0040631E"/>
    <w:p w14:paraId="07840203" w14:textId="77777777" w:rsidR="0040631E" w:rsidRDefault="0040631E" w:rsidP="0040631E"/>
    <w:p w14:paraId="6E4DEBA7" w14:textId="77777777" w:rsidR="0040631E" w:rsidRDefault="0040631E" w:rsidP="0040631E"/>
    <w:p w14:paraId="3E565935" w14:textId="77777777" w:rsidR="0040631E" w:rsidRDefault="0040631E" w:rsidP="0040631E">
      <w:r>
        <w:rPr>
          <w:noProof/>
        </w:rPr>
        <mc:AlternateContent>
          <mc:Choice Requires="wps">
            <w:drawing>
              <wp:anchor distT="0" distB="0" distL="114300" distR="114300" simplePos="0" relativeHeight="251658306" behindDoc="1" locked="0" layoutInCell="1" allowOverlap="1" wp14:anchorId="52F967E1" wp14:editId="45131202">
                <wp:simplePos x="0" y="0"/>
                <wp:positionH relativeFrom="column">
                  <wp:posOffset>3346450</wp:posOffset>
                </wp:positionH>
                <wp:positionV relativeFrom="paragraph">
                  <wp:posOffset>179070</wp:posOffset>
                </wp:positionV>
                <wp:extent cx="3240000" cy="216936"/>
                <wp:effectExtent l="0" t="0" r="0" b="0"/>
                <wp:wrapTight wrapText="bothSides">
                  <wp:wrapPolygon edited="0">
                    <wp:start x="0" y="0"/>
                    <wp:lineTo x="0" y="19003"/>
                    <wp:lineTo x="21465" y="19003"/>
                    <wp:lineTo x="21465" y="0"/>
                    <wp:lineTo x="0" y="0"/>
                  </wp:wrapPolygon>
                </wp:wrapTight>
                <wp:docPr id="925" name="Caixa de texto 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000" cy="2169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FBECBB" w14:textId="77777777" w:rsidR="0040631E" w:rsidRPr="00A86DAF" w:rsidRDefault="0040631E" w:rsidP="0040631E">
                            <w:pPr>
                              <w:pStyle w:val="Legenda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A86DAF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  <w:r w:rsidRPr="00A86DAF">
                              <w:rPr>
                                <w:sz w:val="16"/>
                                <w:szCs w:val="16"/>
                              </w:rPr>
                              <w:t>3 | Percurso pertencente à posição final 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967E1" id="Caixa de texto 925" o:spid="_x0000_s1058" type="#_x0000_t202" style="position:absolute;margin-left:263.5pt;margin-top:14.1pt;width:255.1pt;height:17.1pt;z-index:-2516581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" stroked="f">
                <v:textbox inset="0,0,0,0">
                  <w:txbxContent>
                    <w:p w14:paraId="77FBECBB" w14:textId="77777777" w:rsidR="0040631E" w:rsidRPr="00A86DAF" w:rsidRDefault="0040631E" w:rsidP="0040631E">
                      <w:pPr>
                        <w:pStyle w:val="Legenda"/>
                        <w:jc w:val="center"/>
                        <w:rPr>
                          <w:sz w:val="16"/>
                          <w:szCs w:val="16"/>
                        </w:rPr>
                      </w:pPr>
                      <w:r w:rsidRPr="00A86DAF">
                        <w:rPr>
                          <w:sz w:val="16"/>
                          <w:szCs w:val="16"/>
                        </w:rPr>
                        <w:t xml:space="preserve">Figura </w:t>
                      </w:r>
                      <w:r>
                        <w:rPr>
                          <w:sz w:val="16"/>
                          <w:szCs w:val="16"/>
                        </w:rPr>
                        <w:t>3</w:t>
                      </w:r>
                      <w:r w:rsidRPr="00A86DAF">
                        <w:rPr>
                          <w:sz w:val="16"/>
                          <w:szCs w:val="16"/>
                        </w:rPr>
                        <w:t>3 | Percurso pertencente à posição final 100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1A923B1" w14:textId="77777777" w:rsidR="0040631E" w:rsidRDefault="0040631E" w:rsidP="0040631E"/>
    <w:p w14:paraId="20CB042F" w14:textId="77777777" w:rsidR="0040631E" w:rsidRDefault="0040631E" w:rsidP="0040631E">
      <w:r w:rsidRPr="00D5258C">
        <w:rPr>
          <w:noProof/>
        </w:rPr>
        <w:drawing>
          <wp:anchor distT="0" distB="0" distL="114300" distR="114300" simplePos="0" relativeHeight="251658345" behindDoc="1" locked="0" layoutInCell="1" allowOverlap="1" wp14:anchorId="07A6A674" wp14:editId="1F4C6DCF">
            <wp:simplePos x="0" y="0"/>
            <wp:positionH relativeFrom="column">
              <wp:posOffset>260985</wp:posOffset>
            </wp:positionH>
            <wp:positionV relativeFrom="paragraph">
              <wp:posOffset>3175</wp:posOffset>
            </wp:positionV>
            <wp:extent cx="3239770" cy="1678305"/>
            <wp:effectExtent l="0" t="0" r="0" b="0"/>
            <wp:wrapTight wrapText="bothSides">
              <wp:wrapPolygon edited="0">
                <wp:start x="0" y="0"/>
                <wp:lineTo x="0" y="21330"/>
                <wp:lineTo x="21465" y="21330"/>
                <wp:lineTo x="21465" y="0"/>
                <wp:lineTo x="0" y="0"/>
              </wp:wrapPolygon>
            </wp:wrapTight>
            <wp:docPr id="996" name="Imagem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C5279" w14:textId="77777777" w:rsidR="0040631E" w:rsidRDefault="0040631E" w:rsidP="0040631E"/>
    <w:p w14:paraId="01A4A5CE" w14:textId="77777777" w:rsidR="0040631E" w:rsidRDefault="0040631E" w:rsidP="0040631E"/>
    <w:p w14:paraId="24798C01" w14:textId="77777777" w:rsidR="0040631E" w:rsidRDefault="0040631E" w:rsidP="0040631E"/>
    <w:p w14:paraId="65FCD6BB" w14:textId="77777777" w:rsidR="0040631E" w:rsidRPr="00D5258C" w:rsidRDefault="0040631E" w:rsidP="0040631E">
      <w:pPr>
        <w:rPr>
          <w:u w:val="single"/>
        </w:rPr>
      </w:pPr>
    </w:p>
    <w:p w14:paraId="2FC6BD82" w14:textId="77777777" w:rsidR="0040631E" w:rsidRDefault="0040631E" w:rsidP="0040631E">
      <w:r>
        <w:rPr>
          <w:noProof/>
        </w:rPr>
        <mc:AlternateContent>
          <mc:Choice Requires="wps">
            <w:drawing>
              <wp:anchor distT="0" distB="0" distL="114300" distR="114300" simplePos="0" relativeHeight="251658307" behindDoc="1" locked="0" layoutInCell="1" allowOverlap="1" wp14:anchorId="521D647B" wp14:editId="4CA4AB0F">
                <wp:simplePos x="0" y="0"/>
                <wp:positionH relativeFrom="column">
                  <wp:posOffset>268784</wp:posOffset>
                </wp:positionH>
                <wp:positionV relativeFrom="paragraph">
                  <wp:posOffset>265707</wp:posOffset>
                </wp:positionV>
                <wp:extent cx="3240000" cy="635"/>
                <wp:effectExtent l="0" t="0" r="0" b="0"/>
                <wp:wrapTight wrapText="bothSides">
                  <wp:wrapPolygon edited="0">
                    <wp:start x="0" y="0"/>
                    <wp:lineTo x="0" y="19248"/>
                    <wp:lineTo x="21465" y="19248"/>
                    <wp:lineTo x="21465" y="0"/>
                    <wp:lineTo x="0" y="0"/>
                  </wp:wrapPolygon>
                </wp:wrapTight>
                <wp:docPr id="927" name="Caixa de texto 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B5AB6F" w14:textId="77777777" w:rsidR="0040631E" w:rsidRPr="00A86DAF" w:rsidRDefault="0040631E" w:rsidP="0040631E">
                            <w:pPr>
                              <w:pStyle w:val="Legenda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A86DAF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  <w:r w:rsidRPr="00A86DAF">
                              <w:rPr>
                                <w:sz w:val="16"/>
                                <w:szCs w:val="16"/>
                              </w:rPr>
                              <w:t>4 | Percurso pertencente à posição final 200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1D647B" id="Caixa de texto 927" o:spid="_x0000_s1059" type="#_x0000_t202" style="position:absolute;margin-left:21.15pt;margin-top:20.9pt;width:255.1pt;height:.05pt;z-index:-25165817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" stroked="f">
                <v:textbox style="mso-fit-shape-to-text:t" inset="0,0,0,0">
                  <w:txbxContent>
                    <w:p w14:paraId="16B5AB6F" w14:textId="77777777" w:rsidR="0040631E" w:rsidRPr="00A86DAF" w:rsidRDefault="0040631E" w:rsidP="0040631E">
                      <w:pPr>
                        <w:pStyle w:val="Legenda"/>
                        <w:jc w:val="center"/>
                        <w:rPr>
                          <w:sz w:val="16"/>
                          <w:szCs w:val="16"/>
                        </w:rPr>
                      </w:pPr>
                      <w:r w:rsidRPr="00A86DAF">
                        <w:rPr>
                          <w:sz w:val="16"/>
                          <w:szCs w:val="16"/>
                        </w:rPr>
                        <w:t xml:space="preserve">Figura </w:t>
                      </w:r>
                      <w:r>
                        <w:rPr>
                          <w:sz w:val="16"/>
                          <w:szCs w:val="16"/>
                        </w:rPr>
                        <w:t>3</w:t>
                      </w:r>
                      <w:r w:rsidRPr="00A86DAF">
                        <w:rPr>
                          <w:sz w:val="16"/>
                          <w:szCs w:val="16"/>
                        </w:rPr>
                        <w:t>4 | Percurso pertencente à posição final 200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660DFDE" w14:textId="77777777" w:rsidR="0040631E" w:rsidRDefault="0040631E" w:rsidP="0040631E"/>
    <w:p w14:paraId="7D7937F6" w14:textId="77777777" w:rsidR="0040631E" w:rsidRDefault="0040631E" w:rsidP="0040631E">
      <w:r w:rsidRPr="000E7A6C">
        <w:rPr>
          <w:noProof/>
        </w:rPr>
        <w:drawing>
          <wp:anchor distT="0" distB="0" distL="114300" distR="114300" simplePos="0" relativeHeight="251658346" behindDoc="1" locked="0" layoutInCell="1" allowOverlap="1" wp14:anchorId="64433943" wp14:editId="01F89EE1">
            <wp:simplePos x="0" y="0"/>
            <wp:positionH relativeFrom="column">
              <wp:posOffset>3375783</wp:posOffset>
            </wp:positionH>
            <wp:positionV relativeFrom="paragraph">
              <wp:posOffset>98732</wp:posOffset>
            </wp:positionV>
            <wp:extent cx="3240000" cy="1682609"/>
            <wp:effectExtent l="0" t="0" r="0" b="0"/>
            <wp:wrapTight wrapText="bothSides">
              <wp:wrapPolygon edited="0">
                <wp:start x="0" y="0"/>
                <wp:lineTo x="0" y="21282"/>
                <wp:lineTo x="21465" y="21282"/>
                <wp:lineTo x="21465" y="0"/>
                <wp:lineTo x="0" y="0"/>
              </wp:wrapPolygon>
            </wp:wrapTight>
            <wp:docPr id="998" name="Imagem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82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64E35C" w14:textId="77777777" w:rsidR="0040631E" w:rsidRDefault="0040631E" w:rsidP="0040631E"/>
    <w:p w14:paraId="6F731829" w14:textId="77777777" w:rsidR="0040631E" w:rsidRDefault="0040631E" w:rsidP="0040631E"/>
    <w:p w14:paraId="2D72D1A2" w14:textId="77777777" w:rsidR="0040631E" w:rsidRDefault="0040631E" w:rsidP="0040631E"/>
    <w:p w14:paraId="28E10DB1" w14:textId="77777777" w:rsidR="0040631E" w:rsidRDefault="0040631E" w:rsidP="0040631E"/>
    <w:p w14:paraId="5CD710F9" w14:textId="77777777" w:rsidR="0040631E" w:rsidRDefault="0040631E" w:rsidP="0040631E"/>
    <w:p w14:paraId="41B2F9D9" w14:textId="77777777" w:rsidR="0040631E" w:rsidRDefault="0040631E" w:rsidP="0040631E">
      <w:r>
        <w:rPr>
          <w:noProof/>
        </w:rPr>
        <mc:AlternateContent>
          <mc:Choice Requires="wps">
            <w:drawing>
              <wp:anchor distT="0" distB="0" distL="114300" distR="114300" simplePos="0" relativeHeight="251658308" behindDoc="1" locked="0" layoutInCell="1" allowOverlap="1" wp14:anchorId="39F3C18E" wp14:editId="575537AF">
                <wp:simplePos x="0" y="0"/>
                <wp:positionH relativeFrom="column">
                  <wp:posOffset>3343487</wp:posOffset>
                </wp:positionH>
                <wp:positionV relativeFrom="paragraph">
                  <wp:posOffset>69850</wp:posOffset>
                </wp:positionV>
                <wp:extent cx="3239770" cy="175895"/>
                <wp:effectExtent l="0" t="0" r="0" b="1905"/>
                <wp:wrapTight wrapText="bothSides">
                  <wp:wrapPolygon edited="0">
                    <wp:start x="0" y="0"/>
                    <wp:lineTo x="0" y="20274"/>
                    <wp:lineTo x="21507" y="20274"/>
                    <wp:lineTo x="21507" y="0"/>
                    <wp:lineTo x="0" y="0"/>
                  </wp:wrapPolygon>
                </wp:wrapTight>
                <wp:docPr id="928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9770" cy="1758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7E9192" w14:textId="77777777" w:rsidR="0040631E" w:rsidRPr="00A86DAF" w:rsidRDefault="0040631E" w:rsidP="0040631E">
                            <w:pPr>
                              <w:pStyle w:val="Legenda"/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A86DAF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  <w:r w:rsidRPr="00A86DAF">
                              <w:rPr>
                                <w:sz w:val="16"/>
                                <w:szCs w:val="16"/>
                              </w:rPr>
                              <w:t>5 | Percurso pertencente à posição final 400</w:t>
                            </w:r>
                          </w:p>
                          <w:p w14:paraId="5CA37C7B" w14:textId="77777777" w:rsidR="0040631E" w:rsidRDefault="0040631E" w:rsidP="0040631E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3C18E" id="_x0000_s1060" type="#_x0000_t202" style="position:absolute;margin-left:263.25pt;margin-top:5.5pt;width:255.1pt;height:13.85pt;z-index:-2516581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" stroked="f">
                <v:textbox inset="0,0,0,0">
                  <w:txbxContent>
                    <w:p w14:paraId="527E9192" w14:textId="77777777" w:rsidR="0040631E" w:rsidRPr="00A86DAF" w:rsidRDefault="0040631E" w:rsidP="0040631E">
                      <w:pPr>
                        <w:pStyle w:val="Legenda"/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A86DAF">
                        <w:rPr>
                          <w:sz w:val="16"/>
                          <w:szCs w:val="16"/>
                        </w:rPr>
                        <w:t xml:space="preserve">Figura </w:t>
                      </w:r>
                      <w:r>
                        <w:rPr>
                          <w:sz w:val="16"/>
                          <w:szCs w:val="16"/>
                        </w:rPr>
                        <w:t>3</w:t>
                      </w:r>
                      <w:r w:rsidRPr="00A86DAF">
                        <w:rPr>
                          <w:sz w:val="16"/>
                          <w:szCs w:val="16"/>
                        </w:rPr>
                        <w:t>5 | Percurso pertencente à posição final 400</w:t>
                      </w:r>
                    </w:p>
                    <w:p w14:paraId="5CA37C7B" w14:textId="77777777" w:rsidR="0040631E" w:rsidRDefault="0040631E" w:rsidP="0040631E"/>
                  </w:txbxContent>
                </v:textbox>
                <w10:wrap type="tight"/>
              </v:shape>
            </w:pict>
          </mc:Fallback>
        </mc:AlternateContent>
      </w:r>
    </w:p>
    <w:p w14:paraId="0A27C810" w14:textId="77777777" w:rsidR="0040631E" w:rsidRDefault="0040631E" w:rsidP="0040631E"/>
    <w:p w14:paraId="3332B334" w14:textId="77777777" w:rsidR="0040631E" w:rsidRDefault="0040631E" w:rsidP="0040631E">
      <w:r w:rsidRPr="00DA1D27">
        <w:rPr>
          <w:noProof/>
        </w:rPr>
        <w:drawing>
          <wp:anchor distT="0" distB="0" distL="114300" distR="114300" simplePos="0" relativeHeight="251658347" behindDoc="1" locked="0" layoutInCell="1" allowOverlap="1" wp14:anchorId="7B460FE9" wp14:editId="49DD4798">
            <wp:simplePos x="0" y="0"/>
            <wp:positionH relativeFrom="column">
              <wp:posOffset>489646</wp:posOffset>
            </wp:positionH>
            <wp:positionV relativeFrom="paragraph">
              <wp:posOffset>170487</wp:posOffset>
            </wp:positionV>
            <wp:extent cx="3240000" cy="1678554"/>
            <wp:effectExtent l="0" t="0" r="0" b="0"/>
            <wp:wrapTight wrapText="bothSides">
              <wp:wrapPolygon edited="0">
                <wp:start x="0" y="0"/>
                <wp:lineTo x="0" y="21330"/>
                <wp:lineTo x="21465" y="21330"/>
                <wp:lineTo x="21465" y="0"/>
                <wp:lineTo x="0" y="0"/>
              </wp:wrapPolygon>
            </wp:wrapTight>
            <wp:docPr id="1000" name="Imagem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78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09" behindDoc="1" locked="0" layoutInCell="1" allowOverlap="1" wp14:anchorId="49106610" wp14:editId="15285778">
                <wp:simplePos x="0" y="0"/>
                <wp:positionH relativeFrom="column">
                  <wp:posOffset>518795</wp:posOffset>
                </wp:positionH>
                <wp:positionV relativeFrom="paragraph">
                  <wp:posOffset>1878965</wp:posOffset>
                </wp:positionV>
                <wp:extent cx="323977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07" y="0"/>
                    <wp:lineTo x="21507" y="0"/>
                    <wp:lineTo x="0" y="0"/>
                  </wp:wrapPolygon>
                </wp:wrapTight>
                <wp:docPr id="929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9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EB70D9" w14:textId="77777777" w:rsidR="0040631E" w:rsidRPr="00BE5C52" w:rsidRDefault="0040631E" w:rsidP="0040631E">
                            <w:pPr>
                              <w:pStyle w:val="Legenda"/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BE5C52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  <w:r w:rsidRPr="00BE5C52">
                              <w:rPr>
                                <w:sz w:val="16"/>
                                <w:szCs w:val="16"/>
                              </w:rPr>
                              <w:t>6 | Percurso pertencente à posição final 800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106610" id="_x0000_s1061" type="#_x0000_t202" style="position:absolute;margin-left:40.85pt;margin-top:147.95pt;width:255.1pt;height:.05pt;z-index:-2516581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" stroked="f">
                <v:textbox style="mso-fit-shape-to-text:t" inset="0,0,0,0">
                  <w:txbxContent>
                    <w:p w14:paraId="06EB70D9" w14:textId="77777777" w:rsidR="0040631E" w:rsidRPr="00BE5C52" w:rsidRDefault="0040631E" w:rsidP="0040631E">
                      <w:pPr>
                        <w:pStyle w:val="Legenda"/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BE5C52">
                        <w:rPr>
                          <w:sz w:val="16"/>
                          <w:szCs w:val="16"/>
                        </w:rPr>
                        <w:t xml:space="preserve">Figura </w:t>
                      </w:r>
                      <w:r>
                        <w:rPr>
                          <w:sz w:val="16"/>
                          <w:szCs w:val="16"/>
                        </w:rPr>
                        <w:t>3</w:t>
                      </w:r>
                      <w:r w:rsidRPr="00BE5C52">
                        <w:rPr>
                          <w:sz w:val="16"/>
                          <w:szCs w:val="16"/>
                        </w:rPr>
                        <w:t>6 | Percurso pertencente à posição final 800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B119DDE" w14:textId="77777777" w:rsidR="0040631E" w:rsidRDefault="0040631E" w:rsidP="0040631E"/>
    <w:p w14:paraId="2DE22E88" w14:textId="77777777" w:rsidR="0040631E" w:rsidRDefault="0040631E" w:rsidP="0040631E"/>
    <w:p w14:paraId="591FEBED" w14:textId="77777777" w:rsidR="0040631E" w:rsidRDefault="0040631E" w:rsidP="0040631E"/>
    <w:p w14:paraId="38AAB8BE" w14:textId="77777777" w:rsidR="0040631E" w:rsidRDefault="0040631E" w:rsidP="0040631E"/>
    <w:p w14:paraId="087E1C1B" w14:textId="77777777" w:rsidR="0040631E" w:rsidRDefault="0040631E" w:rsidP="0040631E"/>
    <w:p w14:paraId="6908EB6F" w14:textId="77777777" w:rsidR="0040631E" w:rsidRDefault="0040631E" w:rsidP="0040631E"/>
    <w:p w14:paraId="163CE0F0" w14:textId="77777777" w:rsidR="0040631E" w:rsidRDefault="0040631E" w:rsidP="0040631E"/>
    <w:p w14:paraId="388E01F9" w14:textId="77777777" w:rsidR="0040631E" w:rsidRDefault="0040631E" w:rsidP="0040631E"/>
    <w:p w14:paraId="3AEE7C6F" w14:textId="77777777" w:rsidR="0040631E" w:rsidRDefault="0040631E" w:rsidP="0040631E"/>
    <w:p w14:paraId="6A287308" w14:textId="77777777" w:rsidR="0040631E" w:rsidRDefault="0040631E" w:rsidP="0040631E"/>
    <w:p w14:paraId="2CD1E967" w14:textId="77777777" w:rsidR="0040631E" w:rsidRPr="00857C87" w:rsidRDefault="0040631E" w:rsidP="0040631E">
      <w:pPr>
        <w:ind w:firstLine="720"/>
        <w:rPr>
          <w:color w:val="4354A2" w:themeColor="accent1"/>
          <w:sz w:val="28"/>
          <w:szCs w:val="36"/>
          <w:u w:val="single"/>
        </w:rPr>
      </w:pPr>
      <w:r w:rsidRPr="00857C87">
        <w:rPr>
          <w:color w:val="4354A2" w:themeColor="accent1"/>
          <w:sz w:val="28"/>
          <w:szCs w:val="36"/>
        </w:rPr>
        <w:t xml:space="preserve">Solução </w:t>
      </w:r>
      <w:r>
        <w:rPr>
          <w:color w:val="4354A2" w:themeColor="accent1"/>
          <w:sz w:val="28"/>
          <w:szCs w:val="36"/>
        </w:rPr>
        <w:t>4</w:t>
      </w:r>
      <w:r w:rsidRPr="00857C87">
        <w:rPr>
          <w:color w:val="4354A2" w:themeColor="accent1"/>
          <w:sz w:val="28"/>
          <w:szCs w:val="36"/>
        </w:rPr>
        <w:t xml:space="preserve"> (</w:t>
      </w:r>
      <w:proofErr w:type="spellStart"/>
      <w:r w:rsidRPr="00857C87">
        <w:rPr>
          <w:color w:val="4354A2" w:themeColor="accent1"/>
          <w:sz w:val="28"/>
          <w:szCs w:val="36"/>
        </w:rPr>
        <w:t>NºMec</w:t>
      </w:r>
      <w:proofErr w:type="spellEnd"/>
      <w:r w:rsidRPr="00857C87">
        <w:rPr>
          <w:color w:val="4354A2" w:themeColor="accent1"/>
          <w:sz w:val="28"/>
          <w:szCs w:val="36"/>
        </w:rPr>
        <w:t xml:space="preserve"> 107</w:t>
      </w:r>
      <w:r>
        <w:rPr>
          <w:color w:val="4354A2" w:themeColor="accent1"/>
          <w:sz w:val="28"/>
          <w:szCs w:val="36"/>
        </w:rPr>
        <w:t>359</w:t>
      </w:r>
      <w:r w:rsidRPr="00857C87">
        <w:rPr>
          <w:color w:val="4354A2" w:themeColor="accent1"/>
          <w:sz w:val="28"/>
          <w:szCs w:val="36"/>
        </w:rPr>
        <w:t>)</w:t>
      </w:r>
    </w:p>
    <w:p w14:paraId="0BF3D2B0" w14:textId="77777777" w:rsidR="0040631E" w:rsidRDefault="0040631E" w:rsidP="0040631E">
      <w:pPr>
        <w:pStyle w:val="Ttulo2"/>
      </w:pPr>
      <w:bookmarkStart w:id="128" w:name="_Toc121413162"/>
      <w:bookmarkStart w:id="129" w:name="_Toc121413259"/>
      <w:bookmarkStart w:id="130" w:name="_Toc121417274"/>
      <w:bookmarkStart w:id="131" w:name="_Toc121417488"/>
      <w:bookmarkStart w:id="132" w:name="_Toc121418984"/>
      <w:r w:rsidRPr="00F67221">
        <w:rPr>
          <w:noProof/>
        </w:rPr>
        <w:drawing>
          <wp:anchor distT="0" distB="0" distL="114300" distR="114300" simplePos="0" relativeHeight="251658348" behindDoc="1" locked="0" layoutInCell="1" allowOverlap="1" wp14:anchorId="47B06066" wp14:editId="546EFFAC">
            <wp:simplePos x="0" y="0"/>
            <wp:positionH relativeFrom="column">
              <wp:posOffset>284787</wp:posOffset>
            </wp:positionH>
            <wp:positionV relativeFrom="paragraph">
              <wp:posOffset>114546</wp:posOffset>
            </wp:positionV>
            <wp:extent cx="3960000" cy="2056522"/>
            <wp:effectExtent l="0" t="0" r="2540" b="1270"/>
            <wp:wrapTight wrapText="bothSides">
              <wp:wrapPolygon edited="0">
                <wp:start x="0" y="0"/>
                <wp:lineTo x="0" y="21413"/>
                <wp:lineTo x="21510" y="21413"/>
                <wp:lineTo x="21510" y="0"/>
                <wp:lineTo x="0" y="0"/>
              </wp:wrapPolygon>
            </wp:wrapTight>
            <wp:docPr id="1002" name="Imagem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565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10" behindDoc="1" locked="0" layoutInCell="1" allowOverlap="1" wp14:anchorId="4153426D" wp14:editId="32281A61">
                <wp:simplePos x="0" y="0"/>
                <wp:positionH relativeFrom="column">
                  <wp:posOffset>243205</wp:posOffset>
                </wp:positionH>
                <wp:positionV relativeFrom="paragraph">
                  <wp:posOffset>2170430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37" name="Caixa de texto 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54F978" w14:textId="77777777" w:rsidR="0040631E" w:rsidRPr="00A96355" w:rsidRDefault="0040631E" w:rsidP="0040631E">
                            <w:pPr>
                              <w:pStyle w:val="Legenda"/>
                              <w:jc w:val="center"/>
                              <w:rPr>
                                <w:rFonts w:ascii="Franklin Gothic Book" w:eastAsia="Franklin Gothic Book" w:hAnsi="Franklin Gothic Book" w:cs="Segoe UI"/>
                                <w:color w:val="4354A2"/>
                                <w:sz w:val="32"/>
                                <w:szCs w:val="32"/>
                              </w:rPr>
                            </w:pPr>
                            <w:r w:rsidRPr="005256CD">
                              <w:t xml:space="preserve">Figura </w:t>
                            </w:r>
                            <w:r>
                              <w:t>37</w:t>
                            </w:r>
                            <w:r w:rsidRPr="005256CD">
                              <w:t xml:space="preserve"> | Percurso pertencente à posição final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53426D" id="Caixa de texto 937" o:spid="_x0000_s1062" type="#_x0000_t202" style="position:absolute;left:0;text-align:left;margin-left:19.15pt;margin-top:170.9pt;width:311.8pt;height:.05pt;z-index:-2516581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" stroked="f">
                <v:textbox style="mso-fit-shape-to-text:t" inset="0,0,0,0">
                  <w:txbxContent>
                    <w:p w14:paraId="1154F978" w14:textId="77777777" w:rsidR="0040631E" w:rsidRPr="00A96355" w:rsidRDefault="0040631E" w:rsidP="0040631E">
                      <w:pPr>
                        <w:pStyle w:val="Legenda"/>
                        <w:jc w:val="center"/>
                        <w:rPr>
                          <w:rFonts w:ascii="Franklin Gothic Book" w:eastAsia="Franklin Gothic Book" w:hAnsi="Franklin Gothic Book" w:cs="Segoe UI"/>
                          <w:color w:val="4354A2"/>
                          <w:sz w:val="32"/>
                          <w:szCs w:val="32"/>
                        </w:rPr>
                      </w:pPr>
                      <w:r w:rsidRPr="005256CD">
                        <w:t xml:space="preserve">Figura </w:t>
                      </w:r>
                      <w:r>
                        <w:t>37</w:t>
                      </w:r>
                      <w:r w:rsidRPr="005256CD">
                        <w:t xml:space="preserve"> | Percurso pertencente à posição final 10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bookmarkEnd w:id="128"/>
      <w:bookmarkEnd w:id="129"/>
      <w:bookmarkEnd w:id="130"/>
      <w:bookmarkEnd w:id="131"/>
      <w:bookmarkEnd w:id="132"/>
    </w:p>
    <w:p w14:paraId="23E65B3E" w14:textId="77777777" w:rsidR="0040631E" w:rsidRDefault="0040631E" w:rsidP="0040631E"/>
    <w:p w14:paraId="574720EE" w14:textId="77777777" w:rsidR="0040631E" w:rsidRDefault="0040631E" w:rsidP="0040631E">
      <w:r>
        <w:t xml:space="preserve"> </w:t>
      </w:r>
    </w:p>
    <w:p w14:paraId="5EC72845" w14:textId="77777777" w:rsidR="0040631E" w:rsidRDefault="0040631E" w:rsidP="0040631E"/>
    <w:p w14:paraId="1960C8CB" w14:textId="77777777" w:rsidR="0040631E" w:rsidRDefault="0040631E" w:rsidP="0040631E"/>
    <w:p w14:paraId="3103D28A" w14:textId="77777777" w:rsidR="0040631E" w:rsidRDefault="0040631E" w:rsidP="0040631E"/>
    <w:p w14:paraId="7AB0B3D9" w14:textId="77777777" w:rsidR="0040631E" w:rsidRDefault="0040631E" w:rsidP="0040631E"/>
    <w:p w14:paraId="67F0831E" w14:textId="77777777" w:rsidR="0040631E" w:rsidRDefault="0040631E" w:rsidP="0040631E"/>
    <w:p w14:paraId="10E2F656" w14:textId="77777777" w:rsidR="0040631E" w:rsidRDefault="0040631E" w:rsidP="0040631E">
      <w:r w:rsidRPr="00270DF8">
        <w:rPr>
          <w:noProof/>
        </w:rPr>
        <w:drawing>
          <wp:anchor distT="0" distB="0" distL="114300" distR="114300" simplePos="0" relativeHeight="251658349" behindDoc="1" locked="0" layoutInCell="1" allowOverlap="1" wp14:anchorId="4788B95B" wp14:editId="633BA1C9">
            <wp:simplePos x="0" y="0"/>
            <wp:positionH relativeFrom="column">
              <wp:posOffset>2727971</wp:posOffset>
            </wp:positionH>
            <wp:positionV relativeFrom="paragraph">
              <wp:posOffset>189168</wp:posOffset>
            </wp:positionV>
            <wp:extent cx="3960000" cy="2049097"/>
            <wp:effectExtent l="0" t="0" r="2540" b="8890"/>
            <wp:wrapTight wrapText="bothSides">
              <wp:wrapPolygon edited="0">
                <wp:start x="0" y="0"/>
                <wp:lineTo x="0" y="21493"/>
                <wp:lineTo x="21510" y="21493"/>
                <wp:lineTo x="21510" y="0"/>
                <wp:lineTo x="0" y="0"/>
              </wp:wrapPolygon>
            </wp:wrapTight>
            <wp:docPr id="1004" name="Imagem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49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11" behindDoc="1" locked="0" layoutInCell="1" allowOverlap="1" wp14:anchorId="01BA9209" wp14:editId="6D8119F7">
                <wp:simplePos x="0" y="0"/>
                <wp:positionH relativeFrom="column">
                  <wp:posOffset>2727960</wp:posOffset>
                </wp:positionH>
                <wp:positionV relativeFrom="paragraph">
                  <wp:posOffset>2265045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38" name="Caixa de texto 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F332C2" w14:textId="77777777" w:rsidR="0040631E" w:rsidRPr="00177BF8" w:rsidRDefault="0040631E" w:rsidP="0040631E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  <w:r>
                              <w:t>Figura 38</w:t>
                            </w:r>
                            <w:r w:rsidRPr="0015020F">
                              <w:t xml:space="preserve"> | Percurso pertencente à posição final </w:t>
                            </w:r>
                            <w: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BA9209" id="Caixa de texto 938" o:spid="_x0000_s1063" type="#_x0000_t202" style="position:absolute;margin-left:214.8pt;margin-top:178.35pt;width:311.8pt;height:.05pt;z-index:-2516581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" stroked="f">
                <v:textbox style="mso-fit-shape-to-text:t" inset="0,0,0,0">
                  <w:txbxContent>
                    <w:p w14:paraId="03F332C2" w14:textId="77777777" w:rsidR="0040631E" w:rsidRPr="00177BF8" w:rsidRDefault="0040631E" w:rsidP="0040631E">
                      <w:pPr>
                        <w:pStyle w:val="Legenda"/>
                        <w:jc w:val="center"/>
                        <w:rPr>
                          <w:sz w:val="20"/>
                          <w:szCs w:val="24"/>
                        </w:rPr>
                      </w:pPr>
                      <w:r>
                        <w:t>Figura 38</w:t>
                      </w:r>
                      <w:r w:rsidRPr="0015020F">
                        <w:t xml:space="preserve"> | Percurso pertencente à posição final </w:t>
                      </w:r>
                      <w:r>
                        <w:t>20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E10EBF3" w14:textId="77777777" w:rsidR="0040631E" w:rsidRDefault="0040631E" w:rsidP="0040631E"/>
    <w:p w14:paraId="1A38B7A6" w14:textId="77777777" w:rsidR="0040631E" w:rsidRDefault="0040631E" w:rsidP="0040631E"/>
    <w:p w14:paraId="0CEA2437" w14:textId="77777777" w:rsidR="0040631E" w:rsidRDefault="0040631E" w:rsidP="0040631E"/>
    <w:p w14:paraId="0D7BFB58" w14:textId="77777777" w:rsidR="0040631E" w:rsidRDefault="0040631E" w:rsidP="0040631E"/>
    <w:p w14:paraId="68661CA2" w14:textId="77777777" w:rsidR="0040631E" w:rsidRDefault="0040631E" w:rsidP="0040631E"/>
    <w:p w14:paraId="30655F80" w14:textId="77777777" w:rsidR="0040631E" w:rsidRDefault="0040631E" w:rsidP="0040631E"/>
    <w:p w14:paraId="3C0D7383" w14:textId="77777777" w:rsidR="0040631E" w:rsidRDefault="0040631E" w:rsidP="0040631E"/>
    <w:p w14:paraId="6B154367" w14:textId="77777777" w:rsidR="0040631E" w:rsidRDefault="0040631E" w:rsidP="0040631E"/>
    <w:p w14:paraId="29C7A5F4" w14:textId="77777777" w:rsidR="0040631E" w:rsidRPr="009334B9" w:rsidRDefault="0040631E" w:rsidP="0040631E">
      <w:pPr>
        <w:rPr>
          <w:u w:val="single"/>
        </w:rPr>
      </w:pPr>
      <w:r w:rsidRPr="00A03CB9">
        <w:rPr>
          <w:noProof/>
        </w:rPr>
        <w:drawing>
          <wp:anchor distT="0" distB="0" distL="114300" distR="114300" simplePos="0" relativeHeight="251658350" behindDoc="1" locked="0" layoutInCell="1" allowOverlap="1" wp14:anchorId="0CCE0981" wp14:editId="574F4C24">
            <wp:simplePos x="0" y="0"/>
            <wp:positionH relativeFrom="column">
              <wp:posOffset>402631</wp:posOffset>
            </wp:positionH>
            <wp:positionV relativeFrom="paragraph">
              <wp:posOffset>216474</wp:posOffset>
            </wp:positionV>
            <wp:extent cx="3960000" cy="2056340"/>
            <wp:effectExtent l="0" t="0" r="2540" b="1270"/>
            <wp:wrapTight wrapText="bothSides">
              <wp:wrapPolygon edited="0">
                <wp:start x="0" y="0"/>
                <wp:lineTo x="0" y="21413"/>
                <wp:lineTo x="21510" y="21413"/>
                <wp:lineTo x="21510" y="0"/>
                <wp:lineTo x="0" y="0"/>
              </wp:wrapPolygon>
            </wp:wrapTight>
            <wp:docPr id="1006" name="Imagem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5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12" behindDoc="1" locked="0" layoutInCell="1" allowOverlap="1" wp14:anchorId="1828D659" wp14:editId="71B3E2EE">
                <wp:simplePos x="0" y="0"/>
                <wp:positionH relativeFrom="column">
                  <wp:posOffset>352425</wp:posOffset>
                </wp:positionH>
                <wp:positionV relativeFrom="paragraph">
                  <wp:posOffset>2308225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39" name="Caixa de texto 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EEFEDD" w14:textId="77777777" w:rsidR="0040631E" w:rsidRPr="00814C87" w:rsidRDefault="0040631E" w:rsidP="0040631E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  <w:r>
                              <w:t>Figura</w:t>
                            </w:r>
                            <w:r w:rsidRPr="00C32D6C">
                              <w:t xml:space="preserve"> </w:t>
                            </w:r>
                            <w:r>
                              <w:t>39</w:t>
                            </w:r>
                            <w:r w:rsidRPr="00C32D6C">
                              <w:t xml:space="preserve"> | Percurso pertencente à posição final </w:t>
                            </w:r>
                            <w: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8D659" id="Caixa de texto 939" o:spid="_x0000_s1064" type="#_x0000_t202" style="position:absolute;margin-left:27.75pt;margin-top:181.75pt;width:311.8pt;height:.05pt;z-index:-251658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" stroked="f">
                <v:textbox style="mso-fit-shape-to-text:t" inset="0,0,0,0">
                  <w:txbxContent>
                    <w:p w14:paraId="23EEFEDD" w14:textId="77777777" w:rsidR="0040631E" w:rsidRPr="00814C87" w:rsidRDefault="0040631E" w:rsidP="0040631E">
                      <w:pPr>
                        <w:pStyle w:val="Legenda"/>
                        <w:jc w:val="center"/>
                        <w:rPr>
                          <w:sz w:val="20"/>
                          <w:szCs w:val="24"/>
                        </w:rPr>
                      </w:pPr>
                      <w:r>
                        <w:t>Figura</w:t>
                      </w:r>
                      <w:r w:rsidRPr="00C32D6C">
                        <w:t xml:space="preserve"> </w:t>
                      </w:r>
                      <w:r>
                        <w:t>39</w:t>
                      </w:r>
                      <w:r w:rsidRPr="00C32D6C">
                        <w:t xml:space="preserve"> | Percurso pertencente à posição final </w:t>
                      </w:r>
                      <w:r>
                        <w:t>50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B364BE4" w14:textId="77777777" w:rsidR="0040631E" w:rsidRDefault="0040631E" w:rsidP="0040631E"/>
    <w:p w14:paraId="1D0A6A42" w14:textId="77777777" w:rsidR="0040631E" w:rsidRDefault="0040631E" w:rsidP="0040631E"/>
    <w:p w14:paraId="339B2657" w14:textId="77777777" w:rsidR="0040631E" w:rsidRDefault="0040631E" w:rsidP="0040631E"/>
    <w:p w14:paraId="621AB291" w14:textId="77777777" w:rsidR="0040631E" w:rsidRDefault="0040631E" w:rsidP="0040631E"/>
    <w:p w14:paraId="35415226" w14:textId="77777777" w:rsidR="0040631E" w:rsidRDefault="0040631E" w:rsidP="0040631E"/>
    <w:p w14:paraId="25F93DBE" w14:textId="77777777" w:rsidR="0040631E" w:rsidRPr="00483E60" w:rsidRDefault="0040631E" w:rsidP="0040631E"/>
    <w:p w14:paraId="65C275DE" w14:textId="77777777" w:rsidR="0040631E" w:rsidRDefault="0040631E" w:rsidP="0040631E">
      <w:pPr>
        <w:pStyle w:val="Ttulo2"/>
      </w:pPr>
      <w:r>
        <w:tab/>
      </w:r>
    </w:p>
    <w:p w14:paraId="7030A94D" w14:textId="77777777" w:rsidR="0040631E" w:rsidRDefault="0040631E" w:rsidP="0040631E"/>
    <w:p w14:paraId="15DBDF25" w14:textId="77777777" w:rsidR="0040631E" w:rsidRDefault="0040631E" w:rsidP="0040631E"/>
    <w:p w14:paraId="2F0C3EC6" w14:textId="77777777" w:rsidR="0040631E" w:rsidRDefault="0040631E" w:rsidP="0040631E">
      <w:r w:rsidRPr="002D5391">
        <w:rPr>
          <w:noProof/>
        </w:rPr>
        <w:lastRenderedPageBreak/>
        <w:drawing>
          <wp:anchor distT="0" distB="0" distL="114300" distR="114300" simplePos="0" relativeHeight="251658351" behindDoc="1" locked="0" layoutInCell="1" allowOverlap="1" wp14:anchorId="1D15B30F" wp14:editId="6482FDD2">
            <wp:simplePos x="0" y="0"/>
            <wp:positionH relativeFrom="column">
              <wp:posOffset>3358536</wp:posOffset>
            </wp:positionH>
            <wp:positionV relativeFrom="paragraph">
              <wp:posOffset>188759</wp:posOffset>
            </wp:positionV>
            <wp:extent cx="3240000" cy="1692479"/>
            <wp:effectExtent l="0" t="0" r="0" b="3175"/>
            <wp:wrapTight wrapText="bothSides">
              <wp:wrapPolygon edited="0">
                <wp:start x="0" y="0"/>
                <wp:lineTo x="0" y="21397"/>
                <wp:lineTo x="21465" y="21397"/>
                <wp:lineTo x="21465" y="0"/>
                <wp:lineTo x="0" y="0"/>
              </wp:wrapPolygon>
            </wp:wrapTight>
            <wp:docPr id="1009" name="Imagem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9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0EB7B" w14:textId="77777777" w:rsidR="0040631E" w:rsidRDefault="0040631E" w:rsidP="0040631E"/>
    <w:p w14:paraId="00E66DFB" w14:textId="77777777" w:rsidR="0040631E" w:rsidRDefault="0040631E" w:rsidP="0040631E"/>
    <w:p w14:paraId="2315F4AD" w14:textId="77777777" w:rsidR="0040631E" w:rsidRDefault="0040631E" w:rsidP="0040631E"/>
    <w:p w14:paraId="1C58570F" w14:textId="77777777" w:rsidR="0040631E" w:rsidRDefault="0040631E" w:rsidP="0040631E"/>
    <w:p w14:paraId="0410A100" w14:textId="77777777" w:rsidR="0040631E" w:rsidRDefault="0040631E" w:rsidP="0040631E"/>
    <w:p w14:paraId="0CFD1DDC" w14:textId="77777777" w:rsidR="0040631E" w:rsidRDefault="0040631E" w:rsidP="0040631E">
      <w:r>
        <w:rPr>
          <w:noProof/>
        </w:rPr>
        <mc:AlternateContent>
          <mc:Choice Requires="wps">
            <w:drawing>
              <wp:anchor distT="0" distB="0" distL="114300" distR="114300" simplePos="0" relativeHeight="251658313" behindDoc="1" locked="0" layoutInCell="1" allowOverlap="1" wp14:anchorId="1050440C" wp14:editId="724F4345">
                <wp:simplePos x="0" y="0"/>
                <wp:positionH relativeFrom="column">
                  <wp:posOffset>3346450</wp:posOffset>
                </wp:positionH>
                <wp:positionV relativeFrom="paragraph">
                  <wp:posOffset>179070</wp:posOffset>
                </wp:positionV>
                <wp:extent cx="3240000" cy="216936"/>
                <wp:effectExtent l="0" t="0" r="0" b="0"/>
                <wp:wrapTight wrapText="bothSides">
                  <wp:wrapPolygon edited="0">
                    <wp:start x="0" y="0"/>
                    <wp:lineTo x="0" y="19003"/>
                    <wp:lineTo x="21465" y="19003"/>
                    <wp:lineTo x="21465" y="0"/>
                    <wp:lineTo x="0" y="0"/>
                  </wp:wrapPolygon>
                </wp:wrapTight>
                <wp:docPr id="940" name="Caixa de texto 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000" cy="2169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B43B94" w14:textId="77777777" w:rsidR="0040631E" w:rsidRPr="00A86DAF" w:rsidRDefault="0040631E" w:rsidP="0040631E">
                            <w:pPr>
                              <w:pStyle w:val="Legenda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A86DAF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40</w:t>
                            </w:r>
                            <w:r w:rsidRPr="00A86DAF">
                              <w:rPr>
                                <w:sz w:val="16"/>
                                <w:szCs w:val="16"/>
                              </w:rPr>
                              <w:t xml:space="preserve"> | Percurso pertencente à posição final 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0440C" id="Caixa de texto 940" o:spid="_x0000_s1065" type="#_x0000_t202" style="position:absolute;margin-left:263.5pt;margin-top:14.1pt;width:255.1pt;height:17.1pt;z-index:-2516581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" stroked="f">
                <v:textbox inset="0,0,0,0">
                  <w:txbxContent>
                    <w:p w14:paraId="22B43B94" w14:textId="77777777" w:rsidR="0040631E" w:rsidRPr="00A86DAF" w:rsidRDefault="0040631E" w:rsidP="0040631E">
                      <w:pPr>
                        <w:pStyle w:val="Legenda"/>
                        <w:jc w:val="center"/>
                        <w:rPr>
                          <w:sz w:val="16"/>
                          <w:szCs w:val="16"/>
                        </w:rPr>
                      </w:pPr>
                      <w:r w:rsidRPr="00A86DAF">
                        <w:rPr>
                          <w:sz w:val="16"/>
                          <w:szCs w:val="16"/>
                        </w:rPr>
                        <w:t xml:space="preserve">Figura </w:t>
                      </w:r>
                      <w:r>
                        <w:rPr>
                          <w:sz w:val="16"/>
                          <w:szCs w:val="16"/>
                        </w:rPr>
                        <w:t>40</w:t>
                      </w:r>
                      <w:r w:rsidRPr="00A86DAF">
                        <w:rPr>
                          <w:sz w:val="16"/>
                          <w:szCs w:val="16"/>
                        </w:rPr>
                        <w:t xml:space="preserve"> | Percurso pertencente à posição final 100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56F3A21" w14:textId="77777777" w:rsidR="0040631E" w:rsidRDefault="0040631E" w:rsidP="0040631E">
      <w:r w:rsidRPr="007149D2">
        <w:rPr>
          <w:noProof/>
        </w:rPr>
        <w:drawing>
          <wp:anchor distT="0" distB="0" distL="114300" distR="114300" simplePos="0" relativeHeight="251658352" behindDoc="1" locked="0" layoutInCell="1" allowOverlap="1" wp14:anchorId="65D48FC5" wp14:editId="269C7360">
            <wp:simplePos x="0" y="0"/>
            <wp:positionH relativeFrom="column">
              <wp:posOffset>267335</wp:posOffset>
            </wp:positionH>
            <wp:positionV relativeFrom="paragraph">
              <wp:posOffset>284480</wp:posOffset>
            </wp:positionV>
            <wp:extent cx="3239770" cy="1684020"/>
            <wp:effectExtent l="0" t="0" r="0" b="0"/>
            <wp:wrapTight wrapText="bothSides">
              <wp:wrapPolygon edited="0">
                <wp:start x="0" y="0"/>
                <wp:lineTo x="0" y="21258"/>
                <wp:lineTo x="21465" y="21258"/>
                <wp:lineTo x="21465" y="0"/>
                <wp:lineTo x="0" y="0"/>
              </wp:wrapPolygon>
            </wp:wrapTight>
            <wp:docPr id="1011" name="Imagem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5E4D4" w14:textId="77777777" w:rsidR="0040631E" w:rsidRDefault="0040631E" w:rsidP="0040631E"/>
    <w:p w14:paraId="1DF8A3A3" w14:textId="77777777" w:rsidR="0040631E" w:rsidRDefault="0040631E" w:rsidP="0040631E"/>
    <w:p w14:paraId="66AA5930" w14:textId="77777777" w:rsidR="0040631E" w:rsidRDefault="0040631E" w:rsidP="0040631E"/>
    <w:p w14:paraId="302C7063" w14:textId="77777777" w:rsidR="0040631E" w:rsidRDefault="0040631E" w:rsidP="0040631E"/>
    <w:p w14:paraId="33E059A9" w14:textId="77777777" w:rsidR="0040631E" w:rsidRDefault="0040631E" w:rsidP="0040631E"/>
    <w:p w14:paraId="40DC7E1D" w14:textId="77777777" w:rsidR="0040631E" w:rsidRDefault="0040631E" w:rsidP="0040631E">
      <w:r>
        <w:rPr>
          <w:noProof/>
        </w:rPr>
        <mc:AlternateContent>
          <mc:Choice Requires="wps">
            <w:drawing>
              <wp:anchor distT="0" distB="0" distL="114300" distR="114300" simplePos="0" relativeHeight="251658314" behindDoc="1" locked="0" layoutInCell="1" allowOverlap="1" wp14:anchorId="5B02F88C" wp14:editId="1C06086D">
                <wp:simplePos x="0" y="0"/>
                <wp:positionH relativeFrom="column">
                  <wp:posOffset>268784</wp:posOffset>
                </wp:positionH>
                <wp:positionV relativeFrom="paragraph">
                  <wp:posOffset>265707</wp:posOffset>
                </wp:positionV>
                <wp:extent cx="3240000" cy="635"/>
                <wp:effectExtent l="0" t="0" r="0" b="0"/>
                <wp:wrapTight wrapText="bothSides">
                  <wp:wrapPolygon edited="0">
                    <wp:start x="0" y="0"/>
                    <wp:lineTo x="0" y="19248"/>
                    <wp:lineTo x="21465" y="19248"/>
                    <wp:lineTo x="21465" y="0"/>
                    <wp:lineTo x="0" y="0"/>
                  </wp:wrapPolygon>
                </wp:wrapTight>
                <wp:docPr id="941" name="Caixa de texto 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5E67B1" w14:textId="77777777" w:rsidR="0040631E" w:rsidRPr="00A86DAF" w:rsidRDefault="0040631E" w:rsidP="0040631E">
                            <w:pPr>
                              <w:pStyle w:val="Legenda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A86DAF">
                              <w:rPr>
                                <w:sz w:val="16"/>
                                <w:szCs w:val="16"/>
                              </w:rPr>
                              <w:t>Figura 4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 w:rsidRPr="00A86DAF">
                              <w:rPr>
                                <w:sz w:val="16"/>
                                <w:szCs w:val="16"/>
                              </w:rPr>
                              <w:t xml:space="preserve"> | Percurso pertencente à posição final 200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02F88C" id="Caixa de texto 941" o:spid="_x0000_s1066" type="#_x0000_t202" style="position:absolute;margin-left:21.15pt;margin-top:20.9pt;width:255.1pt;height:.05pt;z-index:-25165816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" stroked="f">
                <v:textbox style="mso-fit-shape-to-text:t" inset="0,0,0,0">
                  <w:txbxContent>
                    <w:p w14:paraId="775E67B1" w14:textId="77777777" w:rsidR="0040631E" w:rsidRPr="00A86DAF" w:rsidRDefault="0040631E" w:rsidP="0040631E">
                      <w:pPr>
                        <w:pStyle w:val="Legenda"/>
                        <w:jc w:val="center"/>
                        <w:rPr>
                          <w:sz w:val="16"/>
                          <w:szCs w:val="16"/>
                        </w:rPr>
                      </w:pPr>
                      <w:r w:rsidRPr="00A86DAF">
                        <w:rPr>
                          <w:sz w:val="16"/>
                          <w:szCs w:val="16"/>
                        </w:rPr>
                        <w:t>Figura 4</w:t>
                      </w:r>
                      <w:r>
                        <w:rPr>
                          <w:sz w:val="16"/>
                          <w:szCs w:val="16"/>
                        </w:rPr>
                        <w:t>1</w:t>
                      </w:r>
                      <w:r w:rsidRPr="00A86DAF">
                        <w:rPr>
                          <w:sz w:val="16"/>
                          <w:szCs w:val="16"/>
                        </w:rPr>
                        <w:t xml:space="preserve"> | Percurso pertencente à posição final 200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5DEF094" w14:textId="77777777" w:rsidR="0040631E" w:rsidRPr="00D351E1" w:rsidRDefault="0040631E" w:rsidP="0040631E">
      <w:pPr>
        <w:rPr>
          <w:u w:val="single"/>
        </w:rPr>
      </w:pPr>
    </w:p>
    <w:p w14:paraId="34C059FF" w14:textId="77777777" w:rsidR="0040631E" w:rsidRDefault="0040631E" w:rsidP="0040631E">
      <w:r w:rsidRPr="00D351E1">
        <w:rPr>
          <w:noProof/>
        </w:rPr>
        <w:drawing>
          <wp:anchor distT="0" distB="0" distL="114300" distR="114300" simplePos="0" relativeHeight="251658353" behindDoc="1" locked="0" layoutInCell="1" allowOverlap="1" wp14:anchorId="2E7DF0DA" wp14:editId="308D97F7">
            <wp:simplePos x="0" y="0"/>
            <wp:positionH relativeFrom="column">
              <wp:posOffset>3346286</wp:posOffset>
            </wp:positionH>
            <wp:positionV relativeFrom="paragraph">
              <wp:posOffset>86934</wp:posOffset>
            </wp:positionV>
            <wp:extent cx="3240000" cy="1688396"/>
            <wp:effectExtent l="0" t="0" r="0" b="7620"/>
            <wp:wrapTight wrapText="bothSides">
              <wp:wrapPolygon edited="0">
                <wp:start x="0" y="0"/>
                <wp:lineTo x="0" y="21454"/>
                <wp:lineTo x="21465" y="21454"/>
                <wp:lineTo x="21465" y="0"/>
                <wp:lineTo x="0" y="0"/>
              </wp:wrapPolygon>
            </wp:wrapTight>
            <wp:docPr id="1013" name="Imagem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8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96B9E" w14:textId="77777777" w:rsidR="0040631E" w:rsidRDefault="0040631E" w:rsidP="0040631E"/>
    <w:p w14:paraId="65B28063" w14:textId="77777777" w:rsidR="0040631E" w:rsidRDefault="0040631E" w:rsidP="0040631E"/>
    <w:p w14:paraId="0BF436B3" w14:textId="77777777" w:rsidR="0040631E" w:rsidRPr="0040631E" w:rsidRDefault="0040631E" w:rsidP="0040631E">
      <w:pPr>
        <w:rPr>
          <w:u w:val="single"/>
        </w:rPr>
      </w:pPr>
    </w:p>
    <w:p w14:paraId="32E3379C" w14:textId="77777777" w:rsidR="0040631E" w:rsidRDefault="0040631E" w:rsidP="0040631E"/>
    <w:p w14:paraId="51D9398E" w14:textId="77777777" w:rsidR="0040631E" w:rsidRDefault="0040631E" w:rsidP="0040631E"/>
    <w:p w14:paraId="1581ED48" w14:textId="77777777" w:rsidR="0040631E" w:rsidRDefault="0040631E" w:rsidP="0040631E">
      <w:r>
        <w:rPr>
          <w:noProof/>
        </w:rPr>
        <mc:AlternateContent>
          <mc:Choice Requires="wps">
            <w:drawing>
              <wp:anchor distT="0" distB="0" distL="114300" distR="114300" simplePos="0" relativeHeight="251658315" behindDoc="1" locked="0" layoutInCell="1" allowOverlap="1" wp14:anchorId="430B9E1F" wp14:editId="2FBDD85D">
                <wp:simplePos x="0" y="0"/>
                <wp:positionH relativeFrom="column">
                  <wp:posOffset>3343487</wp:posOffset>
                </wp:positionH>
                <wp:positionV relativeFrom="paragraph">
                  <wp:posOffset>69850</wp:posOffset>
                </wp:positionV>
                <wp:extent cx="3239770" cy="175895"/>
                <wp:effectExtent l="0" t="0" r="0" b="1905"/>
                <wp:wrapTight wrapText="bothSides">
                  <wp:wrapPolygon edited="0">
                    <wp:start x="0" y="0"/>
                    <wp:lineTo x="0" y="20274"/>
                    <wp:lineTo x="21507" y="20274"/>
                    <wp:lineTo x="21507" y="0"/>
                    <wp:lineTo x="0" y="0"/>
                  </wp:wrapPolygon>
                </wp:wrapTight>
                <wp:docPr id="942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9770" cy="1758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BCE3B7" w14:textId="77777777" w:rsidR="0040631E" w:rsidRPr="00A86DAF" w:rsidRDefault="0040631E" w:rsidP="0040631E">
                            <w:pPr>
                              <w:pStyle w:val="Legenda"/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A86DAF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42</w:t>
                            </w:r>
                            <w:r w:rsidRPr="00A86DAF">
                              <w:rPr>
                                <w:sz w:val="16"/>
                                <w:szCs w:val="16"/>
                              </w:rPr>
                              <w:t xml:space="preserve"> | Percurso pertencente à posição final 400</w:t>
                            </w:r>
                          </w:p>
                          <w:p w14:paraId="1878CB69" w14:textId="77777777" w:rsidR="0040631E" w:rsidRDefault="0040631E" w:rsidP="0040631E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B9E1F" id="_x0000_s1067" type="#_x0000_t202" style="position:absolute;margin-left:263.25pt;margin-top:5.5pt;width:255.1pt;height:13.85pt;z-index:-25165816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" stroked="f">
                <v:textbox inset="0,0,0,0">
                  <w:txbxContent>
                    <w:p w14:paraId="7BBCE3B7" w14:textId="77777777" w:rsidR="0040631E" w:rsidRPr="00A86DAF" w:rsidRDefault="0040631E" w:rsidP="0040631E">
                      <w:pPr>
                        <w:pStyle w:val="Legenda"/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A86DAF">
                        <w:rPr>
                          <w:sz w:val="16"/>
                          <w:szCs w:val="16"/>
                        </w:rPr>
                        <w:t xml:space="preserve">Figura </w:t>
                      </w:r>
                      <w:r>
                        <w:rPr>
                          <w:sz w:val="16"/>
                          <w:szCs w:val="16"/>
                        </w:rPr>
                        <w:t>42</w:t>
                      </w:r>
                      <w:r w:rsidRPr="00A86DAF">
                        <w:rPr>
                          <w:sz w:val="16"/>
                          <w:szCs w:val="16"/>
                        </w:rPr>
                        <w:t xml:space="preserve"> | Percurso pertencente à posição final 400</w:t>
                      </w:r>
                    </w:p>
                    <w:p w14:paraId="1878CB69" w14:textId="77777777" w:rsidR="0040631E" w:rsidRDefault="0040631E" w:rsidP="0040631E"/>
                  </w:txbxContent>
                </v:textbox>
                <w10:wrap type="tight"/>
              </v:shape>
            </w:pict>
          </mc:Fallback>
        </mc:AlternateContent>
      </w:r>
    </w:p>
    <w:p w14:paraId="34789DD3" w14:textId="77777777" w:rsidR="0040631E" w:rsidRDefault="0040631E" w:rsidP="0040631E"/>
    <w:p w14:paraId="124B8A1C" w14:textId="77777777" w:rsidR="0040631E" w:rsidRDefault="0040631E" w:rsidP="0040631E">
      <w:r w:rsidRPr="00A54A26">
        <w:rPr>
          <w:noProof/>
        </w:rPr>
        <w:drawing>
          <wp:anchor distT="0" distB="0" distL="114300" distR="114300" simplePos="0" relativeHeight="251658354" behindDoc="1" locked="0" layoutInCell="1" allowOverlap="1" wp14:anchorId="21223E1B" wp14:editId="39B54EE0">
            <wp:simplePos x="0" y="0"/>
            <wp:positionH relativeFrom="column">
              <wp:posOffset>455643</wp:posOffset>
            </wp:positionH>
            <wp:positionV relativeFrom="paragraph">
              <wp:posOffset>178742</wp:posOffset>
            </wp:positionV>
            <wp:extent cx="3240000" cy="1682760"/>
            <wp:effectExtent l="0" t="0" r="0" b="0"/>
            <wp:wrapTight wrapText="bothSides">
              <wp:wrapPolygon edited="0">
                <wp:start x="0" y="0"/>
                <wp:lineTo x="0" y="21274"/>
                <wp:lineTo x="21465" y="21274"/>
                <wp:lineTo x="21465" y="0"/>
                <wp:lineTo x="0" y="0"/>
              </wp:wrapPolygon>
            </wp:wrapTight>
            <wp:docPr id="1015" name="Imagem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8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16" behindDoc="1" locked="0" layoutInCell="1" allowOverlap="1" wp14:anchorId="7B9FC2A2" wp14:editId="3AFACA32">
                <wp:simplePos x="0" y="0"/>
                <wp:positionH relativeFrom="column">
                  <wp:posOffset>518795</wp:posOffset>
                </wp:positionH>
                <wp:positionV relativeFrom="paragraph">
                  <wp:posOffset>1878965</wp:posOffset>
                </wp:positionV>
                <wp:extent cx="323977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07" y="0"/>
                    <wp:lineTo x="21507" y="0"/>
                    <wp:lineTo x="0" y="0"/>
                  </wp:wrapPolygon>
                </wp:wrapTight>
                <wp:docPr id="943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9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202C38" w14:textId="77777777" w:rsidR="0040631E" w:rsidRPr="00BE5C52" w:rsidRDefault="0040631E" w:rsidP="0040631E">
                            <w:pPr>
                              <w:pStyle w:val="Legenda"/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BE5C52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43</w:t>
                            </w:r>
                            <w:r w:rsidRPr="00BE5C52">
                              <w:rPr>
                                <w:sz w:val="16"/>
                                <w:szCs w:val="16"/>
                              </w:rPr>
                              <w:t xml:space="preserve"> | Percurso pertencente à posição final 800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9FC2A2" id="_x0000_s1068" type="#_x0000_t202" style="position:absolute;margin-left:40.85pt;margin-top:147.95pt;width:255.1pt;height:.05pt;z-index:-2516581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" stroked="f">
                <v:textbox style="mso-fit-shape-to-text:t" inset="0,0,0,0">
                  <w:txbxContent>
                    <w:p w14:paraId="6D202C38" w14:textId="77777777" w:rsidR="0040631E" w:rsidRPr="00BE5C52" w:rsidRDefault="0040631E" w:rsidP="0040631E">
                      <w:pPr>
                        <w:pStyle w:val="Legenda"/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BE5C52">
                        <w:rPr>
                          <w:sz w:val="16"/>
                          <w:szCs w:val="16"/>
                        </w:rPr>
                        <w:t xml:space="preserve">Figura </w:t>
                      </w:r>
                      <w:r>
                        <w:rPr>
                          <w:sz w:val="16"/>
                          <w:szCs w:val="16"/>
                        </w:rPr>
                        <w:t>43</w:t>
                      </w:r>
                      <w:r w:rsidRPr="00BE5C52">
                        <w:rPr>
                          <w:sz w:val="16"/>
                          <w:szCs w:val="16"/>
                        </w:rPr>
                        <w:t xml:space="preserve"> | Percurso pertencente à posição final 800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6FE2192" w14:textId="77777777" w:rsidR="0040631E" w:rsidRDefault="0040631E" w:rsidP="0040631E"/>
    <w:p w14:paraId="0E5AD03C" w14:textId="77777777" w:rsidR="0040631E" w:rsidRDefault="0040631E" w:rsidP="0040631E"/>
    <w:p w14:paraId="4CF33A61" w14:textId="77777777" w:rsidR="0040631E" w:rsidRDefault="0040631E" w:rsidP="0040631E"/>
    <w:p w14:paraId="2A137800" w14:textId="77777777" w:rsidR="0040631E" w:rsidRDefault="0040631E" w:rsidP="0040631E"/>
    <w:p w14:paraId="47EF6CE5" w14:textId="77777777" w:rsidR="0040631E" w:rsidRDefault="0040631E" w:rsidP="0040631E"/>
    <w:p w14:paraId="47315F50" w14:textId="77777777" w:rsidR="0040631E" w:rsidRDefault="0040631E" w:rsidP="0040631E"/>
    <w:p w14:paraId="4C225CE6" w14:textId="77777777" w:rsidR="0040631E" w:rsidRDefault="0040631E" w:rsidP="0040631E"/>
    <w:p w14:paraId="5D52BF6A" w14:textId="77777777" w:rsidR="0040631E" w:rsidRDefault="0040631E" w:rsidP="0040631E"/>
    <w:p w14:paraId="4A8639DF" w14:textId="77777777" w:rsidR="0040631E" w:rsidRPr="00A54A26" w:rsidRDefault="0040631E" w:rsidP="0040631E">
      <w:pPr>
        <w:rPr>
          <w:u w:val="single"/>
        </w:rPr>
      </w:pPr>
    </w:p>
    <w:p w14:paraId="1A66FD3A" w14:textId="77777777" w:rsidR="0040631E" w:rsidRDefault="0040631E" w:rsidP="0040631E"/>
    <w:p w14:paraId="7C0D4C0B" w14:textId="77777777" w:rsidR="0040631E" w:rsidRPr="00857C87" w:rsidRDefault="0040631E" w:rsidP="0040631E">
      <w:pPr>
        <w:ind w:firstLine="720"/>
        <w:rPr>
          <w:color w:val="4354A2" w:themeColor="accent1"/>
          <w:sz w:val="28"/>
          <w:szCs w:val="36"/>
          <w:u w:val="single"/>
        </w:rPr>
      </w:pPr>
      <w:r w:rsidRPr="00857C87">
        <w:rPr>
          <w:color w:val="4354A2" w:themeColor="accent1"/>
          <w:sz w:val="28"/>
          <w:szCs w:val="36"/>
        </w:rPr>
        <w:t>Solução 5 (</w:t>
      </w:r>
      <w:proofErr w:type="spellStart"/>
      <w:r w:rsidRPr="00857C87">
        <w:rPr>
          <w:color w:val="4354A2" w:themeColor="accent1"/>
          <w:sz w:val="28"/>
          <w:szCs w:val="36"/>
        </w:rPr>
        <w:t>NºMec</w:t>
      </w:r>
      <w:proofErr w:type="spellEnd"/>
      <w:r w:rsidRPr="00857C87">
        <w:rPr>
          <w:color w:val="4354A2" w:themeColor="accent1"/>
          <w:sz w:val="28"/>
          <w:szCs w:val="36"/>
        </w:rPr>
        <w:t xml:space="preserve"> 107637)</w:t>
      </w:r>
    </w:p>
    <w:p w14:paraId="252B481F" w14:textId="77777777" w:rsidR="0040631E" w:rsidRDefault="0040631E" w:rsidP="0040631E">
      <w:pPr>
        <w:pStyle w:val="Ttulo2"/>
      </w:pPr>
      <w:bookmarkStart w:id="133" w:name="_Toc121413163"/>
      <w:bookmarkStart w:id="134" w:name="_Toc121413260"/>
      <w:bookmarkStart w:id="135" w:name="_Toc121417275"/>
      <w:bookmarkStart w:id="136" w:name="_Toc121417489"/>
      <w:bookmarkStart w:id="137" w:name="_Toc121418985"/>
      <w:r>
        <w:rPr>
          <w:noProof/>
        </w:rPr>
        <mc:AlternateContent>
          <mc:Choice Requires="wps">
            <w:drawing>
              <wp:anchor distT="0" distB="0" distL="114300" distR="114300" simplePos="0" relativeHeight="251658319" behindDoc="1" locked="0" layoutInCell="1" allowOverlap="1" wp14:anchorId="422BB80E" wp14:editId="2240CD66">
                <wp:simplePos x="0" y="0"/>
                <wp:positionH relativeFrom="column">
                  <wp:posOffset>243205</wp:posOffset>
                </wp:positionH>
                <wp:positionV relativeFrom="paragraph">
                  <wp:posOffset>2170430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51" name="Caixa de texto 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4D5F93" w14:textId="77777777" w:rsidR="0040631E" w:rsidRPr="00A96355" w:rsidRDefault="0040631E" w:rsidP="0040631E">
                            <w:pPr>
                              <w:pStyle w:val="Legenda"/>
                              <w:jc w:val="center"/>
                              <w:rPr>
                                <w:rFonts w:ascii="Franklin Gothic Book" w:eastAsia="Franklin Gothic Book" w:hAnsi="Franklin Gothic Book" w:cs="Segoe UI"/>
                                <w:color w:val="4354A2"/>
                                <w:sz w:val="32"/>
                                <w:szCs w:val="32"/>
                              </w:rPr>
                            </w:pPr>
                            <w:r w:rsidRPr="005256CD">
                              <w:t xml:space="preserve">Figura </w:t>
                            </w:r>
                            <w:r>
                              <w:t>44</w:t>
                            </w:r>
                            <w:r w:rsidRPr="005256CD">
                              <w:t xml:space="preserve"> | Percurso pertencente à posição final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2BB80E" id="Caixa de texto 951" o:spid="_x0000_s1069" type="#_x0000_t202" style="position:absolute;left:0;text-align:left;margin-left:19.15pt;margin-top:170.9pt;width:311.8pt;height:.05pt;z-index:-2516581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" stroked="f">
                <v:textbox style="mso-fit-shape-to-text:t" inset="0,0,0,0">
                  <w:txbxContent>
                    <w:p w14:paraId="064D5F93" w14:textId="77777777" w:rsidR="0040631E" w:rsidRPr="00A96355" w:rsidRDefault="0040631E" w:rsidP="0040631E">
                      <w:pPr>
                        <w:pStyle w:val="Legenda"/>
                        <w:jc w:val="center"/>
                        <w:rPr>
                          <w:rFonts w:ascii="Franklin Gothic Book" w:eastAsia="Franklin Gothic Book" w:hAnsi="Franklin Gothic Book" w:cs="Segoe UI"/>
                          <w:color w:val="4354A2"/>
                          <w:sz w:val="32"/>
                          <w:szCs w:val="32"/>
                        </w:rPr>
                      </w:pPr>
                      <w:r w:rsidRPr="005256CD">
                        <w:t xml:space="preserve">Figura </w:t>
                      </w:r>
                      <w:r>
                        <w:t>44</w:t>
                      </w:r>
                      <w:r w:rsidRPr="005256CD">
                        <w:t xml:space="preserve"> | Percurso pertencente à posição final 10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FC7989">
        <w:rPr>
          <w:noProof/>
        </w:rPr>
        <w:drawing>
          <wp:anchor distT="0" distB="0" distL="114300" distR="114300" simplePos="0" relativeHeight="251658317" behindDoc="1" locked="0" layoutInCell="1" allowOverlap="1" wp14:anchorId="2B149381" wp14:editId="4F6B8059">
            <wp:simplePos x="0" y="0"/>
            <wp:positionH relativeFrom="margin">
              <wp:posOffset>243205</wp:posOffset>
            </wp:positionH>
            <wp:positionV relativeFrom="paragraph">
              <wp:posOffset>62230</wp:posOffset>
            </wp:positionV>
            <wp:extent cx="3960000" cy="2051181"/>
            <wp:effectExtent l="0" t="0" r="2540" b="6350"/>
            <wp:wrapTight wrapText="bothSides">
              <wp:wrapPolygon edited="0">
                <wp:start x="0" y="0"/>
                <wp:lineTo x="0" y="21466"/>
                <wp:lineTo x="21510" y="21466"/>
                <wp:lineTo x="21510" y="0"/>
                <wp:lineTo x="0" y="0"/>
              </wp:wrapPolygon>
            </wp:wrapTight>
            <wp:docPr id="958" name="Imagem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511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33"/>
      <w:bookmarkEnd w:id="134"/>
      <w:bookmarkEnd w:id="135"/>
      <w:bookmarkEnd w:id="136"/>
      <w:bookmarkEnd w:id="137"/>
    </w:p>
    <w:p w14:paraId="087A8623" w14:textId="77777777" w:rsidR="0040631E" w:rsidRDefault="0040631E" w:rsidP="0040631E"/>
    <w:p w14:paraId="5F789B05" w14:textId="77777777" w:rsidR="0040631E" w:rsidRDefault="0040631E" w:rsidP="0040631E">
      <w:r>
        <w:t xml:space="preserve"> </w:t>
      </w:r>
    </w:p>
    <w:p w14:paraId="30DFF266" w14:textId="77777777" w:rsidR="0040631E" w:rsidRDefault="0040631E" w:rsidP="0040631E"/>
    <w:p w14:paraId="1A62F5E5" w14:textId="77777777" w:rsidR="0040631E" w:rsidRDefault="0040631E" w:rsidP="0040631E"/>
    <w:p w14:paraId="61800691" w14:textId="77777777" w:rsidR="0040631E" w:rsidRDefault="0040631E" w:rsidP="0040631E"/>
    <w:p w14:paraId="0788C13F" w14:textId="77777777" w:rsidR="0040631E" w:rsidRDefault="0040631E" w:rsidP="0040631E"/>
    <w:p w14:paraId="246A35D3" w14:textId="77777777" w:rsidR="0040631E" w:rsidRDefault="0040631E" w:rsidP="0040631E"/>
    <w:p w14:paraId="199FB260" w14:textId="77777777" w:rsidR="0040631E" w:rsidRDefault="0040631E" w:rsidP="0040631E">
      <w:r>
        <w:rPr>
          <w:noProof/>
        </w:rPr>
        <mc:AlternateContent>
          <mc:Choice Requires="wps">
            <w:drawing>
              <wp:anchor distT="0" distB="0" distL="114300" distR="114300" simplePos="0" relativeHeight="251658321" behindDoc="1" locked="0" layoutInCell="1" allowOverlap="1" wp14:anchorId="6A27B0EB" wp14:editId="0FBB185E">
                <wp:simplePos x="0" y="0"/>
                <wp:positionH relativeFrom="column">
                  <wp:posOffset>2727960</wp:posOffset>
                </wp:positionH>
                <wp:positionV relativeFrom="paragraph">
                  <wp:posOffset>2265045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52" name="Caixa de texto 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584E5C" w14:textId="77777777" w:rsidR="0040631E" w:rsidRPr="00177BF8" w:rsidRDefault="0040631E" w:rsidP="0040631E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  <w:r>
                              <w:t>Figura 45</w:t>
                            </w:r>
                            <w:r w:rsidRPr="0015020F">
                              <w:t xml:space="preserve"> | Percurso pertencente à posição final </w:t>
                            </w:r>
                            <w: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7B0EB" id="Caixa de texto 952" o:spid="_x0000_s1070" type="#_x0000_t202" style="position:absolute;margin-left:214.8pt;margin-top:178.35pt;width:311.8pt;height:.05pt;z-index:-2516581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" stroked="f">
                <v:textbox style="mso-fit-shape-to-text:t" inset="0,0,0,0">
                  <w:txbxContent>
                    <w:p w14:paraId="61584E5C" w14:textId="77777777" w:rsidR="0040631E" w:rsidRPr="00177BF8" w:rsidRDefault="0040631E" w:rsidP="0040631E">
                      <w:pPr>
                        <w:pStyle w:val="Legenda"/>
                        <w:jc w:val="center"/>
                        <w:rPr>
                          <w:sz w:val="20"/>
                          <w:szCs w:val="24"/>
                        </w:rPr>
                      </w:pPr>
                      <w:r>
                        <w:t>Figura 45</w:t>
                      </w:r>
                      <w:r w:rsidRPr="0015020F">
                        <w:t xml:space="preserve"> | Percurso pertencente à posição final </w:t>
                      </w:r>
                      <w:r>
                        <w:t>20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312936">
        <w:rPr>
          <w:noProof/>
        </w:rPr>
        <w:drawing>
          <wp:anchor distT="0" distB="0" distL="114300" distR="114300" simplePos="0" relativeHeight="251658320" behindDoc="1" locked="0" layoutInCell="1" allowOverlap="1" wp14:anchorId="17A27E55" wp14:editId="4FD52E7D">
            <wp:simplePos x="0" y="0"/>
            <wp:positionH relativeFrom="column">
              <wp:posOffset>2727960</wp:posOffset>
            </wp:positionH>
            <wp:positionV relativeFrom="paragraph">
              <wp:posOffset>163276</wp:posOffset>
            </wp:positionV>
            <wp:extent cx="3960000" cy="2044980"/>
            <wp:effectExtent l="0" t="0" r="2540" b="0"/>
            <wp:wrapTight wrapText="bothSides">
              <wp:wrapPolygon edited="0">
                <wp:start x="0" y="0"/>
                <wp:lineTo x="0" y="21332"/>
                <wp:lineTo x="21510" y="21332"/>
                <wp:lineTo x="21510" y="0"/>
                <wp:lineTo x="0" y="0"/>
              </wp:wrapPolygon>
            </wp:wrapTight>
            <wp:docPr id="959" name="Imagem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2" b="1"/>
                    <a:stretch/>
                  </pic:blipFill>
                  <pic:spPr bwMode="auto">
                    <a:xfrm>
                      <a:off x="0" y="0"/>
                      <a:ext cx="3960000" cy="20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8AD4BC" w14:textId="77777777" w:rsidR="0040631E" w:rsidRDefault="0040631E" w:rsidP="0040631E"/>
    <w:p w14:paraId="4F0FEB31" w14:textId="77777777" w:rsidR="0040631E" w:rsidRDefault="0040631E" w:rsidP="0040631E"/>
    <w:p w14:paraId="30BE87CD" w14:textId="77777777" w:rsidR="0040631E" w:rsidRDefault="0040631E" w:rsidP="0040631E"/>
    <w:p w14:paraId="186C8483" w14:textId="77777777" w:rsidR="0040631E" w:rsidRDefault="0040631E" w:rsidP="0040631E"/>
    <w:p w14:paraId="1624628B" w14:textId="77777777" w:rsidR="0040631E" w:rsidRDefault="0040631E" w:rsidP="0040631E"/>
    <w:p w14:paraId="0CE536E1" w14:textId="77777777" w:rsidR="0040631E" w:rsidRDefault="0040631E" w:rsidP="0040631E"/>
    <w:p w14:paraId="50771B0C" w14:textId="77777777" w:rsidR="0040631E" w:rsidRDefault="0040631E" w:rsidP="0040631E"/>
    <w:p w14:paraId="045575E0" w14:textId="77777777" w:rsidR="0040631E" w:rsidRDefault="0040631E" w:rsidP="0040631E"/>
    <w:p w14:paraId="5D97D609" w14:textId="77777777" w:rsidR="0040631E" w:rsidRPr="009334B9" w:rsidRDefault="0040631E" w:rsidP="0040631E">
      <w:pPr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22" behindDoc="1" locked="0" layoutInCell="1" allowOverlap="1" wp14:anchorId="4065404F" wp14:editId="0760FACF">
                <wp:simplePos x="0" y="0"/>
                <wp:positionH relativeFrom="column">
                  <wp:posOffset>352425</wp:posOffset>
                </wp:positionH>
                <wp:positionV relativeFrom="paragraph">
                  <wp:posOffset>2308225</wp:posOffset>
                </wp:positionV>
                <wp:extent cx="3959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53" name="Caixa de texto 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C315F6" w14:textId="77777777" w:rsidR="0040631E" w:rsidRPr="00814C87" w:rsidRDefault="0040631E" w:rsidP="0040631E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  <w:r>
                              <w:t>Figura</w:t>
                            </w:r>
                            <w:r w:rsidRPr="00C32D6C">
                              <w:t xml:space="preserve"> </w:t>
                            </w:r>
                            <w:r>
                              <w:t>46</w:t>
                            </w:r>
                            <w:r w:rsidRPr="00C32D6C">
                              <w:t xml:space="preserve"> | Percurso pertencente à posição final </w:t>
                            </w:r>
                            <w: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65404F" id="Caixa de texto 953" o:spid="_x0000_s1071" type="#_x0000_t202" style="position:absolute;margin-left:27.75pt;margin-top:181.75pt;width:311.8pt;height:.05pt;z-index:-2516581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" stroked="f">
                <v:textbox style="mso-fit-shape-to-text:t" inset="0,0,0,0">
                  <w:txbxContent>
                    <w:p w14:paraId="13C315F6" w14:textId="77777777" w:rsidR="0040631E" w:rsidRPr="00814C87" w:rsidRDefault="0040631E" w:rsidP="0040631E">
                      <w:pPr>
                        <w:pStyle w:val="Legenda"/>
                        <w:jc w:val="center"/>
                        <w:rPr>
                          <w:sz w:val="20"/>
                          <w:szCs w:val="24"/>
                        </w:rPr>
                      </w:pPr>
                      <w:r>
                        <w:t>Figura</w:t>
                      </w:r>
                      <w:r w:rsidRPr="00C32D6C">
                        <w:t xml:space="preserve"> </w:t>
                      </w:r>
                      <w:r>
                        <w:t>46</w:t>
                      </w:r>
                      <w:r w:rsidRPr="00C32D6C">
                        <w:t xml:space="preserve"> | Percurso pertencente à posição final </w:t>
                      </w:r>
                      <w:r>
                        <w:t>50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235A10">
        <w:rPr>
          <w:noProof/>
        </w:rPr>
        <w:drawing>
          <wp:anchor distT="0" distB="0" distL="114300" distR="114300" simplePos="0" relativeHeight="251658318" behindDoc="1" locked="0" layoutInCell="1" allowOverlap="1" wp14:anchorId="2E827E17" wp14:editId="5F2BF63F">
            <wp:simplePos x="0" y="0"/>
            <wp:positionH relativeFrom="column">
              <wp:posOffset>352980</wp:posOffset>
            </wp:positionH>
            <wp:positionV relativeFrom="paragraph">
              <wp:posOffset>190679</wp:posOffset>
            </wp:positionV>
            <wp:extent cx="3959860" cy="2060575"/>
            <wp:effectExtent l="0" t="0" r="2540" b="0"/>
            <wp:wrapTight wrapText="bothSides">
              <wp:wrapPolygon edited="0">
                <wp:start x="0" y="0"/>
                <wp:lineTo x="0" y="21367"/>
                <wp:lineTo x="21510" y="21367"/>
                <wp:lineTo x="21510" y="0"/>
                <wp:lineTo x="0" y="0"/>
              </wp:wrapPolygon>
            </wp:wrapTight>
            <wp:docPr id="960" name="Imagem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FAF1EF" w14:textId="77777777" w:rsidR="0040631E" w:rsidRDefault="0040631E" w:rsidP="0040631E"/>
    <w:p w14:paraId="4A202F6C" w14:textId="77777777" w:rsidR="0040631E" w:rsidRDefault="0040631E" w:rsidP="0040631E"/>
    <w:p w14:paraId="4FC814A8" w14:textId="77777777" w:rsidR="0040631E" w:rsidRDefault="0040631E" w:rsidP="0040631E"/>
    <w:p w14:paraId="49CD4361" w14:textId="77777777" w:rsidR="0040631E" w:rsidRDefault="0040631E" w:rsidP="0040631E"/>
    <w:p w14:paraId="629EAB9D" w14:textId="77777777" w:rsidR="0040631E" w:rsidRDefault="0040631E" w:rsidP="0040631E"/>
    <w:p w14:paraId="7C2A9BE5" w14:textId="77777777" w:rsidR="0040631E" w:rsidRPr="00483E60" w:rsidRDefault="0040631E" w:rsidP="0040631E"/>
    <w:p w14:paraId="09AB95AF" w14:textId="77777777" w:rsidR="0040631E" w:rsidRDefault="0040631E" w:rsidP="0040631E">
      <w:pPr>
        <w:pStyle w:val="Ttulo2"/>
      </w:pPr>
      <w:r>
        <w:tab/>
      </w:r>
    </w:p>
    <w:p w14:paraId="169A06DC" w14:textId="77777777" w:rsidR="0040631E" w:rsidRDefault="0040631E" w:rsidP="0040631E"/>
    <w:p w14:paraId="2E05E6D0" w14:textId="77777777" w:rsidR="0040631E" w:rsidRDefault="0040631E" w:rsidP="0040631E"/>
    <w:p w14:paraId="33747894" w14:textId="77777777" w:rsidR="0040631E" w:rsidRDefault="0040631E" w:rsidP="0040631E">
      <w:r w:rsidRPr="00B05C33">
        <w:rPr>
          <w:noProof/>
        </w:rPr>
        <w:lastRenderedPageBreak/>
        <w:drawing>
          <wp:anchor distT="0" distB="0" distL="114300" distR="114300" simplePos="0" relativeHeight="251658323" behindDoc="1" locked="0" layoutInCell="1" allowOverlap="1" wp14:anchorId="3492AA13" wp14:editId="799376E9">
            <wp:simplePos x="0" y="0"/>
            <wp:positionH relativeFrom="column">
              <wp:posOffset>3346450</wp:posOffset>
            </wp:positionH>
            <wp:positionV relativeFrom="paragraph">
              <wp:posOffset>73660</wp:posOffset>
            </wp:positionV>
            <wp:extent cx="3240000" cy="1686523"/>
            <wp:effectExtent l="0" t="0" r="0" b="9525"/>
            <wp:wrapTight wrapText="bothSides">
              <wp:wrapPolygon edited="0">
                <wp:start x="0" y="0"/>
                <wp:lineTo x="0" y="21478"/>
                <wp:lineTo x="21465" y="21478"/>
                <wp:lineTo x="21465" y="0"/>
                <wp:lineTo x="0" y="0"/>
              </wp:wrapPolygon>
            </wp:wrapTight>
            <wp:docPr id="961" name="Imagem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86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429664" w14:textId="77777777" w:rsidR="0040631E" w:rsidRDefault="0040631E" w:rsidP="0040631E"/>
    <w:p w14:paraId="13903EE4" w14:textId="77777777" w:rsidR="0040631E" w:rsidRDefault="0040631E" w:rsidP="0040631E"/>
    <w:p w14:paraId="1FC96C06" w14:textId="77777777" w:rsidR="0040631E" w:rsidRDefault="0040631E" w:rsidP="0040631E"/>
    <w:p w14:paraId="0D41E8B1" w14:textId="77777777" w:rsidR="0040631E" w:rsidRDefault="0040631E" w:rsidP="0040631E"/>
    <w:p w14:paraId="34887EDB" w14:textId="77777777" w:rsidR="0040631E" w:rsidRDefault="0040631E" w:rsidP="0040631E"/>
    <w:p w14:paraId="73776601" w14:textId="77777777" w:rsidR="0040631E" w:rsidRDefault="0040631E" w:rsidP="0040631E">
      <w:r>
        <w:rPr>
          <w:noProof/>
        </w:rPr>
        <mc:AlternateContent>
          <mc:Choice Requires="wps">
            <w:drawing>
              <wp:anchor distT="0" distB="0" distL="114300" distR="114300" simplePos="0" relativeHeight="251658324" behindDoc="1" locked="0" layoutInCell="1" allowOverlap="1" wp14:anchorId="2945CAF2" wp14:editId="75877AF4">
                <wp:simplePos x="0" y="0"/>
                <wp:positionH relativeFrom="column">
                  <wp:posOffset>3350260</wp:posOffset>
                </wp:positionH>
                <wp:positionV relativeFrom="paragraph">
                  <wp:posOffset>180340</wp:posOffset>
                </wp:positionV>
                <wp:extent cx="3239770" cy="216535"/>
                <wp:effectExtent l="0" t="0" r="0" b="0"/>
                <wp:wrapTight wrapText="bothSides">
                  <wp:wrapPolygon edited="0">
                    <wp:start x="0" y="0"/>
                    <wp:lineTo x="0" y="19003"/>
                    <wp:lineTo x="21465" y="19003"/>
                    <wp:lineTo x="21465" y="0"/>
                    <wp:lineTo x="0" y="0"/>
                  </wp:wrapPolygon>
                </wp:wrapTight>
                <wp:docPr id="954" name="Caixa de texto 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9770" cy="2165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2E3F7B" w14:textId="77777777" w:rsidR="0040631E" w:rsidRPr="00A86DAF" w:rsidRDefault="0040631E" w:rsidP="0040631E">
                            <w:pPr>
                              <w:pStyle w:val="Legenda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A86DAF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47</w:t>
                            </w:r>
                            <w:r w:rsidRPr="00A86DAF">
                              <w:rPr>
                                <w:sz w:val="16"/>
                                <w:szCs w:val="16"/>
                              </w:rPr>
                              <w:t xml:space="preserve"> | Percurso pertencente à posição final 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5CAF2" id="Caixa de texto 954" o:spid="_x0000_s1072" type="#_x0000_t202" style="position:absolute;margin-left:263.8pt;margin-top:14.2pt;width:255.1pt;height:17.05pt;z-index:-2516581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" stroked="f">
                <v:textbox inset="0,0,0,0">
                  <w:txbxContent>
                    <w:p w14:paraId="3E2E3F7B" w14:textId="77777777" w:rsidR="0040631E" w:rsidRPr="00A86DAF" w:rsidRDefault="0040631E" w:rsidP="0040631E">
                      <w:pPr>
                        <w:pStyle w:val="Legenda"/>
                        <w:jc w:val="center"/>
                        <w:rPr>
                          <w:sz w:val="16"/>
                          <w:szCs w:val="16"/>
                        </w:rPr>
                      </w:pPr>
                      <w:r w:rsidRPr="00A86DAF">
                        <w:rPr>
                          <w:sz w:val="16"/>
                          <w:szCs w:val="16"/>
                        </w:rPr>
                        <w:t xml:space="preserve">Figura </w:t>
                      </w:r>
                      <w:r>
                        <w:rPr>
                          <w:sz w:val="16"/>
                          <w:szCs w:val="16"/>
                        </w:rPr>
                        <w:t>47</w:t>
                      </w:r>
                      <w:r w:rsidRPr="00A86DAF">
                        <w:rPr>
                          <w:sz w:val="16"/>
                          <w:szCs w:val="16"/>
                        </w:rPr>
                        <w:t xml:space="preserve"> | Percurso pertencente à posição final 100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6913B62" w14:textId="77777777" w:rsidR="0040631E" w:rsidRDefault="0040631E" w:rsidP="0040631E">
      <w:r w:rsidRPr="00344420">
        <w:rPr>
          <w:noProof/>
        </w:rPr>
        <w:drawing>
          <wp:anchor distT="0" distB="0" distL="114300" distR="114300" simplePos="0" relativeHeight="251658325" behindDoc="1" locked="0" layoutInCell="1" allowOverlap="1" wp14:anchorId="6984E90F" wp14:editId="2AEDDF8F">
            <wp:simplePos x="0" y="0"/>
            <wp:positionH relativeFrom="column">
              <wp:posOffset>281940</wp:posOffset>
            </wp:positionH>
            <wp:positionV relativeFrom="paragraph">
              <wp:posOffset>159385</wp:posOffset>
            </wp:positionV>
            <wp:extent cx="3238500" cy="1685925"/>
            <wp:effectExtent l="0" t="0" r="0" b="3175"/>
            <wp:wrapTight wrapText="bothSides">
              <wp:wrapPolygon edited="0">
                <wp:start x="0" y="0"/>
                <wp:lineTo x="0" y="21478"/>
                <wp:lineTo x="21515" y="21478"/>
                <wp:lineTo x="21515" y="0"/>
                <wp:lineTo x="0" y="0"/>
              </wp:wrapPolygon>
            </wp:wrapTight>
            <wp:docPr id="962" name="Imagem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A004BA" w14:textId="77777777" w:rsidR="0040631E" w:rsidRDefault="0040631E" w:rsidP="0040631E"/>
    <w:p w14:paraId="31E24384" w14:textId="77777777" w:rsidR="0040631E" w:rsidRDefault="0040631E" w:rsidP="0040631E"/>
    <w:p w14:paraId="5044E0AA" w14:textId="77777777" w:rsidR="0040631E" w:rsidRDefault="0040631E" w:rsidP="0040631E"/>
    <w:p w14:paraId="7D6BBF0F" w14:textId="77777777" w:rsidR="0040631E" w:rsidRDefault="0040631E" w:rsidP="0040631E"/>
    <w:p w14:paraId="298D9278" w14:textId="77777777" w:rsidR="0040631E" w:rsidRDefault="0040631E" w:rsidP="0040631E"/>
    <w:p w14:paraId="3738CE5A" w14:textId="77777777" w:rsidR="0040631E" w:rsidRDefault="0040631E" w:rsidP="0040631E">
      <w:r>
        <w:rPr>
          <w:noProof/>
        </w:rPr>
        <mc:AlternateContent>
          <mc:Choice Requires="wps">
            <w:drawing>
              <wp:anchor distT="0" distB="0" distL="114300" distR="114300" simplePos="0" relativeHeight="251658326" behindDoc="1" locked="0" layoutInCell="1" allowOverlap="1" wp14:anchorId="02A63523" wp14:editId="3D513E6E">
                <wp:simplePos x="0" y="0"/>
                <wp:positionH relativeFrom="column">
                  <wp:posOffset>268784</wp:posOffset>
                </wp:positionH>
                <wp:positionV relativeFrom="paragraph">
                  <wp:posOffset>265707</wp:posOffset>
                </wp:positionV>
                <wp:extent cx="3240000" cy="635"/>
                <wp:effectExtent l="0" t="0" r="0" b="0"/>
                <wp:wrapTight wrapText="bothSides">
                  <wp:wrapPolygon edited="0">
                    <wp:start x="0" y="0"/>
                    <wp:lineTo x="0" y="19248"/>
                    <wp:lineTo x="21465" y="19248"/>
                    <wp:lineTo x="21465" y="0"/>
                    <wp:lineTo x="0" y="0"/>
                  </wp:wrapPolygon>
                </wp:wrapTight>
                <wp:docPr id="955" name="Caixa de texto 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46259B" w14:textId="77777777" w:rsidR="0040631E" w:rsidRPr="00A86DAF" w:rsidRDefault="0040631E" w:rsidP="0040631E">
                            <w:pPr>
                              <w:pStyle w:val="Legenda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A86DAF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48</w:t>
                            </w:r>
                            <w:r w:rsidRPr="00A86DAF">
                              <w:rPr>
                                <w:sz w:val="16"/>
                                <w:szCs w:val="16"/>
                              </w:rPr>
                              <w:t xml:space="preserve"> | Percurso pertencente à posição final 200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A63523" id="Caixa de texto 955" o:spid="_x0000_s1073" type="#_x0000_t202" style="position:absolute;margin-left:21.15pt;margin-top:20.9pt;width:255.1pt;height:.05pt;z-index:-25165815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" stroked="f">
                <v:textbox style="mso-fit-shape-to-text:t" inset="0,0,0,0">
                  <w:txbxContent>
                    <w:p w14:paraId="0F46259B" w14:textId="77777777" w:rsidR="0040631E" w:rsidRPr="00A86DAF" w:rsidRDefault="0040631E" w:rsidP="0040631E">
                      <w:pPr>
                        <w:pStyle w:val="Legenda"/>
                        <w:jc w:val="center"/>
                        <w:rPr>
                          <w:sz w:val="16"/>
                          <w:szCs w:val="16"/>
                        </w:rPr>
                      </w:pPr>
                      <w:r w:rsidRPr="00A86DAF">
                        <w:rPr>
                          <w:sz w:val="16"/>
                          <w:szCs w:val="16"/>
                        </w:rPr>
                        <w:t xml:space="preserve">Figura </w:t>
                      </w:r>
                      <w:r>
                        <w:rPr>
                          <w:sz w:val="16"/>
                          <w:szCs w:val="16"/>
                        </w:rPr>
                        <w:t>48</w:t>
                      </w:r>
                      <w:r w:rsidRPr="00A86DAF">
                        <w:rPr>
                          <w:sz w:val="16"/>
                          <w:szCs w:val="16"/>
                        </w:rPr>
                        <w:t xml:space="preserve"> | Percurso pertencente à posição final 200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951147C" w14:textId="77777777" w:rsidR="0040631E" w:rsidRDefault="0040631E" w:rsidP="0040631E"/>
    <w:p w14:paraId="568B9EF4" w14:textId="77777777" w:rsidR="0040631E" w:rsidRDefault="0040631E" w:rsidP="0040631E">
      <w:r>
        <w:rPr>
          <w:noProof/>
        </w:rPr>
        <w:drawing>
          <wp:anchor distT="0" distB="0" distL="114300" distR="114300" simplePos="0" relativeHeight="251658327" behindDoc="1" locked="0" layoutInCell="1" allowOverlap="1" wp14:anchorId="70D4DD13" wp14:editId="31320DF3">
            <wp:simplePos x="0" y="0"/>
            <wp:positionH relativeFrom="column">
              <wp:posOffset>3340523</wp:posOffset>
            </wp:positionH>
            <wp:positionV relativeFrom="paragraph">
              <wp:posOffset>56515</wp:posOffset>
            </wp:positionV>
            <wp:extent cx="3240000" cy="1684800"/>
            <wp:effectExtent l="0" t="0" r="0" b="4445"/>
            <wp:wrapTight wrapText="bothSides">
              <wp:wrapPolygon edited="0">
                <wp:start x="9314" y="0"/>
                <wp:lineTo x="4911" y="651"/>
                <wp:lineTo x="2032" y="1628"/>
                <wp:lineTo x="2032" y="2768"/>
                <wp:lineTo x="762" y="5211"/>
                <wp:lineTo x="85" y="7979"/>
                <wp:lineTo x="0" y="10421"/>
                <wp:lineTo x="0" y="13190"/>
                <wp:lineTo x="508" y="15795"/>
                <wp:lineTo x="1524" y="18726"/>
                <wp:lineTo x="3641" y="21006"/>
                <wp:lineTo x="3980" y="21331"/>
                <wp:lineTo x="9737" y="21494"/>
                <wp:lineTo x="11685" y="21494"/>
                <wp:lineTo x="16172" y="21006"/>
                <wp:lineTo x="19813" y="19703"/>
                <wp:lineTo x="19813" y="18400"/>
                <wp:lineTo x="20914" y="15795"/>
                <wp:lineTo x="21422" y="13190"/>
                <wp:lineTo x="21507" y="11236"/>
                <wp:lineTo x="21507" y="8956"/>
                <wp:lineTo x="21422" y="7979"/>
                <wp:lineTo x="20914" y="5374"/>
                <wp:lineTo x="19813" y="2768"/>
                <wp:lineTo x="19898" y="1140"/>
                <wp:lineTo x="16765" y="163"/>
                <wp:lineTo x="11770" y="0"/>
                <wp:lineTo x="9314" y="0"/>
              </wp:wrapPolygon>
            </wp:wrapTight>
            <wp:docPr id="963" name="Imagem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8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5DE28A" w14:textId="77777777" w:rsidR="0040631E" w:rsidRDefault="0040631E" w:rsidP="0040631E"/>
    <w:p w14:paraId="3DC89130" w14:textId="77777777" w:rsidR="0040631E" w:rsidRDefault="0040631E" w:rsidP="0040631E"/>
    <w:p w14:paraId="5276BC19" w14:textId="77777777" w:rsidR="0040631E" w:rsidRDefault="0040631E" w:rsidP="0040631E"/>
    <w:p w14:paraId="301AE6DF" w14:textId="77777777" w:rsidR="0040631E" w:rsidRDefault="0040631E" w:rsidP="0040631E"/>
    <w:p w14:paraId="1317C00C" w14:textId="77777777" w:rsidR="0040631E" w:rsidRDefault="0040631E" w:rsidP="0040631E"/>
    <w:p w14:paraId="112F4755" w14:textId="77777777" w:rsidR="0040631E" w:rsidRDefault="0040631E" w:rsidP="0040631E">
      <w:r>
        <w:rPr>
          <w:noProof/>
        </w:rPr>
        <mc:AlternateContent>
          <mc:Choice Requires="wps">
            <w:drawing>
              <wp:anchor distT="0" distB="0" distL="114300" distR="114300" simplePos="0" relativeHeight="251658328" behindDoc="1" locked="0" layoutInCell="1" allowOverlap="1" wp14:anchorId="684DFA6B" wp14:editId="128CBE3B">
                <wp:simplePos x="0" y="0"/>
                <wp:positionH relativeFrom="column">
                  <wp:posOffset>3343487</wp:posOffset>
                </wp:positionH>
                <wp:positionV relativeFrom="paragraph">
                  <wp:posOffset>69850</wp:posOffset>
                </wp:positionV>
                <wp:extent cx="3239770" cy="175895"/>
                <wp:effectExtent l="0" t="0" r="0" b="1905"/>
                <wp:wrapTight wrapText="bothSides">
                  <wp:wrapPolygon edited="0">
                    <wp:start x="0" y="0"/>
                    <wp:lineTo x="0" y="20274"/>
                    <wp:lineTo x="21507" y="20274"/>
                    <wp:lineTo x="21507" y="0"/>
                    <wp:lineTo x="0" y="0"/>
                  </wp:wrapPolygon>
                </wp:wrapTight>
                <wp:docPr id="956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9770" cy="1758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1D6F92" w14:textId="77777777" w:rsidR="0040631E" w:rsidRPr="00A86DAF" w:rsidRDefault="0040631E" w:rsidP="0040631E">
                            <w:pPr>
                              <w:pStyle w:val="Legenda"/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A86DAF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49</w:t>
                            </w:r>
                            <w:r w:rsidRPr="00A86DAF">
                              <w:rPr>
                                <w:sz w:val="16"/>
                                <w:szCs w:val="16"/>
                              </w:rPr>
                              <w:t xml:space="preserve"> | Percurso pertencente à posição final 400</w:t>
                            </w:r>
                          </w:p>
                          <w:p w14:paraId="314DF9B9" w14:textId="77777777" w:rsidR="0040631E" w:rsidRDefault="0040631E" w:rsidP="0040631E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DFA6B" id="_x0000_s1074" type="#_x0000_t202" style="position:absolute;margin-left:263.25pt;margin-top:5.5pt;width:255.1pt;height:13.85pt;z-index:-251658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" stroked="f">
                <v:textbox inset="0,0,0,0">
                  <w:txbxContent>
                    <w:p w14:paraId="111D6F92" w14:textId="77777777" w:rsidR="0040631E" w:rsidRPr="00A86DAF" w:rsidRDefault="0040631E" w:rsidP="0040631E">
                      <w:pPr>
                        <w:pStyle w:val="Legenda"/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A86DAF">
                        <w:rPr>
                          <w:sz w:val="16"/>
                          <w:szCs w:val="16"/>
                        </w:rPr>
                        <w:t xml:space="preserve">Figura </w:t>
                      </w:r>
                      <w:r>
                        <w:rPr>
                          <w:sz w:val="16"/>
                          <w:szCs w:val="16"/>
                        </w:rPr>
                        <w:t>49</w:t>
                      </w:r>
                      <w:r w:rsidRPr="00A86DAF">
                        <w:rPr>
                          <w:sz w:val="16"/>
                          <w:szCs w:val="16"/>
                        </w:rPr>
                        <w:t xml:space="preserve"> | Percurso pertencente à posição final 400</w:t>
                      </w:r>
                    </w:p>
                    <w:p w14:paraId="314DF9B9" w14:textId="77777777" w:rsidR="0040631E" w:rsidRDefault="0040631E" w:rsidP="0040631E"/>
                  </w:txbxContent>
                </v:textbox>
                <w10:wrap type="tight"/>
              </v:shape>
            </w:pict>
          </mc:Fallback>
        </mc:AlternateContent>
      </w:r>
    </w:p>
    <w:p w14:paraId="5DD0397B" w14:textId="77777777" w:rsidR="0040631E" w:rsidRDefault="0040631E" w:rsidP="0040631E"/>
    <w:p w14:paraId="183A06F7" w14:textId="77777777" w:rsidR="0040631E" w:rsidRDefault="0040631E" w:rsidP="0040631E">
      <w:r>
        <w:rPr>
          <w:noProof/>
        </w:rPr>
        <mc:AlternateContent>
          <mc:Choice Requires="wps">
            <w:drawing>
              <wp:anchor distT="0" distB="0" distL="114300" distR="114300" simplePos="0" relativeHeight="251658330" behindDoc="1" locked="0" layoutInCell="1" allowOverlap="1" wp14:anchorId="3C6A8B5D" wp14:editId="5E7155E3">
                <wp:simplePos x="0" y="0"/>
                <wp:positionH relativeFrom="column">
                  <wp:posOffset>518795</wp:posOffset>
                </wp:positionH>
                <wp:positionV relativeFrom="paragraph">
                  <wp:posOffset>1878965</wp:posOffset>
                </wp:positionV>
                <wp:extent cx="323977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07" y="0"/>
                    <wp:lineTo x="21507" y="0"/>
                    <wp:lineTo x="0" y="0"/>
                  </wp:wrapPolygon>
                </wp:wrapTight>
                <wp:docPr id="957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9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720534" w14:textId="77777777" w:rsidR="0040631E" w:rsidRPr="00BE5C52" w:rsidRDefault="0040631E" w:rsidP="0040631E">
                            <w:pPr>
                              <w:pStyle w:val="Legenda"/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BE5C52">
                              <w:rPr>
                                <w:sz w:val="16"/>
                                <w:szCs w:val="16"/>
                              </w:rPr>
                              <w:t xml:space="preserve">Figura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50</w:t>
                            </w:r>
                            <w:r w:rsidRPr="00BE5C52">
                              <w:rPr>
                                <w:sz w:val="16"/>
                                <w:szCs w:val="16"/>
                              </w:rPr>
                              <w:t xml:space="preserve"> | Percurso pertencente à posição final 800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6A8B5D" id="_x0000_s1075" type="#_x0000_t202" style="position:absolute;margin-left:40.85pt;margin-top:147.95pt;width:255.1pt;height:.05pt;z-index:-2516581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" stroked="f">
                <v:textbox style="mso-fit-shape-to-text:t" inset="0,0,0,0">
                  <w:txbxContent>
                    <w:p w14:paraId="17720534" w14:textId="77777777" w:rsidR="0040631E" w:rsidRPr="00BE5C52" w:rsidRDefault="0040631E" w:rsidP="0040631E">
                      <w:pPr>
                        <w:pStyle w:val="Legenda"/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BE5C52">
                        <w:rPr>
                          <w:sz w:val="16"/>
                          <w:szCs w:val="16"/>
                        </w:rPr>
                        <w:t xml:space="preserve">Figura </w:t>
                      </w:r>
                      <w:r>
                        <w:rPr>
                          <w:sz w:val="16"/>
                          <w:szCs w:val="16"/>
                        </w:rPr>
                        <w:t>50</w:t>
                      </w:r>
                      <w:r w:rsidRPr="00BE5C52">
                        <w:rPr>
                          <w:sz w:val="16"/>
                          <w:szCs w:val="16"/>
                        </w:rPr>
                        <w:t xml:space="preserve"> | Percurso pertencente à posição final 800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329" behindDoc="1" locked="0" layoutInCell="1" allowOverlap="1" wp14:anchorId="3CF8BCE8" wp14:editId="2D73E926">
            <wp:simplePos x="0" y="0"/>
            <wp:positionH relativeFrom="column">
              <wp:posOffset>518795</wp:posOffset>
            </wp:positionH>
            <wp:positionV relativeFrom="paragraph">
              <wp:posOffset>137160</wp:posOffset>
            </wp:positionV>
            <wp:extent cx="3239770" cy="1684655"/>
            <wp:effectExtent l="0" t="0" r="0" b="4445"/>
            <wp:wrapTight wrapText="bothSides">
              <wp:wrapPolygon edited="0">
                <wp:start x="9314" y="0"/>
                <wp:lineTo x="4911" y="651"/>
                <wp:lineTo x="2032" y="1628"/>
                <wp:lineTo x="2032" y="2768"/>
                <wp:lineTo x="762" y="5211"/>
                <wp:lineTo x="85" y="7979"/>
                <wp:lineTo x="0" y="10421"/>
                <wp:lineTo x="0" y="13190"/>
                <wp:lineTo x="508" y="15795"/>
                <wp:lineTo x="1524" y="18726"/>
                <wp:lineTo x="3641" y="21006"/>
                <wp:lineTo x="3980" y="21331"/>
                <wp:lineTo x="9737" y="21494"/>
                <wp:lineTo x="11770" y="21494"/>
                <wp:lineTo x="16172" y="21006"/>
                <wp:lineTo x="19813" y="19703"/>
                <wp:lineTo x="19813" y="18400"/>
                <wp:lineTo x="20914" y="15795"/>
                <wp:lineTo x="21422" y="13190"/>
                <wp:lineTo x="21507" y="11236"/>
                <wp:lineTo x="21507" y="8956"/>
                <wp:lineTo x="21422" y="7979"/>
                <wp:lineTo x="20914" y="5374"/>
                <wp:lineTo x="19813" y="2768"/>
                <wp:lineTo x="19898" y="1140"/>
                <wp:lineTo x="16765" y="163"/>
                <wp:lineTo x="11770" y="0"/>
                <wp:lineTo x="9314" y="0"/>
              </wp:wrapPolygon>
            </wp:wrapTight>
            <wp:docPr id="964" name="Imagem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29FF0F" w14:textId="77777777" w:rsidR="0040631E" w:rsidRDefault="0040631E" w:rsidP="0040631E"/>
    <w:p w14:paraId="372AA74F" w14:textId="77777777" w:rsidR="0040631E" w:rsidRDefault="0040631E" w:rsidP="0040631E"/>
    <w:p w14:paraId="7A6158C3" w14:textId="77777777" w:rsidR="0040631E" w:rsidRPr="004A32D5" w:rsidRDefault="0040631E" w:rsidP="0040631E">
      <w:pPr>
        <w:rPr>
          <w:u w:val="single"/>
        </w:rPr>
      </w:pPr>
    </w:p>
    <w:p w14:paraId="03973398" w14:textId="77777777" w:rsidR="0040631E" w:rsidRDefault="0040631E" w:rsidP="0040631E"/>
    <w:p w14:paraId="5AA30058" w14:textId="77777777" w:rsidR="0040631E" w:rsidRPr="00512E91" w:rsidRDefault="0040631E" w:rsidP="0040631E"/>
    <w:p w14:paraId="636723CA" w14:textId="77777777" w:rsidR="001575D8" w:rsidRPr="00512E91" w:rsidRDefault="001575D8" w:rsidP="0040631E"/>
    <w:sectPr w:rsidR="001575D8" w:rsidRPr="00512E91" w:rsidSect="000840D7">
      <w:pgSz w:w="11906" w:h="16838" w:code="9"/>
      <w:pgMar w:top="648" w:right="590" w:bottom="288" w:left="590" w:header="706" w:footer="28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A61025" w14:textId="77777777" w:rsidR="00E46C9A" w:rsidRDefault="00E46C9A" w:rsidP="001D6100">
      <w:r>
        <w:separator/>
      </w:r>
    </w:p>
  </w:endnote>
  <w:endnote w:type="continuationSeparator" w:id="0">
    <w:p w14:paraId="501C66A8" w14:textId="77777777" w:rsidR="00E46C9A" w:rsidRDefault="00E46C9A" w:rsidP="001D6100">
      <w:r>
        <w:continuationSeparator/>
      </w:r>
    </w:p>
  </w:endnote>
  <w:endnote w:type="continuationNotice" w:id="1">
    <w:p w14:paraId="15627657" w14:textId="77777777" w:rsidR="00E46C9A" w:rsidRDefault="00E46C9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ook w:val="0600" w:firstRow="0" w:lastRow="0" w:firstColumn="0" w:lastColumn="0" w:noHBand="1" w:noVBand="1"/>
    </w:tblPr>
    <w:tblGrid>
      <w:gridCol w:w="843"/>
      <w:gridCol w:w="2828"/>
      <w:gridCol w:w="7055"/>
    </w:tblGrid>
    <w:tr w:rsidR="005D14FC" w14:paraId="38C35996" w14:textId="77777777" w:rsidTr="00524178">
      <w:trPr>
        <w:trHeight w:val="454"/>
      </w:trPr>
      <w:tc>
        <w:tcPr>
          <w:tcW w:w="843" w:type="dxa"/>
          <w:vAlign w:val="center"/>
        </w:tcPr>
        <w:p w14:paraId="2DC4CC37" w14:textId="5E763171" w:rsidR="005D14FC" w:rsidRDefault="006B6825" w:rsidP="005D14FC">
          <w:r>
            <w:rPr>
              <w:noProof/>
              <w:lang w:bidi="pt-PT"/>
            </w:rPr>
            <w:drawing>
              <wp:anchor distT="0" distB="0" distL="114300" distR="114300" simplePos="0" relativeHeight="251658240" behindDoc="1" locked="0" layoutInCell="1" allowOverlap="1" wp14:anchorId="69369101" wp14:editId="6D65C793">
                <wp:simplePos x="0" y="0"/>
                <wp:positionH relativeFrom="column">
                  <wp:posOffset>-54610</wp:posOffset>
                </wp:positionH>
                <wp:positionV relativeFrom="paragraph">
                  <wp:posOffset>-4445</wp:posOffset>
                </wp:positionV>
                <wp:extent cx="6732000" cy="151200"/>
                <wp:effectExtent l="0" t="0" r="0" b="1270"/>
                <wp:wrapNone/>
                <wp:docPr id="8" name="Imagem 8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m 1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32000" cy="151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2828" w:type="dxa"/>
          <w:shd w:val="clear" w:color="auto" w:fill="FFFFFF" w:themeFill="background1"/>
          <w:vAlign w:val="center"/>
        </w:tcPr>
        <w:p w14:paraId="71DB2189" w14:textId="6A5D7D17" w:rsidR="005D14FC" w:rsidRPr="006B498E" w:rsidRDefault="002A3296" w:rsidP="00F92871">
          <w:pPr>
            <w:pStyle w:val="Ttulo3"/>
          </w:pPr>
          <w:r>
            <w:rPr>
              <w:lang w:bidi="pt-PT"/>
            </w:rPr>
            <w:t>SPEED RUN</w:t>
          </w:r>
        </w:p>
      </w:tc>
      <w:tc>
        <w:tcPr>
          <w:tcW w:w="7055" w:type="dxa"/>
          <w:vAlign w:val="center"/>
        </w:tcPr>
        <w:p w14:paraId="7EA27083" w14:textId="77777777" w:rsidR="005D14FC" w:rsidRDefault="005D14FC" w:rsidP="005D14FC"/>
      </w:tc>
    </w:tr>
  </w:tbl>
  <w:p w14:paraId="39509D0B" w14:textId="74D3E74E" w:rsidR="005D14FC" w:rsidRDefault="005D14F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479078" w14:textId="77777777" w:rsidR="00E46C9A" w:rsidRDefault="00E46C9A" w:rsidP="001D6100">
      <w:r>
        <w:separator/>
      </w:r>
    </w:p>
  </w:footnote>
  <w:footnote w:type="continuationSeparator" w:id="0">
    <w:p w14:paraId="37E84D9B" w14:textId="77777777" w:rsidR="00E46C9A" w:rsidRDefault="00E46C9A" w:rsidP="001D6100">
      <w:r>
        <w:continuationSeparator/>
      </w:r>
    </w:p>
  </w:footnote>
  <w:footnote w:type="continuationNotice" w:id="1">
    <w:p w14:paraId="29C54F1A" w14:textId="77777777" w:rsidR="00E46C9A" w:rsidRDefault="00E46C9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633EBE" w14:textId="49543DF6" w:rsidR="00D12231" w:rsidRDefault="00D12231">
    <w:pPr>
      <w:pStyle w:val="Cabealho"/>
    </w:pPr>
  </w:p>
  <w:p w14:paraId="0B566818" w14:textId="77777777" w:rsidR="00BA115C" w:rsidRDefault="00BA115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B7DAB8AC"/>
    <w:lvl w:ilvl="0">
      <w:start w:val="1"/>
      <w:numFmt w:val="bullet"/>
      <w:pStyle w:val="Subcabealho"/>
      <w:lvlText w:val=""/>
      <w:lvlJc w:val="left"/>
      <w:pPr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8D14582"/>
    <w:multiLevelType w:val="hybridMultilevel"/>
    <w:tmpl w:val="33CC72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8F7A28"/>
    <w:multiLevelType w:val="hybridMultilevel"/>
    <w:tmpl w:val="5664D432"/>
    <w:lvl w:ilvl="0" w:tplc="08160001">
      <w:start w:val="1"/>
      <w:numFmt w:val="bullet"/>
      <w:lvlText w:val=""/>
      <w:lvlJc w:val="left"/>
      <w:pPr>
        <w:ind w:left="148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0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2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4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6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8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0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2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49" w:hanging="360"/>
      </w:pPr>
      <w:rPr>
        <w:rFonts w:ascii="Wingdings" w:hAnsi="Wingdings" w:hint="default"/>
      </w:rPr>
    </w:lvl>
  </w:abstractNum>
  <w:num w:numId="1" w16cid:durableId="2006005869">
    <w:abstractNumId w:val="1"/>
  </w:num>
  <w:num w:numId="2" w16cid:durableId="1548027723">
    <w:abstractNumId w:val="0"/>
  </w:num>
  <w:num w:numId="3" w16cid:durableId="20347259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3"/>
  <w:removePersonalInformation/>
  <w:removeDateAndTime/>
  <w:activeWritingStyle w:appName="MSWord" w:lang="pt-PT" w:vendorID="64" w:dllVersion="0" w:nlCheck="1" w:checkStyle="0"/>
  <w:activeWritingStyle w:appName="MSWord" w:lang="en-US" w:vendorID="64" w:dllVersion="0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67CB"/>
    <w:rsid w:val="00000B24"/>
    <w:rsid w:val="00003337"/>
    <w:rsid w:val="00003CFF"/>
    <w:rsid w:val="0000702A"/>
    <w:rsid w:val="0000768D"/>
    <w:rsid w:val="00010332"/>
    <w:rsid w:val="000144C2"/>
    <w:rsid w:val="00014DDB"/>
    <w:rsid w:val="00015D08"/>
    <w:rsid w:val="00015EA9"/>
    <w:rsid w:val="00016AB0"/>
    <w:rsid w:val="00021D83"/>
    <w:rsid w:val="000228C1"/>
    <w:rsid w:val="000256E1"/>
    <w:rsid w:val="000272FC"/>
    <w:rsid w:val="00030723"/>
    <w:rsid w:val="000328A4"/>
    <w:rsid w:val="00033D60"/>
    <w:rsid w:val="000348E2"/>
    <w:rsid w:val="00034BBA"/>
    <w:rsid w:val="00035039"/>
    <w:rsid w:val="00037CA5"/>
    <w:rsid w:val="00044BE3"/>
    <w:rsid w:val="00051127"/>
    <w:rsid w:val="00053882"/>
    <w:rsid w:val="000558C1"/>
    <w:rsid w:val="00056380"/>
    <w:rsid w:val="00060922"/>
    <w:rsid w:val="00060FE8"/>
    <w:rsid w:val="00061D66"/>
    <w:rsid w:val="0006339F"/>
    <w:rsid w:val="00063A67"/>
    <w:rsid w:val="00063C2B"/>
    <w:rsid w:val="00064DF0"/>
    <w:rsid w:val="00065688"/>
    <w:rsid w:val="0006653E"/>
    <w:rsid w:val="00067E1D"/>
    <w:rsid w:val="00073C40"/>
    <w:rsid w:val="00077A14"/>
    <w:rsid w:val="00080369"/>
    <w:rsid w:val="000814FB"/>
    <w:rsid w:val="00082000"/>
    <w:rsid w:val="00082250"/>
    <w:rsid w:val="0008257A"/>
    <w:rsid w:val="0008375C"/>
    <w:rsid w:val="000837A7"/>
    <w:rsid w:val="000840D7"/>
    <w:rsid w:val="0008539C"/>
    <w:rsid w:val="00085B31"/>
    <w:rsid w:val="00085C0C"/>
    <w:rsid w:val="00087677"/>
    <w:rsid w:val="000914B4"/>
    <w:rsid w:val="000934E1"/>
    <w:rsid w:val="000939E0"/>
    <w:rsid w:val="00093D86"/>
    <w:rsid w:val="000943EA"/>
    <w:rsid w:val="0009447B"/>
    <w:rsid w:val="00094E1E"/>
    <w:rsid w:val="00095D33"/>
    <w:rsid w:val="0009631B"/>
    <w:rsid w:val="000975AD"/>
    <w:rsid w:val="00097B64"/>
    <w:rsid w:val="000A06A1"/>
    <w:rsid w:val="000A0DED"/>
    <w:rsid w:val="000A1542"/>
    <w:rsid w:val="000A1806"/>
    <w:rsid w:val="000A1A5E"/>
    <w:rsid w:val="000A2CB8"/>
    <w:rsid w:val="000A4637"/>
    <w:rsid w:val="000A5351"/>
    <w:rsid w:val="000A55D1"/>
    <w:rsid w:val="000A5B91"/>
    <w:rsid w:val="000A5E6E"/>
    <w:rsid w:val="000A6131"/>
    <w:rsid w:val="000A78A6"/>
    <w:rsid w:val="000A7F35"/>
    <w:rsid w:val="000B0538"/>
    <w:rsid w:val="000B2568"/>
    <w:rsid w:val="000B26AE"/>
    <w:rsid w:val="000B383E"/>
    <w:rsid w:val="000B39BB"/>
    <w:rsid w:val="000B3DF2"/>
    <w:rsid w:val="000B42A5"/>
    <w:rsid w:val="000B448C"/>
    <w:rsid w:val="000B4F0F"/>
    <w:rsid w:val="000B7BB9"/>
    <w:rsid w:val="000C062A"/>
    <w:rsid w:val="000C0C56"/>
    <w:rsid w:val="000C163C"/>
    <w:rsid w:val="000C2719"/>
    <w:rsid w:val="000C65C2"/>
    <w:rsid w:val="000C73F1"/>
    <w:rsid w:val="000C77CF"/>
    <w:rsid w:val="000C7A4E"/>
    <w:rsid w:val="000C7B60"/>
    <w:rsid w:val="000C7C75"/>
    <w:rsid w:val="000C7E18"/>
    <w:rsid w:val="000D1AEB"/>
    <w:rsid w:val="000D2D54"/>
    <w:rsid w:val="000D2E0B"/>
    <w:rsid w:val="000D53F4"/>
    <w:rsid w:val="000D5CD9"/>
    <w:rsid w:val="000D719D"/>
    <w:rsid w:val="000D7730"/>
    <w:rsid w:val="000D7CF6"/>
    <w:rsid w:val="000E1104"/>
    <w:rsid w:val="000E148D"/>
    <w:rsid w:val="000E3D77"/>
    <w:rsid w:val="000E5878"/>
    <w:rsid w:val="000E7F53"/>
    <w:rsid w:val="000F2953"/>
    <w:rsid w:val="000F37F4"/>
    <w:rsid w:val="000F3981"/>
    <w:rsid w:val="000F699C"/>
    <w:rsid w:val="000F712E"/>
    <w:rsid w:val="00101973"/>
    <w:rsid w:val="00105D9A"/>
    <w:rsid w:val="001074C1"/>
    <w:rsid w:val="00107DDD"/>
    <w:rsid w:val="00110747"/>
    <w:rsid w:val="0011176A"/>
    <w:rsid w:val="00112CEB"/>
    <w:rsid w:val="00121F2C"/>
    <w:rsid w:val="001238A9"/>
    <w:rsid w:val="00123A58"/>
    <w:rsid w:val="00124598"/>
    <w:rsid w:val="00126C45"/>
    <w:rsid w:val="00130097"/>
    <w:rsid w:val="00130B3E"/>
    <w:rsid w:val="00130F93"/>
    <w:rsid w:val="00131EDE"/>
    <w:rsid w:val="0013509C"/>
    <w:rsid w:val="001367A1"/>
    <w:rsid w:val="00140B36"/>
    <w:rsid w:val="001414A9"/>
    <w:rsid w:val="00141E0B"/>
    <w:rsid w:val="00141F3D"/>
    <w:rsid w:val="00144915"/>
    <w:rsid w:val="00145CDF"/>
    <w:rsid w:val="00147278"/>
    <w:rsid w:val="00147E7D"/>
    <w:rsid w:val="00153921"/>
    <w:rsid w:val="001546AB"/>
    <w:rsid w:val="001553B5"/>
    <w:rsid w:val="001575D8"/>
    <w:rsid w:val="00160257"/>
    <w:rsid w:val="00160BA0"/>
    <w:rsid w:val="001624A1"/>
    <w:rsid w:val="001641D7"/>
    <w:rsid w:val="00164E46"/>
    <w:rsid w:val="001650C6"/>
    <w:rsid w:val="00165740"/>
    <w:rsid w:val="001669B0"/>
    <w:rsid w:val="00170BC1"/>
    <w:rsid w:val="00171B58"/>
    <w:rsid w:val="00172753"/>
    <w:rsid w:val="00172BB6"/>
    <w:rsid w:val="00173703"/>
    <w:rsid w:val="00173DDF"/>
    <w:rsid w:val="00174215"/>
    <w:rsid w:val="001805B4"/>
    <w:rsid w:val="00181F32"/>
    <w:rsid w:val="0018278D"/>
    <w:rsid w:val="00184C6C"/>
    <w:rsid w:val="001862A7"/>
    <w:rsid w:val="001867AC"/>
    <w:rsid w:val="001872D6"/>
    <w:rsid w:val="00192664"/>
    <w:rsid w:val="00193AF6"/>
    <w:rsid w:val="00194B3A"/>
    <w:rsid w:val="00195174"/>
    <w:rsid w:val="0019541C"/>
    <w:rsid w:val="00196068"/>
    <w:rsid w:val="00196118"/>
    <w:rsid w:val="00196839"/>
    <w:rsid w:val="00197647"/>
    <w:rsid w:val="0019768E"/>
    <w:rsid w:val="001A1B0F"/>
    <w:rsid w:val="001A3EF4"/>
    <w:rsid w:val="001A5C57"/>
    <w:rsid w:val="001A626D"/>
    <w:rsid w:val="001A7299"/>
    <w:rsid w:val="001B0D38"/>
    <w:rsid w:val="001B314B"/>
    <w:rsid w:val="001B4266"/>
    <w:rsid w:val="001B557E"/>
    <w:rsid w:val="001B5EA7"/>
    <w:rsid w:val="001B7749"/>
    <w:rsid w:val="001C05AE"/>
    <w:rsid w:val="001C07E5"/>
    <w:rsid w:val="001C0CFE"/>
    <w:rsid w:val="001C31DE"/>
    <w:rsid w:val="001C3750"/>
    <w:rsid w:val="001C3C79"/>
    <w:rsid w:val="001D2415"/>
    <w:rsid w:val="001D333E"/>
    <w:rsid w:val="001D58D8"/>
    <w:rsid w:val="001D5A3B"/>
    <w:rsid w:val="001D6100"/>
    <w:rsid w:val="001E07C2"/>
    <w:rsid w:val="001E6B31"/>
    <w:rsid w:val="001E6B9E"/>
    <w:rsid w:val="001E7F47"/>
    <w:rsid w:val="001F0719"/>
    <w:rsid w:val="001F1372"/>
    <w:rsid w:val="001F3065"/>
    <w:rsid w:val="001F4383"/>
    <w:rsid w:val="001F4D45"/>
    <w:rsid w:val="001F70E8"/>
    <w:rsid w:val="001F7410"/>
    <w:rsid w:val="001F79D0"/>
    <w:rsid w:val="001F7DA3"/>
    <w:rsid w:val="001F7E5A"/>
    <w:rsid w:val="00202928"/>
    <w:rsid w:val="002029A1"/>
    <w:rsid w:val="00202AD1"/>
    <w:rsid w:val="0020383F"/>
    <w:rsid w:val="00206543"/>
    <w:rsid w:val="00206B12"/>
    <w:rsid w:val="002108FC"/>
    <w:rsid w:val="0021121C"/>
    <w:rsid w:val="00211BBF"/>
    <w:rsid w:val="002148A4"/>
    <w:rsid w:val="00215D82"/>
    <w:rsid w:val="00216DC3"/>
    <w:rsid w:val="0021779B"/>
    <w:rsid w:val="00220BE7"/>
    <w:rsid w:val="00222042"/>
    <w:rsid w:val="002241FA"/>
    <w:rsid w:val="00227F46"/>
    <w:rsid w:val="00230524"/>
    <w:rsid w:val="0023194F"/>
    <w:rsid w:val="00232C7D"/>
    <w:rsid w:val="00234F18"/>
    <w:rsid w:val="00234F41"/>
    <w:rsid w:val="002350C8"/>
    <w:rsid w:val="00235A10"/>
    <w:rsid w:val="00235CED"/>
    <w:rsid w:val="00237678"/>
    <w:rsid w:val="00237AA7"/>
    <w:rsid w:val="002417B2"/>
    <w:rsid w:val="002421BC"/>
    <w:rsid w:val="00245181"/>
    <w:rsid w:val="00245962"/>
    <w:rsid w:val="00245D93"/>
    <w:rsid w:val="00246286"/>
    <w:rsid w:val="002466F5"/>
    <w:rsid w:val="0024674C"/>
    <w:rsid w:val="0024712D"/>
    <w:rsid w:val="00247E38"/>
    <w:rsid w:val="0025333C"/>
    <w:rsid w:val="00254450"/>
    <w:rsid w:val="00254883"/>
    <w:rsid w:val="002549CA"/>
    <w:rsid w:val="00257F15"/>
    <w:rsid w:val="00260CDA"/>
    <w:rsid w:val="0026176A"/>
    <w:rsid w:val="00264020"/>
    <w:rsid w:val="00266EB1"/>
    <w:rsid w:val="0026715B"/>
    <w:rsid w:val="0026762F"/>
    <w:rsid w:val="00270515"/>
    <w:rsid w:val="0027093E"/>
    <w:rsid w:val="002720D2"/>
    <w:rsid w:val="00275014"/>
    <w:rsid w:val="00277164"/>
    <w:rsid w:val="00280161"/>
    <w:rsid w:val="00285D45"/>
    <w:rsid w:val="002872D4"/>
    <w:rsid w:val="0028797A"/>
    <w:rsid w:val="0029255E"/>
    <w:rsid w:val="00292763"/>
    <w:rsid w:val="00292866"/>
    <w:rsid w:val="002932D4"/>
    <w:rsid w:val="002935DE"/>
    <w:rsid w:val="00297F20"/>
    <w:rsid w:val="002A229A"/>
    <w:rsid w:val="002A3296"/>
    <w:rsid w:val="002A4100"/>
    <w:rsid w:val="002A46DF"/>
    <w:rsid w:val="002A4A1A"/>
    <w:rsid w:val="002A4AC4"/>
    <w:rsid w:val="002A5BF5"/>
    <w:rsid w:val="002B0347"/>
    <w:rsid w:val="002B2AA2"/>
    <w:rsid w:val="002B4055"/>
    <w:rsid w:val="002B5916"/>
    <w:rsid w:val="002B6469"/>
    <w:rsid w:val="002C1CAC"/>
    <w:rsid w:val="002C2AD9"/>
    <w:rsid w:val="002C30C7"/>
    <w:rsid w:val="002C3729"/>
    <w:rsid w:val="002D2559"/>
    <w:rsid w:val="002D51DF"/>
    <w:rsid w:val="002D562B"/>
    <w:rsid w:val="002D6D7A"/>
    <w:rsid w:val="002E0125"/>
    <w:rsid w:val="002E2008"/>
    <w:rsid w:val="002F1EBC"/>
    <w:rsid w:val="002F2DFD"/>
    <w:rsid w:val="002F3974"/>
    <w:rsid w:val="002F50A5"/>
    <w:rsid w:val="002F5BBA"/>
    <w:rsid w:val="002F66CC"/>
    <w:rsid w:val="003010D2"/>
    <w:rsid w:val="003017BD"/>
    <w:rsid w:val="00301B06"/>
    <w:rsid w:val="00303941"/>
    <w:rsid w:val="00303E4B"/>
    <w:rsid w:val="0030564B"/>
    <w:rsid w:val="003057AB"/>
    <w:rsid w:val="0030655E"/>
    <w:rsid w:val="00306BAE"/>
    <w:rsid w:val="00307735"/>
    <w:rsid w:val="00312936"/>
    <w:rsid w:val="00312AEE"/>
    <w:rsid w:val="00312BBC"/>
    <w:rsid w:val="00312E6C"/>
    <w:rsid w:val="00312F0B"/>
    <w:rsid w:val="00315094"/>
    <w:rsid w:val="0032278C"/>
    <w:rsid w:val="00325F43"/>
    <w:rsid w:val="003319D2"/>
    <w:rsid w:val="00333115"/>
    <w:rsid w:val="00333494"/>
    <w:rsid w:val="00336187"/>
    <w:rsid w:val="003373C3"/>
    <w:rsid w:val="00341DF8"/>
    <w:rsid w:val="00342377"/>
    <w:rsid w:val="0034371F"/>
    <w:rsid w:val="00343A06"/>
    <w:rsid w:val="00344420"/>
    <w:rsid w:val="00344F10"/>
    <w:rsid w:val="0034553E"/>
    <w:rsid w:val="003467AE"/>
    <w:rsid w:val="003471CD"/>
    <w:rsid w:val="00350EFF"/>
    <w:rsid w:val="003525AC"/>
    <w:rsid w:val="00353B49"/>
    <w:rsid w:val="00360582"/>
    <w:rsid w:val="00363780"/>
    <w:rsid w:val="00364286"/>
    <w:rsid w:val="00366A2C"/>
    <w:rsid w:val="0037144C"/>
    <w:rsid w:val="0037376D"/>
    <w:rsid w:val="0037442A"/>
    <w:rsid w:val="003746D2"/>
    <w:rsid w:val="00375C84"/>
    <w:rsid w:val="00380BD6"/>
    <w:rsid w:val="00381AF6"/>
    <w:rsid w:val="00381C3F"/>
    <w:rsid w:val="00384E10"/>
    <w:rsid w:val="00385CB1"/>
    <w:rsid w:val="0038700E"/>
    <w:rsid w:val="003901DF"/>
    <w:rsid w:val="003902ED"/>
    <w:rsid w:val="00390859"/>
    <w:rsid w:val="00390A9C"/>
    <w:rsid w:val="00391AF6"/>
    <w:rsid w:val="00391BD4"/>
    <w:rsid w:val="003924B1"/>
    <w:rsid w:val="00394D84"/>
    <w:rsid w:val="00396315"/>
    <w:rsid w:val="003A0B66"/>
    <w:rsid w:val="003A3738"/>
    <w:rsid w:val="003A3750"/>
    <w:rsid w:val="003A42C8"/>
    <w:rsid w:val="003A42EC"/>
    <w:rsid w:val="003A6AD8"/>
    <w:rsid w:val="003A6FA8"/>
    <w:rsid w:val="003A7B29"/>
    <w:rsid w:val="003B31CF"/>
    <w:rsid w:val="003B36CD"/>
    <w:rsid w:val="003B4466"/>
    <w:rsid w:val="003B6242"/>
    <w:rsid w:val="003B7AFC"/>
    <w:rsid w:val="003C2607"/>
    <w:rsid w:val="003C31F0"/>
    <w:rsid w:val="003C5A80"/>
    <w:rsid w:val="003C5AE9"/>
    <w:rsid w:val="003C5FE7"/>
    <w:rsid w:val="003D05F6"/>
    <w:rsid w:val="003D2802"/>
    <w:rsid w:val="003D2A49"/>
    <w:rsid w:val="003D361A"/>
    <w:rsid w:val="003D4B42"/>
    <w:rsid w:val="003D501F"/>
    <w:rsid w:val="003D5CF1"/>
    <w:rsid w:val="003D7A2D"/>
    <w:rsid w:val="003E051C"/>
    <w:rsid w:val="003E0C67"/>
    <w:rsid w:val="003E115A"/>
    <w:rsid w:val="003E20D1"/>
    <w:rsid w:val="003E2542"/>
    <w:rsid w:val="003E50ED"/>
    <w:rsid w:val="003E5544"/>
    <w:rsid w:val="003E5FBC"/>
    <w:rsid w:val="003E6457"/>
    <w:rsid w:val="003E7708"/>
    <w:rsid w:val="003F003D"/>
    <w:rsid w:val="003F0343"/>
    <w:rsid w:val="003F03B2"/>
    <w:rsid w:val="003F25ED"/>
    <w:rsid w:val="003F5009"/>
    <w:rsid w:val="003F5122"/>
    <w:rsid w:val="003F5EA8"/>
    <w:rsid w:val="003F6585"/>
    <w:rsid w:val="003F6EE4"/>
    <w:rsid w:val="003F7B71"/>
    <w:rsid w:val="00400EE5"/>
    <w:rsid w:val="00400F34"/>
    <w:rsid w:val="00402EF1"/>
    <w:rsid w:val="004033C4"/>
    <w:rsid w:val="0040631E"/>
    <w:rsid w:val="00406D01"/>
    <w:rsid w:val="004121B6"/>
    <w:rsid w:val="00412330"/>
    <w:rsid w:val="0041275D"/>
    <w:rsid w:val="00412932"/>
    <w:rsid w:val="00412C3D"/>
    <w:rsid w:val="0041301F"/>
    <w:rsid w:val="00413155"/>
    <w:rsid w:val="00413E93"/>
    <w:rsid w:val="00414D6A"/>
    <w:rsid w:val="0041647F"/>
    <w:rsid w:val="00416701"/>
    <w:rsid w:val="00422AA7"/>
    <w:rsid w:val="00422B3E"/>
    <w:rsid w:val="00423018"/>
    <w:rsid w:val="00424887"/>
    <w:rsid w:val="004325BE"/>
    <w:rsid w:val="00433502"/>
    <w:rsid w:val="00435FDD"/>
    <w:rsid w:val="00440574"/>
    <w:rsid w:val="0044226E"/>
    <w:rsid w:val="00442413"/>
    <w:rsid w:val="00442B33"/>
    <w:rsid w:val="004460B5"/>
    <w:rsid w:val="0044622B"/>
    <w:rsid w:val="00446543"/>
    <w:rsid w:val="00453994"/>
    <w:rsid w:val="004565BD"/>
    <w:rsid w:val="00457FBF"/>
    <w:rsid w:val="004617DB"/>
    <w:rsid w:val="0046265B"/>
    <w:rsid w:val="00464C9E"/>
    <w:rsid w:val="00465BA1"/>
    <w:rsid w:val="00465EF3"/>
    <w:rsid w:val="0046607E"/>
    <w:rsid w:val="004665CA"/>
    <w:rsid w:val="00467915"/>
    <w:rsid w:val="00471AF5"/>
    <w:rsid w:val="0047262A"/>
    <w:rsid w:val="00482E71"/>
    <w:rsid w:val="004839C7"/>
    <w:rsid w:val="00483E60"/>
    <w:rsid w:val="00484589"/>
    <w:rsid w:val="004845D6"/>
    <w:rsid w:val="004878CF"/>
    <w:rsid w:val="004907BA"/>
    <w:rsid w:val="00490BA5"/>
    <w:rsid w:val="00492767"/>
    <w:rsid w:val="00492BA2"/>
    <w:rsid w:val="00492C5F"/>
    <w:rsid w:val="0049316B"/>
    <w:rsid w:val="00493824"/>
    <w:rsid w:val="0049581B"/>
    <w:rsid w:val="00495F2F"/>
    <w:rsid w:val="00497892"/>
    <w:rsid w:val="004A11D9"/>
    <w:rsid w:val="004A14D7"/>
    <w:rsid w:val="004A330F"/>
    <w:rsid w:val="004A3544"/>
    <w:rsid w:val="004A4692"/>
    <w:rsid w:val="004A7BEE"/>
    <w:rsid w:val="004B1B3A"/>
    <w:rsid w:val="004B1CE7"/>
    <w:rsid w:val="004B1F38"/>
    <w:rsid w:val="004B28F4"/>
    <w:rsid w:val="004B5A50"/>
    <w:rsid w:val="004B76EF"/>
    <w:rsid w:val="004B7E93"/>
    <w:rsid w:val="004C0ECD"/>
    <w:rsid w:val="004C44FD"/>
    <w:rsid w:val="004C52D8"/>
    <w:rsid w:val="004D0244"/>
    <w:rsid w:val="004D2785"/>
    <w:rsid w:val="004D35A1"/>
    <w:rsid w:val="004D5975"/>
    <w:rsid w:val="004D61D7"/>
    <w:rsid w:val="004E2724"/>
    <w:rsid w:val="004E2B50"/>
    <w:rsid w:val="004E4E8E"/>
    <w:rsid w:val="004E6DD6"/>
    <w:rsid w:val="004F0666"/>
    <w:rsid w:val="004F0D65"/>
    <w:rsid w:val="004F4500"/>
    <w:rsid w:val="004F4777"/>
    <w:rsid w:val="004F49D8"/>
    <w:rsid w:val="004F58BD"/>
    <w:rsid w:val="004F6412"/>
    <w:rsid w:val="004F6C87"/>
    <w:rsid w:val="004F7592"/>
    <w:rsid w:val="00500348"/>
    <w:rsid w:val="00500A03"/>
    <w:rsid w:val="00505B99"/>
    <w:rsid w:val="005064D1"/>
    <w:rsid w:val="005068B7"/>
    <w:rsid w:val="00506CE1"/>
    <w:rsid w:val="00507336"/>
    <w:rsid w:val="00510234"/>
    <w:rsid w:val="00510A6A"/>
    <w:rsid w:val="00510FED"/>
    <w:rsid w:val="005122D9"/>
    <w:rsid w:val="00512E91"/>
    <w:rsid w:val="00513C62"/>
    <w:rsid w:val="0051400C"/>
    <w:rsid w:val="00520121"/>
    <w:rsid w:val="00524178"/>
    <w:rsid w:val="00525303"/>
    <w:rsid w:val="00526680"/>
    <w:rsid w:val="00526738"/>
    <w:rsid w:val="005277CE"/>
    <w:rsid w:val="00530627"/>
    <w:rsid w:val="00532754"/>
    <w:rsid w:val="00540DCB"/>
    <w:rsid w:val="00541560"/>
    <w:rsid w:val="005418F0"/>
    <w:rsid w:val="00543729"/>
    <w:rsid w:val="00547137"/>
    <w:rsid w:val="00550B19"/>
    <w:rsid w:val="00552EFD"/>
    <w:rsid w:val="00553115"/>
    <w:rsid w:val="00554EE5"/>
    <w:rsid w:val="00555BDA"/>
    <w:rsid w:val="00557B91"/>
    <w:rsid w:val="00563348"/>
    <w:rsid w:val="00564C0C"/>
    <w:rsid w:val="0056785F"/>
    <w:rsid w:val="00567C8C"/>
    <w:rsid w:val="00570E98"/>
    <w:rsid w:val="0057294E"/>
    <w:rsid w:val="00572B81"/>
    <w:rsid w:val="00575B85"/>
    <w:rsid w:val="00576571"/>
    <w:rsid w:val="005770EC"/>
    <w:rsid w:val="00577252"/>
    <w:rsid w:val="00577BE5"/>
    <w:rsid w:val="00577E36"/>
    <w:rsid w:val="00580337"/>
    <w:rsid w:val="00581725"/>
    <w:rsid w:val="00583DDA"/>
    <w:rsid w:val="0058439C"/>
    <w:rsid w:val="00592DF8"/>
    <w:rsid w:val="005944DD"/>
    <w:rsid w:val="00594B05"/>
    <w:rsid w:val="00594F0E"/>
    <w:rsid w:val="0059617C"/>
    <w:rsid w:val="005973C7"/>
    <w:rsid w:val="00597681"/>
    <w:rsid w:val="005A182D"/>
    <w:rsid w:val="005A2709"/>
    <w:rsid w:val="005A53DC"/>
    <w:rsid w:val="005A57C7"/>
    <w:rsid w:val="005A62B2"/>
    <w:rsid w:val="005A7A4F"/>
    <w:rsid w:val="005B3AAF"/>
    <w:rsid w:val="005B4992"/>
    <w:rsid w:val="005B4A0A"/>
    <w:rsid w:val="005B6210"/>
    <w:rsid w:val="005B7D35"/>
    <w:rsid w:val="005C35C4"/>
    <w:rsid w:val="005C35F4"/>
    <w:rsid w:val="005C3678"/>
    <w:rsid w:val="005C38FE"/>
    <w:rsid w:val="005C3DC0"/>
    <w:rsid w:val="005C5329"/>
    <w:rsid w:val="005C5945"/>
    <w:rsid w:val="005C684A"/>
    <w:rsid w:val="005C7FDE"/>
    <w:rsid w:val="005D05D9"/>
    <w:rsid w:val="005D0889"/>
    <w:rsid w:val="005D14FC"/>
    <w:rsid w:val="005D5EE3"/>
    <w:rsid w:val="005D683C"/>
    <w:rsid w:val="005D7A23"/>
    <w:rsid w:val="005E01D7"/>
    <w:rsid w:val="005E152A"/>
    <w:rsid w:val="005E1E5A"/>
    <w:rsid w:val="005E2F45"/>
    <w:rsid w:val="005E359F"/>
    <w:rsid w:val="005E3807"/>
    <w:rsid w:val="005E4311"/>
    <w:rsid w:val="005E752E"/>
    <w:rsid w:val="005F0603"/>
    <w:rsid w:val="005F0F9C"/>
    <w:rsid w:val="005F159F"/>
    <w:rsid w:val="005F171C"/>
    <w:rsid w:val="005F3AB0"/>
    <w:rsid w:val="005F66A8"/>
    <w:rsid w:val="005F73FE"/>
    <w:rsid w:val="005F74A2"/>
    <w:rsid w:val="006002C4"/>
    <w:rsid w:val="006004FF"/>
    <w:rsid w:val="0060080C"/>
    <w:rsid w:val="006013B5"/>
    <w:rsid w:val="006034F8"/>
    <w:rsid w:val="006046D0"/>
    <w:rsid w:val="00605C5B"/>
    <w:rsid w:val="0060774D"/>
    <w:rsid w:val="00607911"/>
    <w:rsid w:val="00610147"/>
    <w:rsid w:val="00610E6C"/>
    <w:rsid w:val="006130A7"/>
    <w:rsid w:val="006138E8"/>
    <w:rsid w:val="00615348"/>
    <w:rsid w:val="00616587"/>
    <w:rsid w:val="00616C96"/>
    <w:rsid w:val="006208EE"/>
    <w:rsid w:val="006227E8"/>
    <w:rsid w:val="00622B1B"/>
    <w:rsid w:val="006232EA"/>
    <w:rsid w:val="006267CB"/>
    <w:rsid w:val="00626E4F"/>
    <w:rsid w:val="00627EBD"/>
    <w:rsid w:val="0063037B"/>
    <w:rsid w:val="006319A8"/>
    <w:rsid w:val="006322A1"/>
    <w:rsid w:val="00633A86"/>
    <w:rsid w:val="006353B4"/>
    <w:rsid w:val="006376EA"/>
    <w:rsid w:val="00640AC5"/>
    <w:rsid w:val="00645773"/>
    <w:rsid w:val="00647658"/>
    <w:rsid w:val="006479BA"/>
    <w:rsid w:val="00650B11"/>
    <w:rsid w:val="00650D02"/>
    <w:rsid w:val="00654204"/>
    <w:rsid w:val="006549A7"/>
    <w:rsid w:val="00654FAE"/>
    <w:rsid w:val="006555C0"/>
    <w:rsid w:val="0065722B"/>
    <w:rsid w:val="00660B4F"/>
    <w:rsid w:val="00661BA6"/>
    <w:rsid w:val="00663830"/>
    <w:rsid w:val="00665417"/>
    <w:rsid w:val="00665B91"/>
    <w:rsid w:val="0066653C"/>
    <w:rsid w:val="00666BF4"/>
    <w:rsid w:val="00672207"/>
    <w:rsid w:val="0067241E"/>
    <w:rsid w:val="00676DB7"/>
    <w:rsid w:val="00677D42"/>
    <w:rsid w:val="00677E74"/>
    <w:rsid w:val="00681386"/>
    <w:rsid w:val="00681D9A"/>
    <w:rsid w:val="0068239E"/>
    <w:rsid w:val="006827F2"/>
    <w:rsid w:val="006845CC"/>
    <w:rsid w:val="006860C4"/>
    <w:rsid w:val="00686EEA"/>
    <w:rsid w:val="00692B40"/>
    <w:rsid w:val="00692BEE"/>
    <w:rsid w:val="00693724"/>
    <w:rsid w:val="00694F8A"/>
    <w:rsid w:val="00695415"/>
    <w:rsid w:val="0069760C"/>
    <w:rsid w:val="006A0CCF"/>
    <w:rsid w:val="006A5C03"/>
    <w:rsid w:val="006A5D7F"/>
    <w:rsid w:val="006A6546"/>
    <w:rsid w:val="006A6D66"/>
    <w:rsid w:val="006B1209"/>
    <w:rsid w:val="006B498E"/>
    <w:rsid w:val="006B6825"/>
    <w:rsid w:val="006B7713"/>
    <w:rsid w:val="006C30F5"/>
    <w:rsid w:val="006C3507"/>
    <w:rsid w:val="006C3D35"/>
    <w:rsid w:val="006C57E4"/>
    <w:rsid w:val="006C60E6"/>
    <w:rsid w:val="006C7351"/>
    <w:rsid w:val="006C7A99"/>
    <w:rsid w:val="006D088C"/>
    <w:rsid w:val="006D2B67"/>
    <w:rsid w:val="006D37D4"/>
    <w:rsid w:val="006D4117"/>
    <w:rsid w:val="006D5584"/>
    <w:rsid w:val="006D60A4"/>
    <w:rsid w:val="006D62B1"/>
    <w:rsid w:val="006D7575"/>
    <w:rsid w:val="006E2BCC"/>
    <w:rsid w:val="006F0A2B"/>
    <w:rsid w:val="006F2CC3"/>
    <w:rsid w:val="006F3292"/>
    <w:rsid w:val="006F3657"/>
    <w:rsid w:val="006F4BD3"/>
    <w:rsid w:val="006F5FF2"/>
    <w:rsid w:val="00700BA7"/>
    <w:rsid w:val="0070239C"/>
    <w:rsid w:val="00702A01"/>
    <w:rsid w:val="00702DAF"/>
    <w:rsid w:val="007127AA"/>
    <w:rsid w:val="00712A21"/>
    <w:rsid w:val="007176A5"/>
    <w:rsid w:val="00720084"/>
    <w:rsid w:val="00720F2B"/>
    <w:rsid w:val="00721089"/>
    <w:rsid w:val="00721185"/>
    <w:rsid w:val="0072316D"/>
    <w:rsid w:val="00723203"/>
    <w:rsid w:val="007246A9"/>
    <w:rsid w:val="007249AD"/>
    <w:rsid w:val="00726013"/>
    <w:rsid w:val="007320AE"/>
    <w:rsid w:val="00733B06"/>
    <w:rsid w:val="007343BB"/>
    <w:rsid w:val="00735774"/>
    <w:rsid w:val="007366E4"/>
    <w:rsid w:val="00736FC4"/>
    <w:rsid w:val="00741665"/>
    <w:rsid w:val="007457FF"/>
    <w:rsid w:val="00752BF7"/>
    <w:rsid w:val="00755433"/>
    <w:rsid w:val="007559F9"/>
    <w:rsid w:val="00757AD3"/>
    <w:rsid w:val="00760793"/>
    <w:rsid w:val="00762AC4"/>
    <w:rsid w:val="00763075"/>
    <w:rsid w:val="0076366F"/>
    <w:rsid w:val="007639DB"/>
    <w:rsid w:val="00766BDE"/>
    <w:rsid w:val="007700C3"/>
    <w:rsid w:val="00773655"/>
    <w:rsid w:val="00774479"/>
    <w:rsid w:val="007745B1"/>
    <w:rsid w:val="007777B6"/>
    <w:rsid w:val="007811EB"/>
    <w:rsid w:val="0078163A"/>
    <w:rsid w:val="00783E38"/>
    <w:rsid w:val="0078484E"/>
    <w:rsid w:val="00785D29"/>
    <w:rsid w:val="0079429C"/>
    <w:rsid w:val="00794584"/>
    <w:rsid w:val="007950C0"/>
    <w:rsid w:val="007A1C6F"/>
    <w:rsid w:val="007A3E20"/>
    <w:rsid w:val="007A4302"/>
    <w:rsid w:val="007A4F85"/>
    <w:rsid w:val="007A5E8D"/>
    <w:rsid w:val="007A5F32"/>
    <w:rsid w:val="007A7D5B"/>
    <w:rsid w:val="007B0CE8"/>
    <w:rsid w:val="007B114C"/>
    <w:rsid w:val="007B22CD"/>
    <w:rsid w:val="007B30D3"/>
    <w:rsid w:val="007B4061"/>
    <w:rsid w:val="007B6D42"/>
    <w:rsid w:val="007C0DC4"/>
    <w:rsid w:val="007C1CD3"/>
    <w:rsid w:val="007C48C3"/>
    <w:rsid w:val="007C560F"/>
    <w:rsid w:val="007C60D0"/>
    <w:rsid w:val="007D0744"/>
    <w:rsid w:val="007D159C"/>
    <w:rsid w:val="007D1E01"/>
    <w:rsid w:val="007D2AC9"/>
    <w:rsid w:val="007D5999"/>
    <w:rsid w:val="007D6225"/>
    <w:rsid w:val="007D658B"/>
    <w:rsid w:val="007E0595"/>
    <w:rsid w:val="007E0916"/>
    <w:rsid w:val="007E0A44"/>
    <w:rsid w:val="007E21E2"/>
    <w:rsid w:val="007E2A05"/>
    <w:rsid w:val="007E2AE2"/>
    <w:rsid w:val="007E5182"/>
    <w:rsid w:val="007E56A0"/>
    <w:rsid w:val="007E75BF"/>
    <w:rsid w:val="007F1305"/>
    <w:rsid w:val="007F3A5F"/>
    <w:rsid w:val="007F6025"/>
    <w:rsid w:val="007F60B7"/>
    <w:rsid w:val="007F60FD"/>
    <w:rsid w:val="007F6C68"/>
    <w:rsid w:val="00800F8E"/>
    <w:rsid w:val="008046C5"/>
    <w:rsid w:val="008058A0"/>
    <w:rsid w:val="00805FE7"/>
    <w:rsid w:val="008074CB"/>
    <w:rsid w:val="008110CC"/>
    <w:rsid w:val="008117C9"/>
    <w:rsid w:val="00812EBD"/>
    <w:rsid w:val="00813424"/>
    <w:rsid w:val="00814C9D"/>
    <w:rsid w:val="00816848"/>
    <w:rsid w:val="00816947"/>
    <w:rsid w:val="00817324"/>
    <w:rsid w:val="008204B6"/>
    <w:rsid w:val="00824525"/>
    <w:rsid w:val="008255C9"/>
    <w:rsid w:val="00826EA2"/>
    <w:rsid w:val="00827A68"/>
    <w:rsid w:val="00830A79"/>
    <w:rsid w:val="00831F6E"/>
    <w:rsid w:val="00833415"/>
    <w:rsid w:val="0083387C"/>
    <w:rsid w:val="00833AC9"/>
    <w:rsid w:val="00833D18"/>
    <w:rsid w:val="00835A34"/>
    <w:rsid w:val="00840107"/>
    <w:rsid w:val="008415B8"/>
    <w:rsid w:val="00841679"/>
    <w:rsid w:val="00841A68"/>
    <w:rsid w:val="00842A1F"/>
    <w:rsid w:val="00843C40"/>
    <w:rsid w:val="008451EC"/>
    <w:rsid w:val="00845ED5"/>
    <w:rsid w:val="00846CB6"/>
    <w:rsid w:val="0085174C"/>
    <w:rsid w:val="00852984"/>
    <w:rsid w:val="008531B3"/>
    <w:rsid w:val="00854B26"/>
    <w:rsid w:val="00857021"/>
    <w:rsid w:val="008576F7"/>
    <w:rsid w:val="00857C87"/>
    <w:rsid w:val="008609C8"/>
    <w:rsid w:val="008609EB"/>
    <w:rsid w:val="00863D11"/>
    <w:rsid w:val="00871AA3"/>
    <w:rsid w:val="0087446F"/>
    <w:rsid w:val="008749C4"/>
    <w:rsid w:val="00877BD1"/>
    <w:rsid w:val="00880AAA"/>
    <w:rsid w:val="008824F3"/>
    <w:rsid w:val="00882AC0"/>
    <w:rsid w:val="00883C7F"/>
    <w:rsid w:val="00884022"/>
    <w:rsid w:val="00886C99"/>
    <w:rsid w:val="008874E0"/>
    <w:rsid w:val="0088792E"/>
    <w:rsid w:val="00891DB5"/>
    <w:rsid w:val="00891EC6"/>
    <w:rsid w:val="008923C7"/>
    <w:rsid w:val="00892A71"/>
    <w:rsid w:val="00896FC8"/>
    <w:rsid w:val="008976FD"/>
    <w:rsid w:val="008A227D"/>
    <w:rsid w:val="008A2846"/>
    <w:rsid w:val="008A4911"/>
    <w:rsid w:val="008A58CF"/>
    <w:rsid w:val="008A5D28"/>
    <w:rsid w:val="008A6E72"/>
    <w:rsid w:val="008A6F40"/>
    <w:rsid w:val="008B1D2B"/>
    <w:rsid w:val="008B2D7D"/>
    <w:rsid w:val="008B3462"/>
    <w:rsid w:val="008B4C13"/>
    <w:rsid w:val="008B54D8"/>
    <w:rsid w:val="008B638C"/>
    <w:rsid w:val="008C053E"/>
    <w:rsid w:val="008C15B7"/>
    <w:rsid w:val="008C2468"/>
    <w:rsid w:val="008C3C46"/>
    <w:rsid w:val="008C684C"/>
    <w:rsid w:val="008C6893"/>
    <w:rsid w:val="008D1BF5"/>
    <w:rsid w:val="008D1CC8"/>
    <w:rsid w:val="008D2658"/>
    <w:rsid w:val="008D2A83"/>
    <w:rsid w:val="008D2B8F"/>
    <w:rsid w:val="008D49FA"/>
    <w:rsid w:val="008D5E3D"/>
    <w:rsid w:val="008D66CB"/>
    <w:rsid w:val="008D6BF8"/>
    <w:rsid w:val="008E1324"/>
    <w:rsid w:val="008E1844"/>
    <w:rsid w:val="008E3443"/>
    <w:rsid w:val="008E573F"/>
    <w:rsid w:val="008E57CD"/>
    <w:rsid w:val="008E7074"/>
    <w:rsid w:val="008E71CF"/>
    <w:rsid w:val="008F40DF"/>
    <w:rsid w:val="008F482E"/>
    <w:rsid w:val="008F502D"/>
    <w:rsid w:val="00900BB5"/>
    <w:rsid w:val="0090176C"/>
    <w:rsid w:val="009050B4"/>
    <w:rsid w:val="0090657F"/>
    <w:rsid w:val="00907359"/>
    <w:rsid w:val="009077F8"/>
    <w:rsid w:val="00910258"/>
    <w:rsid w:val="0091087B"/>
    <w:rsid w:val="009109A9"/>
    <w:rsid w:val="009115F0"/>
    <w:rsid w:val="00912660"/>
    <w:rsid w:val="00912B09"/>
    <w:rsid w:val="00912FB0"/>
    <w:rsid w:val="00914156"/>
    <w:rsid w:val="00915676"/>
    <w:rsid w:val="009157BA"/>
    <w:rsid w:val="00916386"/>
    <w:rsid w:val="00916AF0"/>
    <w:rsid w:val="00916D4D"/>
    <w:rsid w:val="009171FE"/>
    <w:rsid w:val="009233DA"/>
    <w:rsid w:val="00923596"/>
    <w:rsid w:val="0092692E"/>
    <w:rsid w:val="009270C0"/>
    <w:rsid w:val="00927716"/>
    <w:rsid w:val="00931DA6"/>
    <w:rsid w:val="00932131"/>
    <w:rsid w:val="00932DE5"/>
    <w:rsid w:val="00932E4C"/>
    <w:rsid w:val="009334B9"/>
    <w:rsid w:val="009369E5"/>
    <w:rsid w:val="00937499"/>
    <w:rsid w:val="009403EB"/>
    <w:rsid w:val="009415F4"/>
    <w:rsid w:val="00941824"/>
    <w:rsid w:val="00943B5B"/>
    <w:rsid w:val="00945B87"/>
    <w:rsid w:val="00946B83"/>
    <w:rsid w:val="00946BB9"/>
    <w:rsid w:val="00950722"/>
    <w:rsid w:val="0095084A"/>
    <w:rsid w:val="009551EF"/>
    <w:rsid w:val="00955C09"/>
    <w:rsid w:val="00955E6F"/>
    <w:rsid w:val="00961A14"/>
    <w:rsid w:val="00963216"/>
    <w:rsid w:val="00965153"/>
    <w:rsid w:val="00966304"/>
    <w:rsid w:val="00967D7E"/>
    <w:rsid w:val="009709D6"/>
    <w:rsid w:val="00972434"/>
    <w:rsid w:val="0097477F"/>
    <w:rsid w:val="00975854"/>
    <w:rsid w:val="00976005"/>
    <w:rsid w:val="00976281"/>
    <w:rsid w:val="00976BD2"/>
    <w:rsid w:val="00982280"/>
    <w:rsid w:val="00987796"/>
    <w:rsid w:val="0099064B"/>
    <w:rsid w:val="0099075F"/>
    <w:rsid w:val="00990782"/>
    <w:rsid w:val="009937C6"/>
    <w:rsid w:val="00994A50"/>
    <w:rsid w:val="00994E13"/>
    <w:rsid w:val="00994F3D"/>
    <w:rsid w:val="00997DEE"/>
    <w:rsid w:val="009A10BB"/>
    <w:rsid w:val="009A2F62"/>
    <w:rsid w:val="009A38E6"/>
    <w:rsid w:val="009A41E7"/>
    <w:rsid w:val="009A4963"/>
    <w:rsid w:val="009A786F"/>
    <w:rsid w:val="009B2F4E"/>
    <w:rsid w:val="009B62FE"/>
    <w:rsid w:val="009B6523"/>
    <w:rsid w:val="009B693B"/>
    <w:rsid w:val="009B6E7B"/>
    <w:rsid w:val="009C0486"/>
    <w:rsid w:val="009C0966"/>
    <w:rsid w:val="009C108E"/>
    <w:rsid w:val="009C1126"/>
    <w:rsid w:val="009C150C"/>
    <w:rsid w:val="009C1726"/>
    <w:rsid w:val="009C2DAD"/>
    <w:rsid w:val="009D095B"/>
    <w:rsid w:val="009D17D5"/>
    <w:rsid w:val="009D1A70"/>
    <w:rsid w:val="009D1B5D"/>
    <w:rsid w:val="009D6055"/>
    <w:rsid w:val="009D6EF1"/>
    <w:rsid w:val="009E0085"/>
    <w:rsid w:val="009E134D"/>
    <w:rsid w:val="009E1739"/>
    <w:rsid w:val="009E41C2"/>
    <w:rsid w:val="009F0A19"/>
    <w:rsid w:val="009F0D4D"/>
    <w:rsid w:val="009F25FB"/>
    <w:rsid w:val="009F26CE"/>
    <w:rsid w:val="009F711C"/>
    <w:rsid w:val="009F7643"/>
    <w:rsid w:val="00A022C4"/>
    <w:rsid w:val="00A02CD2"/>
    <w:rsid w:val="00A04707"/>
    <w:rsid w:val="00A048ED"/>
    <w:rsid w:val="00A05D5E"/>
    <w:rsid w:val="00A0654C"/>
    <w:rsid w:val="00A06901"/>
    <w:rsid w:val="00A10251"/>
    <w:rsid w:val="00A12506"/>
    <w:rsid w:val="00A13EBB"/>
    <w:rsid w:val="00A14E2E"/>
    <w:rsid w:val="00A151AB"/>
    <w:rsid w:val="00A15744"/>
    <w:rsid w:val="00A1690E"/>
    <w:rsid w:val="00A22B69"/>
    <w:rsid w:val="00A22FEE"/>
    <w:rsid w:val="00A25FD4"/>
    <w:rsid w:val="00A267C8"/>
    <w:rsid w:val="00A31C45"/>
    <w:rsid w:val="00A320B2"/>
    <w:rsid w:val="00A32763"/>
    <w:rsid w:val="00A32CC0"/>
    <w:rsid w:val="00A32E8E"/>
    <w:rsid w:val="00A331F9"/>
    <w:rsid w:val="00A339AC"/>
    <w:rsid w:val="00A35B50"/>
    <w:rsid w:val="00A35BBB"/>
    <w:rsid w:val="00A40063"/>
    <w:rsid w:val="00A40213"/>
    <w:rsid w:val="00A41132"/>
    <w:rsid w:val="00A4236E"/>
    <w:rsid w:val="00A450F5"/>
    <w:rsid w:val="00A52C11"/>
    <w:rsid w:val="00A534B8"/>
    <w:rsid w:val="00A53CD2"/>
    <w:rsid w:val="00A53F3B"/>
    <w:rsid w:val="00A60E93"/>
    <w:rsid w:val="00A60EC7"/>
    <w:rsid w:val="00A6104C"/>
    <w:rsid w:val="00A63F14"/>
    <w:rsid w:val="00A65DC0"/>
    <w:rsid w:val="00A65F20"/>
    <w:rsid w:val="00A65FCF"/>
    <w:rsid w:val="00A665BC"/>
    <w:rsid w:val="00A66F48"/>
    <w:rsid w:val="00A723AC"/>
    <w:rsid w:val="00A74049"/>
    <w:rsid w:val="00A7761B"/>
    <w:rsid w:val="00A828C3"/>
    <w:rsid w:val="00A83BA2"/>
    <w:rsid w:val="00A85146"/>
    <w:rsid w:val="00A85A2A"/>
    <w:rsid w:val="00A86DAF"/>
    <w:rsid w:val="00A870C2"/>
    <w:rsid w:val="00A87410"/>
    <w:rsid w:val="00A87AC3"/>
    <w:rsid w:val="00A90A34"/>
    <w:rsid w:val="00A91747"/>
    <w:rsid w:val="00A9283F"/>
    <w:rsid w:val="00A93705"/>
    <w:rsid w:val="00A951C7"/>
    <w:rsid w:val="00A95851"/>
    <w:rsid w:val="00AA029B"/>
    <w:rsid w:val="00AA059E"/>
    <w:rsid w:val="00AA0C44"/>
    <w:rsid w:val="00AA2B84"/>
    <w:rsid w:val="00AA3921"/>
    <w:rsid w:val="00AA655B"/>
    <w:rsid w:val="00AA69D0"/>
    <w:rsid w:val="00AB232B"/>
    <w:rsid w:val="00AB44F3"/>
    <w:rsid w:val="00AB4BE2"/>
    <w:rsid w:val="00AB6132"/>
    <w:rsid w:val="00AB6C2C"/>
    <w:rsid w:val="00AB7C29"/>
    <w:rsid w:val="00AC0220"/>
    <w:rsid w:val="00AC225B"/>
    <w:rsid w:val="00AC3228"/>
    <w:rsid w:val="00AC5A53"/>
    <w:rsid w:val="00AC5BF1"/>
    <w:rsid w:val="00AC683E"/>
    <w:rsid w:val="00AD06E8"/>
    <w:rsid w:val="00AD0953"/>
    <w:rsid w:val="00AD1D41"/>
    <w:rsid w:val="00AD3B2B"/>
    <w:rsid w:val="00AD6EAA"/>
    <w:rsid w:val="00AD760D"/>
    <w:rsid w:val="00AE065B"/>
    <w:rsid w:val="00AE13C1"/>
    <w:rsid w:val="00AE1A84"/>
    <w:rsid w:val="00AE2794"/>
    <w:rsid w:val="00AE36FB"/>
    <w:rsid w:val="00AE42A2"/>
    <w:rsid w:val="00AE62D6"/>
    <w:rsid w:val="00AE70E0"/>
    <w:rsid w:val="00AF10AD"/>
    <w:rsid w:val="00AF277D"/>
    <w:rsid w:val="00AF584C"/>
    <w:rsid w:val="00B00050"/>
    <w:rsid w:val="00B014E8"/>
    <w:rsid w:val="00B020E6"/>
    <w:rsid w:val="00B02DE3"/>
    <w:rsid w:val="00B037CB"/>
    <w:rsid w:val="00B0525E"/>
    <w:rsid w:val="00B05C33"/>
    <w:rsid w:val="00B10496"/>
    <w:rsid w:val="00B12128"/>
    <w:rsid w:val="00B12290"/>
    <w:rsid w:val="00B12EDF"/>
    <w:rsid w:val="00B1646D"/>
    <w:rsid w:val="00B176B4"/>
    <w:rsid w:val="00B203E4"/>
    <w:rsid w:val="00B2079B"/>
    <w:rsid w:val="00B20AFE"/>
    <w:rsid w:val="00B21946"/>
    <w:rsid w:val="00B21E57"/>
    <w:rsid w:val="00B2225B"/>
    <w:rsid w:val="00B2249D"/>
    <w:rsid w:val="00B26E8D"/>
    <w:rsid w:val="00B2754F"/>
    <w:rsid w:val="00B3174C"/>
    <w:rsid w:val="00B31CB4"/>
    <w:rsid w:val="00B31D71"/>
    <w:rsid w:val="00B34C58"/>
    <w:rsid w:val="00B354AE"/>
    <w:rsid w:val="00B35503"/>
    <w:rsid w:val="00B366BD"/>
    <w:rsid w:val="00B40018"/>
    <w:rsid w:val="00B432AD"/>
    <w:rsid w:val="00B444A1"/>
    <w:rsid w:val="00B455D3"/>
    <w:rsid w:val="00B479D3"/>
    <w:rsid w:val="00B51BEB"/>
    <w:rsid w:val="00B51F52"/>
    <w:rsid w:val="00B53687"/>
    <w:rsid w:val="00B5536A"/>
    <w:rsid w:val="00B61C00"/>
    <w:rsid w:val="00B61DE6"/>
    <w:rsid w:val="00B646F3"/>
    <w:rsid w:val="00B665CA"/>
    <w:rsid w:val="00B71E27"/>
    <w:rsid w:val="00B71F33"/>
    <w:rsid w:val="00B7282A"/>
    <w:rsid w:val="00B7296E"/>
    <w:rsid w:val="00B7359A"/>
    <w:rsid w:val="00B74F01"/>
    <w:rsid w:val="00B77B49"/>
    <w:rsid w:val="00B77C64"/>
    <w:rsid w:val="00B80D8B"/>
    <w:rsid w:val="00B83C75"/>
    <w:rsid w:val="00B84CBD"/>
    <w:rsid w:val="00B872F9"/>
    <w:rsid w:val="00B8741A"/>
    <w:rsid w:val="00B87435"/>
    <w:rsid w:val="00B878D9"/>
    <w:rsid w:val="00B923A9"/>
    <w:rsid w:val="00B92E88"/>
    <w:rsid w:val="00B93BF0"/>
    <w:rsid w:val="00B943F9"/>
    <w:rsid w:val="00B951D8"/>
    <w:rsid w:val="00B959DF"/>
    <w:rsid w:val="00B97ECB"/>
    <w:rsid w:val="00BA08B4"/>
    <w:rsid w:val="00BA115C"/>
    <w:rsid w:val="00BA1319"/>
    <w:rsid w:val="00BA4445"/>
    <w:rsid w:val="00BA46E5"/>
    <w:rsid w:val="00BA568A"/>
    <w:rsid w:val="00BA5DC1"/>
    <w:rsid w:val="00BA5FF0"/>
    <w:rsid w:val="00BA67E7"/>
    <w:rsid w:val="00BA6C80"/>
    <w:rsid w:val="00BB15ED"/>
    <w:rsid w:val="00BB1A78"/>
    <w:rsid w:val="00BB299D"/>
    <w:rsid w:val="00BB3873"/>
    <w:rsid w:val="00BB6015"/>
    <w:rsid w:val="00BB66C9"/>
    <w:rsid w:val="00BB79B3"/>
    <w:rsid w:val="00BB7AB7"/>
    <w:rsid w:val="00BC0897"/>
    <w:rsid w:val="00BC268E"/>
    <w:rsid w:val="00BC3A0F"/>
    <w:rsid w:val="00BC60D8"/>
    <w:rsid w:val="00BC7DDC"/>
    <w:rsid w:val="00BD0143"/>
    <w:rsid w:val="00BD02A6"/>
    <w:rsid w:val="00BD0AF4"/>
    <w:rsid w:val="00BD1F59"/>
    <w:rsid w:val="00BD5E90"/>
    <w:rsid w:val="00BE0DD3"/>
    <w:rsid w:val="00BE1859"/>
    <w:rsid w:val="00BE33C9"/>
    <w:rsid w:val="00BE382B"/>
    <w:rsid w:val="00BE5159"/>
    <w:rsid w:val="00BE5602"/>
    <w:rsid w:val="00BE5C52"/>
    <w:rsid w:val="00BE7136"/>
    <w:rsid w:val="00BE764F"/>
    <w:rsid w:val="00BE76EE"/>
    <w:rsid w:val="00BF0358"/>
    <w:rsid w:val="00BF1104"/>
    <w:rsid w:val="00BF1870"/>
    <w:rsid w:val="00BF2AAB"/>
    <w:rsid w:val="00C02739"/>
    <w:rsid w:val="00C0306E"/>
    <w:rsid w:val="00C03328"/>
    <w:rsid w:val="00C051E7"/>
    <w:rsid w:val="00C054F2"/>
    <w:rsid w:val="00C07DC5"/>
    <w:rsid w:val="00C10F2C"/>
    <w:rsid w:val="00C13007"/>
    <w:rsid w:val="00C14BDF"/>
    <w:rsid w:val="00C15BEF"/>
    <w:rsid w:val="00C17C2B"/>
    <w:rsid w:val="00C20177"/>
    <w:rsid w:val="00C204FA"/>
    <w:rsid w:val="00C20FB8"/>
    <w:rsid w:val="00C2149B"/>
    <w:rsid w:val="00C23463"/>
    <w:rsid w:val="00C2411D"/>
    <w:rsid w:val="00C2481F"/>
    <w:rsid w:val="00C25E40"/>
    <w:rsid w:val="00C26BDA"/>
    <w:rsid w:val="00C27CAD"/>
    <w:rsid w:val="00C30CE7"/>
    <w:rsid w:val="00C30DAF"/>
    <w:rsid w:val="00C31CD3"/>
    <w:rsid w:val="00C32299"/>
    <w:rsid w:val="00C32830"/>
    <w:rsid w:val="00C341ED"/>
    <w:rsid w:val="00C34BBF"/>
    <w:rsid w:val="00C3518B"/>
    <w:rsid w:val="00C411FE"/>
    <w:rsid w:val="00C41716"/>
    <w:rsid w:val="00C43295"/>
    <w:rsid w:val="00C45D10"/>
    <w:rsid w:val="00C4659A"/>
    <w:rsid w:val="00C471C4"/>
    <w:rsid w:val="00C47AE3"/>
    <w:rsid w:val="00C50DB4"/>
    <w:rsid w:val="00C518CE"/>
    <w:rsid w:val="00C5195D"/>
    <w:rsid w:val="00C529D4"/>
    <w:rsid w:val="00C54B49"/>
    <w:rsid w:val="00C54F57"/>
    <w:rsid w:val="00C5660B"/>
    <w:rsid w:val="00C62331"/>
    <w:rsid w:val="00C6279E"/>
    <w:rsid w:val="00C627FB"/>
    <w:rsid w:val="00C6319D"/>
    <w:rsid w:val="00C64A2D"/>
    <w:rsid w:val="00C66D96"/>
    <w:rsid w:val="00C7007F"/>
    <w:rsid w:val="00C73624"/>
    <w:rsid w:val="00C74B51"/>
    <w:rsid w:val="00C75310"/>
    <w:rsid w:val="00C753D1"/>
    <w:rsid w:val="00C757E4"/>
    <w:rsid w:val="00C76822"/>
    <w:rsid w:val="00C84931"/>
    <w:rsid w:val="00C849B8"/>
    <w:rsid w:val="00C84C83"/>
    <w:rsid w:val="00C85EF0"/>
    <w:rsid w:val="00C902DA"/>
    <w:rsid w:val="00C91C30"/>
    <w:rsid w:val="00C920AB"/>
    <w:rsid w:val="00C94B8D"/>
    <w:rsid w:val="00C962C9"/>
    <w:rsid w:val="00CA2512"/>
    <w:rsid w:val="00CA4180"/>
    <w:rsid w:val="00CA517F"/>
    <w:rsid w:val="00CA518E"/>
    <w:rsid w:val="00CA5761"/>
    <w:rsid w:val="00CA66E8"/>
    <w:rsid w:val="00CA797B"/>
    <w:rsid w:val="00CB05C1"/>
    <w:rsid w:val="00CB2D02"/>
    <w:rsid w:val="00CB388E"/>
    <w:rsid w:val="00CB4740"/>
    <w:rsid w:val="00CB5037"/>
    <w:rsid w:val="00CB7459"/>
    <w:rsid w:val="00CB7845"/>
    <w:rsid w:val="00CB7DC5"/>
    <w:rsid w:val="00CC10CA"/>
    <w:rsid w:val="00CC1A83"/>
    <w:rsid w:val="00CC28A3"/>
    <w:rsid w:val="00CC2DF6"/>
    <w:rsid w:val="00CC3A49"/>
    <w:rsid w:val="00CC4A9B"/>
    <w:rsid w:val="00CC5901"/>
    <w:rsid w:val="00CC6020"/>
    <w:rsid w:val="00CC76A2"/>
    <w:rsid w:val="00CD05DA"/>
    <w:rsid w:val="00CD2CF9"/>
    <w:rsid w:val="00CD45F1"/>
    <w:rsid w:val="00CD4C9D"/>
    <w:rsid w:val="00CD6173"/>
    <w:rsid w:val="00CD6B06"/>
    <w:rsid w:val="00CD6DEF"/>
    <w:rsid w:val="00CD6F89"/>
    <w:rsid w:val="00CE0694"/>
    <w:rsid w:val="00CE4B55"/>
    <w:rsid w:val="00CE4B84"/>
    <w:rsid w:val="00CE5A53"/>
    <w:rsid w:val="00CE6588"/>
    <w:rsid w:val="00CE79FB"/>
    <w:rsid w:val="00CF03A7"/>
    <w:rsid w:val="00CF44DF"/>
    <w:rsid w:val="00CF4AF9"/>
    <w:rsid w:val="00CF6DDF"/>
    <w:rsid w:val="00CF7C06"/>
    <w:rsid w:val="00D01C94"/>
    <w:rsid w:val="00D034DD"/>
    <w:rsid w:val="00D05A34"/>
    <w:rsid w:val="00D107B7"/>
    <w:rsid w:val="00D112E9"/>
    <w:rsid w:val="00D12231"/>
    <w:rsid w:val="00D12407"/>
    <w:rsid w:val="00D133B1"/>
    <w:rsid w:val="00D17461"/>
    <w:rsid w:val="00D2176D"/>
    <w:rsid w:val="00D2560D"/>
    <w:rsid w:val="00D260AC"/>
    <w:rsid w:val="00D26175"/>
    <w:rsid w:val="00D2708F"/>
    <w:rsid w:val="00D31DBD"/>
    <w:rsid w:val="00D31E6C"/>
    <w:rsid w:val="00D32761"/>
    <w:rsid w:val="00D3419D"/>
    <w:rsid w:val="00D341A7"/>
    <w:rsid w:val="00D35C27"/>
    <w:rsid w:val="00D3656B"/>
    <w:rsid w:val="00D365FF"/>
    <w:rsid w:val="00D37B41"/>
    <w:rsid w:val="00D37CDF"/>
    <w:rsid w:val="00D40645"/>
    <w:rsid w:val="00D4213B"/>
    <w:rsid w:val="00D45107"/>
    <w:rsid w:val="00D501F7"/>
    <w:rsid w:val="00D50756"/>
    <w:rsid w:val="00D515DC"/>
    <w:rsid w:val="00D5258C"/>
    <w:rsid w:val="00D52ED3"/>
    <w:rsid w:val="00D55632"/>
    <w:rsid w:val="00D57E1A"/>
    <w:rsid w:val="00D60FC6"/>
    <w:rsid w:val="00D62E75"/>
    <w:rsid w:val="00D648CB"/>
    <w:rsid w:val="00D64A27"/>
    <w:rsid w:val="00D65EF7"/>
    <w:rsid w:val="00D67549"/>
    <w:rsid w:val="00D71CC0"/>
    <w:rsid w:val="00D7210F"/>
    <w:rsid w:val="00D72150"/>
    <w:rsid w:val="00D73140"/>
    <w:rsid w:val="00D75E21"/>
    <w:rsid w:val="00D76F06"/>
    <w:rsid w:val="00D8061A"/>
    <w:rsid w:val="00D8090B"/>
    <w:rsid w:val="00D80970"/>
    <w:rsid w:val="00D831CA"/>
    <w:rsid w:val="00D846E6"/>
    <w:rsid w:val="00D92683"/>
    <w:rsid w:val="00D94A94"/>
    <w:rsid w:val="00D9537A"/>
    <w:rsid w:val="00D95531"/>
    <w:rsid w:val="00D96065"/>
    <w:rsid w:val="00D96A60"/>
    <w:rsid w:val="00DA0AF5"/>
    <w:rsid w:val="00DA1B2B"/>
    <w:rsid w:val="00DA2085"/>
    <w:rsid w:val="00DA32BF"/>
    <w:rsid w:val="00DA507B"/>
    <w:rsid w:val="00DA5D58"/>
    <w:rsid w:val="00DA5E94"/>
    <w:rsid w:val="00DA740A"/>
    <w:rsid w:val="00DA7606"/>
    <w:rsid w:val="00DB2C9A"/>
    <w:rsid w:val="00DB4CFA"/>
    <w:rsid w:val="00DB68E0"/>
    <w:rsid w:val="00DB709E"/>
    <w:rsid w:val="00DB7843"/>
    <w:rsid w:val="00DB7BAF"/>
    <w:rsid w:val="00DC0566"/>
    <w:rsid w:val="00DC1267"/>
    <w:rsid w:val="00DC2E67"/>
    <w:rsid w:val="00DC413B"/>
    <w:rsid w:val="00DC5933"/>
    <w:rsid w:val="00DC59CF"/>
    <w:rsid w:val="00DD08C4"/>
    <w:rsid w:val="00DD160F"/>
    <w:rsid w:val="00DD4549"/>
    <w:rsid w:val="00DD5DD7"/>
    <w:rsid w:val="00DD6F12"/>
    <w:rsid w:val="00DE02EC"/>
    <w:rsid w:val="00DE03F2"/>
    <w:rsid w:val="00DE3E82"/>
    <w:rsid w:val="00DE4C49"/>
    <w:rsid w:val="00DE638A"/>
    <w:rsid w:val="00DF0353"/>
    <w:rsid w:val="00DF2D08"/>
    <w:rsid w:val="00DF4B6A"/>
    <w:rsid w:val="00DF7FB5"/>
    <w:rsid w:val="00E01355"/>
    <w:rsid w:val="00E02CF6"/>
    <w:rsid w:val="00E06E95"/>
    <w:rsid w:val="00E07642"/>
    <w:rsid w:val="00E10428"/>
    <w:rsid w:val="00E10A5B"/>
    <w:rsid w:val="00E11774"/>
    <w:rsid w:val="00E12291"/>
    <w:rsid w:val="00E127D9"/>
    <w:rsid w:val="00E12B49"/>
    <w:rsid w:val="00E1330C"/>
    <w:rsid w:val="00E149B7"/>
    <w:rsid w:val="00E15C61"/>
    <w:rsid w:val="00E208A1"/>
    <w:rsid w:val="00E21B62"/>
    <w:rsid w:val="00E228B2"/>
    <w:rsid w:val="00E236F1"/>
    <w:rsid w:val="00E240D6"/>
    <w:rsid w:val="00E305D9"/>
    <w:rsid w:val="00E3165F"/>
    <w:rsid w:val="00E31787"/>
    <w:rsid w:val="00E31A2A"/>
    <w:rsid w:val="00E31D48"/>
    <w:rsid w:val="00E351E8"/>
    <w:rsid w:val="00E41BA5"/>
    <w:rsid w:val="00E42D9C"/>
    <w:rsid w:val="00E46C9A"/>
    <w:rsid w:val="00E51351"/>
    <w:rsid w:val="00E5220E"/>
    <w:rsid w:val="00E545ED"/>
    <w:rsid w:val="00E5529C"/>
    <w:rsid w:val="00E556BC"/>
    <w:rsid w:val="00E57C4D"/>
    <w:rsid w:val="00E57E86"/>
    <w:rsid w:val="00E61197"/>
    <w:rsid w:val="00E61421"/>
    <w:rsid w:val="00E6279C"/>
    <w:rsid w:val="00E62E55"/>
    <w:rsid w:val="00E63BB5"/>
    <w:rsid w:val="00E64E08"/>
    <w:rsid w:val="00E65212"/>
    <w:rsid w:val="00E67412"/>
    <w:rsid w:val="00E70551"/>
    <w:rsid w:val="00E70B26"/>
    <w:rsid w:val="00E70C19"/>
    <w:rsid w:val="00E719B2"/>
    <w:rsid w:val="00E71B36"/>
    <w:rsid w:val="00E73452"/>
    <w:rsid w:val="00E74BC6"/>
    <w:rsid w:val="00E75770"/>
    <w:rsid w:val="00E75A26"/>
    <w:rsid w:val="00E77275"/>
    <w:rsid w:val="00E77A47"/>
    <w:rsid w:val="00E81753"/>
    <w:rsid w:val="00E822D0"/>
    <w:rsid w:val="00E8260E"/>
    <w:rsid w:val="00E82A80"/>
    <w:rsid w:val="00E839D0"/>
    <w:rsid w:val="00E846D8"/>
    <w:rsid w:val="00E86E8C"/>
    <w:rsid w:val="00E872FA"/>
    <w:rsid w:val="00E916DB"/>
    <w:rsid w:val="00E92734"/>
    <w:rsid w:val="00E94EC0"/>
    <w:rsid w:val="00E95C18"/>
    <w:rsid w:val="00EA549F"/>
    <w:rsid w:val="00EA6B16"/>
    <w:rsid w:val="00EB3E79"/>
    <w:rsid w:val="00EB4586"/>
    <w:rsid w:val="00EB5752"/>
    <w:rsid w:val="00EB6985"/>
    <w:rsid w:val="00EC55E2"/>
    <w:rsid w:val="00EC6ACD"/>
    <w:rsid w:val="00ED361D"/>
    <w:rsid w:val="00ED661B"/>
    <w:rsid w:val="00EE02E5"/>
    <w:rsid w:val="00EE219B"/>
    <w:rsid w:val="00EE2D83"/>
    <w:rsid w:val="00EE3DBA"/>
    <w:rsid w:val="00EE4CAF"/>
    <w:rsid w:val="00EE5A54"/>
    <w:rsid w:val="00EE5BDA"/>
    <w:rsid w:val="00EE6084"/>
    <w:rsid w:val="00EE7803"/>
    <w:rsid w:val="00EE7D26"/>
    <w:rsid w:val="00EF1460"/>
    <w:rsid w:val="00EF47C5"/>
    <w:rsid w:val="00EF7606"/>
    <w:rsid w:val="00EF7A63"/>
    <w:rsid w:val="00F00E4B"/>
    <w:rsid w:val="00F0161A"/>
    <w:rsid w:val="00F01B50"/>
    <w:rsid w:val="00F01E02"/>
    <w:rsid w:val="00F04C1C"/>
    <w:rsid w:val="00F04F19"/>
    <w:rsid w:val="00F07A3E"/>
    <w:rsid w:val="00F1130A"/>
    <w:rsid w:val="00F14565"/>
    <w:rsid w:val="00F1602E"/>
    <w:rsid w:val="00F168DC"/>
    <w:rsid w:val="00F21FB7"/>
    <w:rsid w:val="00F22D98"/>
    <w:rsid w:val="00F23AC7"/>
    <w:rsid w:val="00F23EB8"/>
    <w:rsid w:val="00F26799"/>
    <w:rsid w:val="00F27CF2"/>
    <w:rsid w:val="00F3021E"/>
    <w:rsid w:val="00F3032E"/>
    <w:rsid w:val="00F3097E"/>
    <w:rsid w:val="00F334DF"/>
    <w:rsid w:val="00F335D4"/>
    <w:rsid w:val="00F34E58"/>
    <w:rsid w:val="00F42185"/>
    <w:rsid w:val="00F42FE5"/>
    <w:rsid w:val="00F43A19"/>
    <w:rsid w:val="00F43C56"/>
    <w:rsid w:val="00F444C7"/>
    <w:rsid w:val="00F4500F"/>
    <w:rsid w:val="00F45735"/>
    <w:rsid w:val="00F45C77"/>
    <w:rsid w:val="00F473B2"/>
    <w:rsid w:val="00F50FF6"/>
    <w:rsid w:val="00F5124C"/>
    <w:rsid w:val="00F53DFD"/>
    <w:rsid w:val="00F55800"/>
    <w:rsid w:val="00F5611A"/>
    <w:rsid w:val="00F563D9"/>
    <w:rsid w:val="00F573E6"/>
    <w:rsid w:val="00F57E95"/>
    <w:rsid w:val="00F61E8A"/>
    <w:rsid w:val="00F633DE"/>
    <w:rsid w:val="00F634BC"/>
    <w:rsid w:val="00F678B6"/>
    <w:rsid w:val="00F67CFB"/>
    <w:rsid w:val="00F71BE1"/>
    <w:rsid w:val="00F74DC6"/>
    <w:rsid w:val="00F74DDA"/>
    <w:rsid w:val="00F777B0"/>
    <w:rsid w:val="00F809F3"/>
    <w:rsid w:val="00F81064"/>
    <w:rsid w:val="00F831CA"/>
    <w:rsid w:val="00F841E6"/>
    <w:rsid w:val="00F846F9"/>
    <w:rsid w:val="00F8488A"/>
    <w:rsid w:val="00F87039"/>
    <w:rsid w:val="00F90003"/>
    <w:rsid w:val="00F90397"/>
    <w:rsid w:val="00F9109A"/>
    <w:rsid w:val="00F91BDF"/>
    <w:rsid w:val="00F91D35"/>
    <w:rsid w:val="00F92871"/>
    <w:rsid w:val="00F94DE3"/>
    <w:rsid w:val="00F96D6F"/>
    <w:rsid w:val="00F97FD6"/>
    <w:rsid w:val="00FA0FCF"/>
    <w:rsid w:val="00FA4CD9"/>
    <w:rsid w:val="00FA59BB"/>
    <w:rsid w:val="00FB0BE2"/>
    <w:rsid w:val="00FB0F13"/>
    <w:rsid w:val="00FB2002"/>
    <w:rsid w:val="00FB2D6E"/>
    <w:rsid w:val="00FB3FDB"/>
    <w:rsid w:val="00FB5AB9"/>
    <w:rsid w:val="00FB6C1C"/>
    <w:rsid w:val="00FB751A"/>
    <w:rsid w:val="00FB7E85"/>
    <w:rsid w:val="00FC0D30"/>
    <w:rsid w:val="00FC4D81"/>
    <w:rsid w:val="00FC59E1"/>
    <w:rsid w:val="00FC7870"/>
    <w:rsid w:val="00FC7989"/>
    <w:rsid w:val="00FD0DD0"/>
    <w:rsid w:val="00FD3321"/>
    <w:rsid w:val="00FD4752"/>
    <w:rsid w:val="00FD55E8"/>
    <w:rsid w:val="00FD59F4"/>
    <w:rsid w:val="00FD64F8"/>
    <w:rsid w:val="00FD793E"/>
    <w:rsid w:val="00FD7C22"/>
    <w:rsid w:val="00FD7CA0"/>
    <w:rsid w:val="00FD7F48"/>
    <w:rsid w:val="00FE02CC"/>
    <w:rsid w:val="00FE0619"/>
    <w:rsid w:val="00FE09F4"/>
    <w:rsid w:val="00FE36C2"/>
    <w:rsid w:val="00FE3D7A"/>
    <w:rsid w:val="00FE5641"/>
    <w:rsid w:val="00FE6A4D"/>
    <w:rsid w:val="00FF4D36"/>
    <w:rsid w:val="00FF5897"/>
    <w:rsid w:val="00FF6755"/>
    <w:rsid w:val="00FF7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33E77B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/>
    <w:lsdException w:name="footer" w:semiHidden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 w:unhideWhenUsed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9"/>
    <w:qFormat/>
    <w:rsid w:val="00DD160F"/>
    <w:pPr>
      <w:spacing w:line="480" w:lineRule="auto"/>
    </w:pPr>
    <w:rPr>
      <w:sz w:val="20"/>
    </w:rPr>
  </w:style>
  <w:style w:type="paragraph" w:styleId="Ttulo1">
    <w:name w:val="heading 1"/>
    <w:basedOn w:val="Normal"/>
    <w:next w:val="Normal"/>
    <w:link w:val="Ttulo1Carter"/>
    <w:uiPriority w:val="2"/>
    <w:qFormat/>
    <w:rsid w:val="008D5E3D"/>
    <w:pPr>
      <w:spacing w:before="90" w:after="360" w:line="240" w:lineRule="auto"/>
      <w:ind w:left="11" w:right="-11"/>
      <w:outlineLvl w:val="0"/>
    </w:pPr>
    <w:rPr>
      <w:rFonts w:asciiTheme="majorHAnsi" w:hAnsiTheme="majorHAnsi"/>
      <w:caps/>
      <w:color w:val="4354A2" w:themeColor="accent1"/>
      <w:sz w:val="56"/>
      <w:szCs w:val="28"/>
    </w:rPr>
  </w:style>
  <w:style w:type="paragraph" w:styleId="Ttulo2">
    <w:name w:val="heading 2"/>
    <w:aliases w:val="Index"/>
    <w:basedOn w:val="Normal"/>
    <w:next w:val="Normal"/>
    <w:link w:val="Ttulo2Carter"/>
    <w:uiPriority w:val="1"/>
    <w:qFormat/>
    <w:rsid w:val="000D719D"/>
    <w:pPr>
      <w:ind w:left="15"/>
      <w:jc w:val="both"/>
      <w:textAlignment w:val="baseline"/>
      <w:outlineLvl w:val="1"/>
    </w:pPr>
    <w:rPr>
      <w:rFonts w:ascii="Franklin Gothic Book" w:eastAsia="Franklin Gothic Book" w:hAnsi="Franklin Gothic Book" w:cs="Segoe UI"/>
      <w:color w:val="4354A2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2"/>
    <w:semiHidden/>
    <w:rsid w:val="006B498E"/>
    <w:pPr>
      <w:spacing w:before="23"/>
      <w:jc w:val="center"/>
      <w:outlineLvl w:val="2"/>
    </w:pPr>
    <w:rPr>
      <w:rFonts w:ascii="Gill Sans MT" w:hAnsi="Gill Sans MT"/>
      <w:b/>
      <w:color w:val="4354A2" w:themeColor="accent1"/>
      <w:spacing w:val="4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elha">
    <w:name w:val="Table Grid"/>
    <w:basedOn w:val="Tabelanormal"/>
    <w:uiPriority w:val="39"/>
    <w:rsid w:val="007816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coraGrfica">
    <w:name w:val="Âncora Gráfica"/>
    <w:basedOn w:val="Normal"/>
    <w:uiPriority w:val="10"/>
    <w:semiHidden/>
    <w:rsid w:val="0078163A"/>
    <w:rPr>
      <w:sz w:val="10"/>
    </w:rPr>
  </w:style>
  <w:style w:type="paragraph" w:styleId="Listacommarcas">
    <w:name w:val="List Bullet"/>
    <w:basedOn w:val="Normal"/>
    <w:uiPriority w:val="99"/>
    <w:rsid w:val="008D5E3D"/>
    <w:pPr>
      <w:ind w:left="360" w:hanging="360"/>
      <w:contextualSpacing/>
    </w:pPr>
  </w:style>
  <w:style w:type="paragraph" w:customStyle="1" w:styleId="CorpodeTexto">
    <w:name w:val="Corpo de Texto"/>
    <w:basedOn w:val="Corpodetexto0"/>
    <w:link w:val="CarterdeCorpodeTexto"/>
    <w:uiPriority w:val="7"/>
    <w:semiHidden/>
    <w:rsid w:val="007D2AC9"/>
    <w:pPr>
      <w:widowControl w:val="0"/>
      <w:autoSpaceDE w:val="0"/>
      <w:autoSpaceDN w:val="0"/>
      <w:spacing w:before="7" w:after="0" w:line="268" w:lineRule="auto"/>
      <w:ind w:left="20" w:right="-13"/>
    </w:pPr>
    <w:rPr>
      <w:rFonts w:eastAsia="Franklin Gothic Book" w:cs="Franklin Gothic Book"/>
      <w:color w:val="4354A2" w:themeColor="accent1"/>
      <w:szCs w:val="22"/>
      <w:lang w:bidi="en-US"/>
    </w:rPr>
  </w:style>
  <w:style w:type="character" w:customStyle="1" w:styleId="CarterdeCorpodeTexto">
    <w:name w:val="Caráter de Corpo de Texto"/>
    <w:basedOn w:val="CorpodetextoCarter"/>
    <w:link w:val="CorpodeTexto"/>
    <w:uiPriority w:val="7"/>
    <w:semiHidden/>
    <w:rsid w:val="00946B83"/>
    <w:rPr>
      <w:rFonts w:eastAsia="Franklin Gothic Book" w:cs="Franklin Gothic Book"/>
      <w:color w:val="4354A2" w:themeColor="accent1"/>
      <w:sz w:val="20"/>
      <w:szCs w:val="22"/>
      <w:lang w:bidi="en-US"/>
    </w:rPr>
  </w:style>
  <w:style w:type="paragraph" w:styleId="Corpodetexto0">
    <w:name w:val="Body Text"/>
    <w:basedOn w:val="Normal"/>
    <w:link w:val="CorpodetextoCarter"/>
    <w:uiPriority w:val="99"/>
    <w:semiHidden/>
    <w:rsid w:val="00A40213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0"/>
    <w:uiPriority w:val="99"/>
    <w:semiHidden/>
    <w:rsid w:val="008E1844"/>
  </w:style>
  <w:style w:type="paragraph" w:customStyle="1" w:styleId="Subcabealho">
    <w:name w:val="Subcabeçalho"/>
    <w:basedOn w:val="Normal"/>
    <w:link w:val="CarterdeSubcabealho"/>
    <w:uiPriority w:val="3"/>
    <w:qFormat/>
    <w:rsid w:val="005C684A"/>
    <w:pPr>
      <w:widowControl w:val="0"/>
      <w:numPr>
        <w:numId w:val="2"/>
      </w:numPr>
      <w:autoSpaceDE w:val="0"/>
      <w:autoSpaceDN w:val="0"/>
      <w:spacing w:before="120" w:line="360" w:lineRule="auto"/>
    </w:pPr>
    <w:rPr>
      <w:rFonts w:ascii="Franklin Gothic Demi" w:eastAsia="Franklin Gothic Book" w:hAnsi="Franklin Gothic Demi" w:cs="Franklin Gothic Book"/>
      <w:bCs/>
      <w:color w:val="4354A2" w:themeColor="accent1"/>
      <w:sz w:val="32"/>
      <w:szCs w:val="22"/>
      <w:lang w:bidi="en-US"/>
    </w:rPr>
  </w:style>
  <w:style w:type="character" w:customStyle="1" w:styleId="CarterdeSubcabealho">
    <w:name w:val="Caráter de Subcabeçalho"/>
    <w:basedOn w:val="Tipodeletrapredefinidodopargrafo"/>
    <w:link w:val="Subcabealho"/>
    <w:uiPriority w:val="3"/>
    <w:rsid w:val="00946B83"/>
    <w:rPr>
      <w:rFonts w:ascii="Franklin Gothic Demi" w:eastAsia="Franklin Gothic Book" w:hAnsi="Franklin Gothic Demi" w:cs="Franklin Gothic Book"/>
      <w:bCs/>
      <w:color w:val="4354A2" w:themeColor="accent1"/>
      <w:sz w:val="32"/>
      <w:szCs w:val="22"/>
      <w:lang w:bidi="en-US"/>
    </w:rPr>
  </w:style>
  <w:style w:type="paragraph" w:customStyle="1" w:styleId="CabealhodeTabela">
    <w:name w:val="Cabeçalho de Tabela"/>
    <w:basedOn w:val="Normal"/>
    <w:link w:val="CarterdeCabealhodeTabela"/>
    <w:uiPriority w:val="8"/>
    <w:qFormat/>
    <w:rsid w:val="00E872FA"/>
    <w:pPr>
      <w:widowControl w:val="0"/>
      <w:autoSpaceDE w:val="0"/>
      <w:autoSpaceDN w:val="0"/>
      <w:spacing w:before="20" w:line="254" w:lineRule="auto"/>
      <w:jc w:val="center"/>
    </w:pPr>
    <w:rPr>
      <w:rFonts w:ascii="Franklin Gothic Demi" w:eastAsia="Franklin Gothic Book" w:hAnsi="Franklin Gothic Book" w:cs="Franklin Gothic Book"/>
      <w:bCs/>
      <w:color w:val="4455A2"/>
      <w:sz w:val="22"/>
      <w:szCs w:val="22"/>
      <w:lang w:bidi="en-US"/>
    </w:rPr>
  </w:style>
  <w:style w:type="character" w:customStyle="1" w:styleId="CarterdeCabealhodeTabela">
    <w:name w:val="Caráter de Cabeçalho de Tabela"/>
    <w:basedOn w:val="Tipodeletrapredefinidodopargrafo"/>
    <w:link w:val="CabealhodeTabela"/>
    <w:uiPriority w:val="8"/>
    <w:rsid w:val="00E872FA"/>
    <w:rPr>
      <w:rFonts w:ascii="Franklin Gothic Demi" w:eastAsia="Franklin Gothic Book" w:hAnsi="Franklin Gothic Book" w:cs="Franklin Gothic Book"/>
      <w:bCs/>
      <w:color w:val="4455A2"/>
      <w:sz w:val="22"/>
      <w:szCs w:val="22"/>
      <w:lang w:bidi="en-US"/>
    </w:rPr>
  </w:style>
  <w:style w:type="paragraph" w:customStyle="1" w:styleId="InformaesdaFotografia">
    <w:name w:val="Informações da Fotografia"/>
    <w:basedOn w:val="Normal"/>
    <w:uiPriority w:val="8"/>
    <w:rsid w:val="00BC268E"/>
    <w:rPr>
      <w:rFonts w:ascii="Franklin Gothic Book" w:hAnsi="Franklin Gothic Book"/>
      <w:bCs/>
      <w:color w:val="4354A2" w:themeColor="accent1"/>
      <w:sz w:val="22"/>
    </w:rPr>
  </w:style>
  <w:style w:type="character" w:customStyle="1" w:styleId="Ttulo1Carter">
    <w:name w:val="Título 1 Caráter"/>
    <w:basedOn w:val="Tipodeletrapredefinidodopargrafo"/>
    <w:link w:val="Ttulo1"/>
    <w:uiPriority w:val="2"/>
    <w:rsid w:val="00946B83"/>
    <w:rPr>
      <w:rFonts w:asciiTheme="majorHAnsi" w:hAnsiTheme="majorHAnsi"/>
      <w:caps/>
      <w:color w:val="4354A2" w:themeColor="accent1"/>
      <w:sz w:val="56"/>
      <w:szCs w:val="28"/>
    </w:rPr>
  </w:style>
  <w:style w:type="character" w:customStyle="1" w:styleId="Ttulo2Carter">
    <w:name w:val="Título 2 Caráter"/>
    <w:aliases w:val="Index Caráter"/>
    <w:basedOn w:val="Tipodeletrapredefinidodopargrafo"/>
    <w:link w:val="Ttulo2"/>
    <w:uiPriority w:val="1"/>
    <w:rsid w:val="00E07642"/>
    <w:rPr>
      <w:rFonts w:ascii="Franklin Gothic Book" w:eastAsia="Franklin Gothic Book" w:hAnsi="Franklin Gothic Book" w:cs="Segoe UI"/>
      <w:color w:val="4354A2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2"/>
    <w:semiHidden/>
    <w:rsid w:val="00946B83"/>
    <w:rPr>
      <w:rFonts w:ascii="Gill Sans MT" w:hAnsi="Gill Sans MT"/>
      <w:b/>
      <w:color w:val="4354A2" w:themeColor="accent1"/>
      <w:spacing w:val="40"/>
      <w:sz w:val="20"/>
    </w:rPr>
  </w:style>
  <w:style w:type="character" w:styleId="TextodoMarcadordePosio">
    <w:name w:val="Placeholder Text"/>
    <w:basedOn w:val="Tipodeletrapredefinidodopargrafo"/>
    <w:uiPriority w:val="99"/>
    <w:semiHidden/>
    <w:rsid w:val="008E1844"/>
    <w:rPr>
      <w:color w:val="808080"/>
    </w:rPr>
  </w:style>
  <w:style w:type="paragraph" w:styleId="Rodap">
    <w:name w:val="footer"/>
    <w:basedOn w:val="Normal"/>
    <w:link w:val="RodapCarter"/>
    <w:uiPriority w:val="99"/>
    <w:rsid w:val="001D6100"/>
    <w:pPr>
      <w:tabs>
        <w:tab w:val="center" w:pos="4677"/>
        <w:tab w:val="right" w:pos="9355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1D6100"/>
  </w:style>
  <w:style w:type="paragraph" w:styleId="NormalWeb">
    <w:name w:val="Normal (Web)"/>
    <w:basedOn w:val="Normal"/>
    <w:uiPriority w:val="99"/>
    <w:semiHidden/>
    <w:rsid w:val="003E115A"/>
    <w:rPr>
      <w:rFonts w:ascii="Times New Roman" w:hAnsi="Times New Roman" w:cs="Times New Roman"/>
      <w:sz w:val="24"/>
    </w:rPr>
  </w:style>
  <w:style w:type="paragraph" w:styleId="Legenda">
    <w:name w:val="caption"/>
    <w:basedOn w:val="Normal"/>
    <w:next w:val="Normal"/>
    <w:uiPriority w:val="35"/>
    <w:semiHidden/>
    <w:qFormat/>
    <w:rsid w:val="00D62E7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semiHidden/>
    <w:qFormat/>
    <w:rsid w:val="00D60FC6"/>
    <w:pPr>
      <w:ind w:left="720"/>
      <w:contextualSpacing/>
    </w:pPr>
  </w:style>
  <w:style w:type="paragraph" w:styleId="Textodebalo">
    <w:name w:val="Balloon Text"/>
    <w:basedOn w:val="Normal"/>
    <w:link w:val="TextodebaloCarter"/>
    <w:uiPriority w:val="99"/>
    <w:semiHidden/>
    <w:unhideWhenUsed/>
    <w:rsid w:val="00AA059E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AA059E"/>
    <w:rPr>
      <w:rFonts w:ascii="Times New Roman" w:hAnsi="Times New Roman" w:cs="Times New Roman"/>
      <w:sz w:val="18"/>
      <w:szCs w:val="18"/>
    </w:rPr>
  </w:style>
  <w:style w:type="paragraph" w:styleId="Ttulo">
    <w:name w:val="Title"/>
    <w:basedOn w:val="Normal"/>
    <w:next w:val="Normal"/>
    <w:link w:val="TtuloCarter"/>
    <w:qFormat/>
    <w:rsid w:val="007246A9"/>
    <w:pPr>
      <w:spacing w:line="240" w:lineRule="auto"/>
      <w:contextualSpacing/>
    </w:pPr>
    <w:rPr>
      <w:rFonts w:asciiTheme="majorHAnsi" w:eastAsiaTheme="majorEastAsia" w:hAnsiTheme="majorHAnsi" w:cstheme="majorBidi"/>
      <w:b/>
      <w:color w:val="4354A2" w:themeColor="accent1"/>
      <w:spacing w:val="80"/>
      <w:sz w:val="72"/>
      <w:szCs w:val="56"/>
    </w:rPr>
  </w:style>
  <w:style w:type="character" w:customStyle="1" w:styleId="TtuloCarter">
    <w:name w:val="Título Caráter"/>
    <w:basedOn w:val="Tipodeletrapredefinidodopargrafo"/>
    <w:link w:val="Ttulo"/>
    <w:rsid w:val="00946B83"/>
    <w:rPr>
      <w:rFonts w:asciiTheme="majorHAnsi" w:eastAsiaTheme="majorEastAsia" w:hAnsiTheme="majorHAnsi" w:cstheme="majorBidi"/>
      <w:b/>
      <w:color w:val="4354A2" w:themeColor="accent1"/>
      <w:spacing w:val="80"/>
      <w:sz w:val="72"/>
      <w:szCs w:val="56"/>
    </w:rPr>
  </w:style>
  <w:style w:type="paragraph" w:customStyle="1" w:styleId="InformaesdaCapa">
    <w:name w:val="Informações da Capa"/>
    <w:basedOn w:val="Normal"/>
    <w:uiPriority w:val="1"/>
    <w:qFormat/>
    <w:rsid w:val="007246A9"/>
    <w:pPr>
      <w:spacing w:line="240" w:lineRule="auto"/>
      <w:outlineLvl w:val="1"/>
    </w:pPr>
    <w:rPr>
      <w:rFonts w:asciiTheme="majorHAnsi" w:hAnsiTheme="majorHAnsi"/>
      <w:color w:val="4354A2" w:themeColor="accent1"/>
      <w:spacing w:val="30"/>
      <w:sz w:val="24"/>
    </w:rPr>
  </w:style>
  <w:style w:type="paragraph" w:customStyle="1" w:styleId="ndice">
    <w:name w:val="Índice"/>
    <w:basedOn w:val="Normal"/>
    <w:uiPriority w:val="9"/>
    <w:qFormat/>
    <w:rsid w:val="008D5E3D"/>
    <w:rPr>
      <w:color w:val="4354A2" w:themeColor="accent1"/>
      <w:sz w:val="32"/>
    </w:rPr>
  </w:style>
  <w:style w:type="paragraph" w:customStyle="1" w:styleId="DadosdaTabela">
    <w:name w:val="Dados da Tabela"/>
    <w:basedOn w:val="Normal"/>
    <w:uiPriority w:val="9"/>
    <w:qFormat/>
    <w:rsid w:val="00E872FA"/>
    <w:pPr>
      <w:spacing w:line="240" w:lineRule="auto"/>
      <w:jc w:val="center"/>
    </w:pPr>
    <w:rPr>
      <w:color w:val="595959" w:themeColor="text1" w:themeTint="A6"/>
    </w:rPr>
  </w:style>
  <w:style w:type="paragraph" w:customStyle="1" w:styleId="CabealhodeTabelaEsquerda">
    <w:name w:val="Cabeçalho de Tabela Esquerda"/>
    <w:basedOn w:val="CabealhodeTabela"/>
    <w:uiPriority w:val="9"/>
    <w:qFormat/>
    <w:rsid w:val="00E872FA"/>
    <w:pPr>
      <w:framePr w:hSpace="180" w:wrap="around" w:vAnchor="text" w:hAnchor="margin" w:y="-9"/>
      <w:jc w:val="left"/>
    </w:pPr>
  </w:style>
  <w:style w:type="paragraph" w:styleId="Cabealho">
    <w:name w:val="header"/>
    <w:basedOn w:val="Normal"/>
    <w:link w:val="CabealhoCarter"/>
    <w:uiPriority w:val="99"/>
    <w:semiHidden/>
    <w:rsid w:val="00C85EF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semiHidden/>
    <w:rsid w:val="00C85EF0"/>
    <w:rPr>
      <w:sz w:val="20"/>
    </w:rPr>
  </w:style>
  <w:style w:type="paragraph" w:styleId="Reviso">
    <w:name w:val="Revision"/>
    <w:hidden/>
    <w:uiPriority w:val="99"/>
    <w:semiHidden/>
    <w:rsid w:val="00EC55E2"/>
    <w:rPr>
      <w:sz w:val="20"/>
    </w:rPr>
  </w:style>
  <w:style w:type="paragraph" w:customStyle="1" w:styleId="msonormal0">
    <w:name w:val="msonormal"/>
    <w:basedOn w:val="Normal"/>
    <w:rsid w:val="000C73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lang w:eastAsia="pt-PT"/>
    </w:rPr>
  </w:style>
  <w:style w:type="paragraph" w:customStyle="1" w:styleId="rtccontent">
    <w:name w:val="rtccontent"/>
    <w:basedOn w:val="Normal"/>
    <w:rsid w:val="000C73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lang w:eastAsia="pt-PT"/>
    </w:rPr>
  </w:style>
  <w:style w:type="paragraph" w:customStyle="1" w:styleId="linenode">
    <w:name w:val="linenode"/>
    <w:basedOn w:val="Normal"/>
    <w:rsid w:val="000C73F1"/>
    <w:pPr>
      <w:spacing w:before="100" w:beforeAutospacing="1" w:after="100" w:afterAutospacing="1" w:line="240" w:lineRule="auto"/>
    </w:pPr>
    <w:rPr>
      <w:rFonts w:ascii="Menlo" w:eastAsia="Times New Roman" w:hAnsi="Menlo" w:cs="Menlo"/>
      <w:szCs w:val="20"/>
      <w:lang w:eastAsia="pt-PT"/>
    </w:rPr>
  </w:style>
  <w:style w:type="paragraph" w:customStyle="1" w:styleId="Default">
    <w:name w:val="Default"/>
    <w:rsid w:val="00AC5A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table" w:styleId="TabelaSimples4">
    <w:name w:val="Plain Table 4"/>
    <w:basedOn w:val="Tabelanormal"/>
    <w:uiPriority w:val="44"/>
    <w:rsid w:val="00937499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SimplesTabela3">
    <w:name w:val="Plain Table 3"/>
    <w:basedOn w:val="Tabelanormal"/>
    <w:uiPriority w:val="43"/>
    <w:rsid w:val="0093749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deGrelha1Clara">
    <w:name w:val="Grid Table 1 Light"/>
    <w:basedOn w:val="Tabelanormal"/>
    <w:uiPriority w:val="46"/>
    <w:rsid w:val="00937499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elha1Clara-Destaque2">
    <w:name w:val="Grid Table 1 Light Accent 2"/>
    <w:basedOn w:val="Tabelanormal"/>
    <w:uiPriority w:val="46"/>
    <w:rsid w:val="00937499"/>
    <w:tblPr>
      <w:tblStyleRowBandSize w:val="1"/>
      <w:tblStyleColBandSize w:val="1"/>
      <w:tblBorders>
        <w:top w:val="single" w:sz="4" w:space="0" w:color="E7F6FB" w:themeColor="accent2" w:themeTint="66"/>
        <w:left w:val="single" w:sz="4" w:space="0" w:color="E7F6FB" w:themeColor="accent2" w:themeTint="66"/>
        <w:bottom w:val="single" w:sz="4" w:space="0" w:color="E7F6FB" w:themeColor="accent2" w:themeTint="66"/>
        <w:right w:val="single" w:sz="4" w:space="0" w:color="E7F6FB" w:themeColor="accent2" w:themeTint="66"/>
        <w:insideH w:val="single" w:sz="4" w:space="0" w:color="E7F6FB" w:themeColor="accent2" w:themeTint="66"/>
        <w:insideV w:val="single" w:sz="4" w:space="0" w:color="E7F6FB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BF1FA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BF1FA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elha1Clara-Destaque3">
    <w:name w:val="Grid Table 1 Light Accent 3"/>
    <w:basedOn w:val="Tabelanormal"/>
    <w:uiPriority w:val="46"/>
    <w:rsid w:val="00937499"/>
    <w:tblPr>
      <w:tblStyleRowBandSize w:val="1"/>
      <w:tblStyleColBandSize w:val="1"/>
      <w:tblBorders>
        <w:top w:val="single" w:sz="4" w:space="0" w:color="FEFBD4" w:themeColor="accent3" w:themeTint="66"/>
        <w:left w:val="single" w:sz="4" w:space="0" w:color="FEFBD4" w:themeColor="accent3" w:themeTint="66"/>
        <w:bottom w:val="single" w:sz="4" w:space="0" w:color="FEFBD4" w:themeColor="accent3" w:themeTint="66"/>
        <w:right w:val="single" w:sz="4" w:space="0" w:color="FEFBD4" w:themeColor="accent3" w:themeTint="66"/>
        <w:insideH w:val="single" w:sz="4" w:space="0" w:color="FEFBD4" w:themeColor="accent3" w:themeTint="66"/>
        <w:insideV w:val="single" w:sz="4" w:space="0" w:color="FEFBD4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FEFAB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EFAB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elha1Clara-Destaque4">
    <w:name w:val="Grid Table 1 Light Accent 4"/>
    <w:basedOn w:val="Tabelanormal"/>
    <w:uiPriority w:val="46"/>
    <w:rsid w:val="00937499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elha3">
    <w:name w:val="Grid Table 3"/>
    <w:basedOn w:val="Tabelanormal"/>
    <w:uiPriority w:val="48"/>
    <w:rsid w:val="00937499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elha5Escura">
    <w:name w:val="Grid Table 5 Dark"/>
    <w:basedOn w:val="Tabelanormal"/>
    <w:uiPriority w:val="50"/>
    <w:rsid w:val="0093749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elha5Escura-Destaque1">
    <w:name w:val="Grid Table 5 Dark Accent 1"/>
    <w:basedOn w:val="Tabelanormal"/>
    <w:uiPriority w:val="50"/>
    <w:rsid w:val="0093749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7DBEE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354A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354A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354A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354A2" w:themeFill="accent1"/>
      </w:tcPr>
    </w:tblStylePr>
    <w:tblStylePr w:type="band1Vert">
      <w:tblPr/>
      <w:tcPr>
        <w:shd w:val="clear" w:color="auto" w:fill="AFB7DE" w:themeFill="accent1" w:themeFillTint="66"/>
      </w:tcPr>
    </w:tblStylePr>
    <w:tblStylePr w:type="band1Horz">
      <w:tblPr/>
      <w:tcPr>
        <w:shd w:val="clear" w:color="auto" w:fill="AFB7DE" w:themeFill="accent1" w:themeFillTint="66"/>
      </w:tcPr>
    </w:tblStylePr>
  </w:style>
  <w:style w:type="table" w:styleId="TabeladeGrelha5Escura-Destaque2">
    <w:name w:val="Grid Table 5 Dark Accent 2"/>
    <w:basedOn w:val="Tabelanormal"/>
    <w:uiPriority w:val="50"/>
    <w:rsid w:val="0093749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AFD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4E9F7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4E9F7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4E9F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4E9F7" w:themeFill="accent2"/>
      </w:tcPr>
    </w:tblStylePr>
    <w:tblStylePr w:type="band1Vert">
      <w:tblPr/>
      <w:tcPr>
        <w:shd w:val="clear" w:color="auto" w:fill="E7F6FB" w:themeFill="accent2" w:themeFillTint="66"/>
      </w:tcPr>
    </w:tblStylePr>
    <w:tblStylePr w:type="band1Horz">
      <w:tblPr/>
      <w:tcPr>
        <w:shd w:val="clear" w:color="auto" w:fill="E7F6FB" w:themeFill="accent2" w:themeFillTint="66"/>
      </w:tcPr>
    </w:tblStylePr>
  </w:style>
  <w:style w:type="paragraph" w:styleId="Cabealhodondice">
    <w:name w:val="TOC Heading"/>
    <w:basedOn w:val="Ttulo1"/>
    <w:next w:val="Normal"/>
    <w:uiPriority w:val="39"/>
    <w:unhideWhenUsed/>
    <w:qFormat/>
    <w:rsid w:val="00FB6C1C"/>
    <w:pPr>
      <w:keepNext/>
      <w:keepLines/>
      <w:spacing w:before="240" w:after="0" w:line="259" w:lineRule="auto"/>
      <w:ind w:left="0" w:right="0"/>
      <w:outlineLvl w:val="9"/>
    </w:pPr>
    <w:rPr>
      <w:rFonts w:eastAsiaTheme="majorEastAsia" w:cstheme="majorBidi"/>
      <w:caps w:val="0"/>
      <w:color w:val="323E79" w:themeColor="accent1" w:themeShade="BF"/>
      <w:sz w:val="32"/>
      <w:szCs w:val="32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FB6C1C"/>
    <w:pPr>
      <w:spacing w:after="100" w:line="259" w:lineRule="auto"/>
      <w:ind w:left="220"/>
    </w:pPr>
    <w:rPr>
      <w:rFonts w:eastAsiaTheme="minorEastAsia" w:cs="Times New Roman"/>
      <w:sz w:val="22"/>
      <w:szCs w:val="22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8D2A83"/>
    <w:pPr>
      <w:tabs>
        <w:tab w:val="right" w:leader="dot" w:pos="10716"/>
      </w:tabs>
      <w:spacing w:after="100"/>
    </w:pPr>
    <w:rPr>
      <w:rFonts w:eastAsiaTheme="minorEastAsia" w:cs="Times New Roman"/>
      <w:b/>
      <w:bCs/>
      <w:noProof/>
      <w:color w:val="4354A2" w:themeColor="accent1"/>
      <w:sz w:val="32"/>
      <w:szCs w:val="32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B6C1C"/>
    <w:pPr>
      <w:spacing w:after="100" w:line="259" w:lineRule="auto"/>
      <w:ind w:left="440"/>
    </w:pPr>
    <w:rPr>
      <w:rFonts w:eastAsiaTheme="minorEastAsia" w:cs="Times New Roman"/>
      <w:sz w:val="22"/>
      <w:szCs w:val="22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3E5FBC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312E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75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6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6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2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2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25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47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4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62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43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05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0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01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jpg"/><Relationship Id="rId47" Type="http://schemas.openxmlformats.org/officeDocument/2006/relationships/image" Target="media/image36.jp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footer" Target="footer1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jpg"/><Relationship Id="rId40" Type="http://schemas.openxmlformats.org/officeDocument/2006/relationships/image" Target="media/image29.jpg"/><Relationship Id="rId45" Type="http://schemas.openxmlformats.org/officeDocument/2006/relationships/image" Target="media/image34.jp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19" Type="http://schemas.openxmlformats.org/officeDocument/2006/relationships/image" Target="media/image8.jp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jpg"/><Relationship Id="rId43" Type="http://schemas.openxmlformats.org/officeDocument/2006/relationships/image" Target="media/image32.jpg"/><Relationship Id="rId48" Type="http://schemas.openxmlformats.org/officeDocument/2006/relationships/image" Target="media/image37.jp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eader" Target="header1.xml"/><Relationship Id="rId25" Type="http://schemas.openxmlformats.org/officeDocument/2006/relationships/image" Target="media/image14.png"/><Relationship Id="rId33" Type="http://schemas.openxmlformats.org/officeDocument/2006/relationships/image" Target="media/image22.jpg"/><Relationship Id="rId38" Type="http://schemas.openxmlformats.org/officeDocument/2006/relationships/image" Target="media/image27.jpg"/><Relationship Id="rId46" Type="http://schemas.openxmlformats.org/officeDocument/2006/relationships/image" Target="media/image35.jp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jpg"/><Relationship Id="rId41" Type="http://schemas.openxmlformats.org/officeDocument/2006/relationships/image" Target="media/image30.jp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emf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jpg"/><Relationship Id="rId49" Type="http://schemas.openxmlformats.org/officeDocument/2006/relationships/image" Target="media/image38.jp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jp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jpg"/><Relationship Id="rId34" Type="http://schemas.openxmlformats.org/officeDocument/2006/relationships/image" Target="media/image23.jp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emf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dri\Downloads\tf89935284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D753C38E895474E972E40C66EFB30A6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37F0722-A14E-4041-A7E5-DEB198C46656}"/>
      </w:docPartPr>
      <w:docPartBody>
        <w:p w:rsidR="00B54484" w:rsidRDefault="00144A0B">
          <w:pPr>
            <w:pStyle w:val="7D753C38E895474E972E40C66EFB30A6"/>
          </w:pPr>
          <w:r w:rsidRPr="00C85EF0">
            <w:rPr>
              <w:noProof/>
              <w:lang w:bidi="pt-PT"/>
            </w:rPr>
            <w:t>/</w:t>
          </w:r>
        </w:p>
      </w:docPartBody>
    </w:docPart>
    <w:docPart>
      <w:docPartPr>
        <w:name w:val="0C7D5000FF354B498281861BE5B0006E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969C18AF-12A1-45EC-98F4-21B6F03F9FB1}"/>
      </w:docPartPr>
      <w:docPartBody>
        <w:p w:rsidR="00B54484" w:rsidRDefault="00144A0B">
          <w:pPr>
            <w:pStyle w:val="0C7D5000FF354B498281861BE5B0006E"/>
          </w:pPr>
          <w:r w:rsidRPr="00C85EF0">
            <w:rPr>
              <w:noProof/>
              <w:lang w:bidi="pt-PT"/>
            </w:rPr>
            <w:t>Subtítulo</w:t>
          </w:r>
        </w:p>
      </w:docPartBody>
    </w:docPart>
    <w:docPart>
      <w:docPartPr>
        <w:name w:val="08B4955B90AB429695B9E9C30D4E86A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85811875-08D9-4481-B7BA-CA5789DDE1C1}"/>
      </w:docPartPr>
      <w:docPartBody>
        <w:p w:rsidR="00B54484" w:rsidRDefault="00144A0B">
          <w:pPr>
            <w:pStyle w:val="08B4955B90AB429695B9E9C30D4E86AF"/>
          </w:pPr>
          <w:r w:rsidRPr="00C85EF0">
            <w:rPr>
              <w:noProof/>
              <w:lang w:bidi="pt-PT"/>
            </w:rPr>
            <w:t>Método</w:t>
          </w:r>
        </w:p>
      </w:docPartBody>
    </w:docPart>
    <w:docPart>
      <w:docPartPr>
        <w:name w:val="ED43D9ECB97F44BBA9EA2EB5E51EEE87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0C92F69-C804-4D50-827B-8A37545E87A1}"/>
      </w:docPartPr>
      <w:docPartBody>
        <w:p w:rsidR="00B54484" w:rsidRDefault="00144A0B">
          <w:pPr>
            <w:pStyle w:val="ED43D9ECB97F44BBA9EA2EB5E51EEE87"/>
          </w:pPr>
          <w:r w:rsidRPr="00C85EF0">
            <w:rPr>
              <w:noProof/>
              <w:lang w:bidi="pt-PT"/>
            </w:rPr>
            <w:t>Subtítulo</w:t>
          </w:r>
        </w:p>
      </w:docPartBody>
    </w:docPart>
    <w:docPart>
      <w:docPartPr>
        <w:name w:val="B9B1A23426E14D589F3CBF862C79AD0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F98D77A-3557-4ADF-AA5A-AE0E7D8A28D1}"/>
      </w:docPartPr>
      <w:docPartBody>
        <w:p w:rsidR="00B54484" w:rsidRDefault="00144A0B">
          <w:pPr>
            <w:pStyle w:val="B9B1A23426E14D589F3CBF862C79AD09"/>
          </w:pPr>
          <w:r w:rsidRPr="00C85EF0">
            <w:rPr>
              <w:noProof/>
              <w:lang w:bidi="pt-PT"/>
            </w:rPr>
            <w:t>Subtítulo</w:t>
          </w:r>
        </w:p>
      </w:docPartBody>
    </w:docPart>
    <w:docPart>
      <w:docPartPr>
        <w:name w:val="CB106E88DEC946B4BF95FDB6555496B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25363EF1-280C-411B-9B9C-4954D1641419}"/>
      </w:docPartPr>
      <w:docPartBody>
        <w:p w:rsidR="00B54484" w:rsidRDefault="00144A0B">
          <w:pPr>
            <w:pStyle w:val="CB106E88DEC946B4BF95FDB6555496B3"/>
          </w:pPr>
          <w:r w:rsidRPr="00C85EF0">
            <w:rPr>
              <w:noProof/>
              <w:lang w:bidi="pt-PT"/>
            </w:rPr>
            <w:t>Subtítulo</w:t>
          </w:r>
        </w:p>
      </w:docPartBody>
    </w:docPart>
    <w:docPart>
      <w:docPartPr>
        <w:name w:val="4C1971B760ED43E498C9C107AE7ACC5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24508FB8-DE25-428E-B050-9EE9FDFA8460}"/>
      </w:docPartPr>
      <w:docPartBody>
        <w:p w:rsidR="00B54484" w:rsidRDefault="00144A0B" w:rsidP="00144A0B">
          <w:pPr>
            <w:pStyle w:val="4C1971B760ED43E498C9C107AE7ACC5C"/>
          </w:pPr>
          <w:r w:rsidRPr="00C85EF0">
            <w:rPr>
              <w:noProof/>
              <w:lang w:bidi="pt-PT"/>
            </w:rPr>
            <w:t>/</w:t>
          </w:r>
        </w:p>
      </w:docPartBody>
    </w:docPart>
    <w:docPart>
      <w:docPartPr>
        <w:name w:val="DC91396CED5F4D47ACE9A95DB852CF0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F542FD8-4409-4C21-8943-51327104EFF3}"/>
      </w:docPartPr>
      <w:docPartBody>
        <w:p w:rsidR="00B54484" w:rsidRDefault="00144A0B" w:rsidP="00144A0B">
          <w:pPr>
            <w:pStyle w:val="DC91396CED5F4D47ACE9A95DB852CF04"/>
          </w:pPr>
          <w:r w:rsidRPr="00C85EF0">
            <w:rPr>
              <w:noProof/>
              <w:lang w:bidi="pt-PT"/>
            </w:rPr>
            <w:t>/</w:t>
          </w:r>
        </w:p>
      </w:docPartBody>
    </w:docPart>
    <w:docPart>
      <w:docPartPr>
        <w:name w:val="A7A6884DC7314DE3B8D3D7D4C16B4195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0DBDB3E-99D3-49CE-A938-8B4AE34200D1}"/>
      </w:docPartPr>
      <w:docPartBody>
        <w:p w:rsidR="00B54484" w:rsidRDefault="00144A0B" w:rsidP="00144A0B">
          <w:pPr>
            <w:pStyle w:val="A7A6884DC7314DE3B8D3D7D4C16B4195"/>
          </w:pPr>
          <w:r w:rsidRPr="00C85EF0">
            <w:rPr>
              <w:noProof/>
              <w:lang w:bidi="pt-PT"/>
            </w:rPr>
            <w:t>Subtítulo</w:t>
          </w:r>
        </w:p>
      </w:docPartBody>
    </w:docPart>
    <w:docPart>
      <w:docPartPr>
        <w:name w:val="4B44BD9903274F7CADF24EA18B536850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818D3D1-2D5C-40E9-BC6A-1E7FAE610A78}"/>
      </w:docPartPr>
      <w:docPartBody>
        <w:p w:rsidR="0008422A" w:rsidRDefault="00144A0B">
          <w:pPr>
            <w:pStyle w:val="4B44BD9903274F7CADF24EA18B536850"/>
          </w:pPr>
          <w:r w:rsidRPr="00C85EF0">
            <w:rPr>
              <w:noProof/>
              <w:lang w:bidi="pt-PT"/>
            </w:rPr>
            <w:t>Subtítulo</w:t>
          </w:r>
        </w:p>
      </w:docPartBody>
    </w:docPart>
    <w:docPart>
      <w:docPartPr>
        <w:name w:val="04FFA932B9054C6CA51FF5A807AF1FB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844CBF7C-F6F9-404C-8DF1-3D05DE73D4EB}"/>
      </w:docPartPr>
      <w:docPartBody>
        <w:p w:rsidR="0008422A" w:rsidRDefault="0008422A">
          <w:pPr>
            <w:pStyle w:val="04FFA932B9054C6CA51FF5A807AF1FBB"/>
          </w:pPr>
          <w:r w:rsidRPr="00C85EF0">
            <w:rPr>
              <w:noProof/>
              <w:lang w:bidi="pt-PT"/>
            </w:rPr>
            <w:t>Subtítulo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Yu Mincho">
    <w:altName w:val="游明朝"/>
    <w:panose1 w:val="02020400000000000000"/>
    <w:charset w:val="80"/>
    <w:family w:val="roman"/>
    <w:notTrueType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B7DAB8AC"/>
    <w:lvl w:ilvl="0">
      <w:start w:val="1"/>
      <w:numFmt w:val="bullet"/>
      <w:pStyle w:val="Listacommarcas"/>
      <w:lvlText w:val=""/>
      <w:lvlJc w:val="left"/>
      <w:pPr>
        <w:ind w:left="360" w:hanging="360"/>
      </w:pPr>
      <w:rPr>
        <w:rFonts w:ascii="Symbol" w:hAnsi="Symbol" w:hint="default"/>
      </w:rPr>
    </w:lvl>
  </w:abstractNum>
  <w:num w:numId="1" w16cid:durableId="1439983368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A0B"/>
    <w:rsid w:val="0008422A"/>
    <w:rsid w:val="00144A0B"/>
    <w:rsid w:val="00667BA3"/>
    <w:rsid w:val="006819D2"/>
    <w:rsid w:val="0080482A"/>
    <w:rsid w:val="008C6CAF"/>
    <w:rsid w:val="00A41EFF"/>
    <w:rsid w:val="00A9053A"/>
    <w:rsid w:val="00B54484"/>
    <w:rsid w:val="00B97DA3"/>
    <w:rsid w:val="00D64F50"/>
    <w:rsid w:val="00D7764C"/>
    <w:rsid w:val="00E07E3F"/>
    <w:rsid w:val="00EA6DC2"/>
    <w:rsid w:val="00ED03B6"/>
    <w:rsid w:val="00FA65FD"/>
    <w:rsid w:val="00FE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Pr>
      <w:color w:val="808080"/>
    </w:rPr>
  </w:style>
  <w:style w:type="paragraph" w:customStyle="1" w:styleId="7D753C38E895474E972E40C66EFB30A6">
    <w:name w:val="7D753C38E895474E972E40C66EFB30A6"/>
  </w:style>
  <w:style w:type="paragraph" w:customStyle="1" w:styleId="0C7D5000FF354B498281861BE5B0006E">
    <w:name w:val="0C7D5000FF354B498281861BE5B0006E"/>
  </w:style>
  <w:style w:type="paragraph" w:customStyle="1" w:styleId="08B4955B90AB429695B9E9C30D4E86AF">
    <w:name w:val="08B4955B90AB429695B9E9C30D4E86AF"/>
  </w:style>
  <w:style w:type="paragraph" w:customStyle="1" w:styleId="ED43D9ECB97F44BBA9EA2EB5E51EEE87">
    <w:name w:val="ED43D9ECB97F44BBA9EA2EB5E51EEE87"/>
  </w:style>
  <w:style w:type="paragraph" w:customStyle="1" w:styleId="B9B1A23426E14D589F3CBF862C79AD09">
    <w:name w:val="B9B1A23426E14D589F3CBF862C79AD09"/>
  </w:style>
  <w:style w:type="paragraph" w:customStyle="1" w:styleId="CB106E88DEC946B4BF95FDB6555496B3">
    <w:name w:val="CB106E88DEC946B4BF95FDB6555496B3"/>
  </w:style>
  <w:style w:type="paragraph" w:styleId="Listacommarcas">
    <w:name w:val="List Bullet"/>
    <w:basedOn w:val="Normal"/>
    <w:uiPriority w:val="99"/>
    <w:pPr>
      <w:numPr>
        <w:numId w:val="1"/>
      </w:numPr>
      <w:spacing w:after="0" w:line="480" w:lineRule="auto"/>
      <w:ind w:left="697" w:hanging="357"/>
      <w:contextualSpacing/>
    </w:pPr>
    <w:rPr>
      <w:rFonts w:eastAsiaTheme="minorHAnsi"/>
      <w:sz w:val="20"/>
      <w:szCs w:val="24"/>
      <w:lang w:eastAsia="en-US"/>
    </w:rPr>
  </w:style>
  <w:style w:type="paragraph" w:customStyle="1" w:styleId="4C1971B760ED43E498C9C107AE7ACC5C">
    <w:name w:val="4C1971B760ED43E498C9C107AE7ACC5C"/>
    <w:rsid w:val="00144A0B"/>
  </w:style>
  <w:style w:type="paragraph" w:customStyle="1" w:styleId="DC91396CED5F4D47ACE9A95DB852CF04">
    <w:name w:val="DC91396CED5F4D47ACE9A95DB852CF04"/>
    <w:rsid w:val="00144A0B"/>
  </w:style>
  <w:style w:type="paragraph" w:customStyle="1" w:styleId="A7A6884DC7314DE3B8D3D7D4C16B4195">
    <w:name w:val="A7A6884DC7314DE3B8D3D7D4C16B4195"/>
    <w:rsid w:val="00144A0B"/>
  </w:style>
  <w:style w:type="paragraph" w:customStyle="1" w:styleId="4B44BD9903274F7CADF24EA18B536850">
    <w:name w:val="4B44BD9903274F7CADF24EA18B536850"/>
  </w:style>
  <w:style w:type="paragraph" w:customStyle="1" w:styleId="04FFA932B9054C6CA51FF5A807AF1FBB">
    <w:name w:val="04FFA932B9054C6CA51FF5A807AF1FB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windows-1252"/>
  <w:optimizeForBrowser/>
  <w:allowPNG/>
</w:webSettings>
</file>

<file path=word/theme/theme1.xml><?xml version="1.0" encoding="utf-8"?>
<a:theme xmlns:a="http://schemas.openxmlformats.org/drawingml/2006/main" name="Theme1">
  <a:themeElements>
    <a:clrScheme name="Student report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354A2"/>
      </a:accent1>
      <a:accent2>
        <a:srgbClr val="C4E9F7"/>
      </a:accent2>
      <a:accent3>
        <a:srgbClr val="FEF796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7">
      <a:majorFont>
        <a:latin typeface="Franklin Gothic Demi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Theme1" id="{3B1E92FB-47E6-484E-8F25-DF02B7B1E0C0}" vid="{627141C2-C386-6444-B056-BEDF227CC93C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A8D3B1-2102-46A0-9CF2-DC547FD452C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5D806DB-A158-4EB9-B245-2C82C7BAA2B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F4D79E4-CF0C-4DDA-BB82-2A2F72AB4AE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23AE88EC-B281-4FFC-94D6-8C008648E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C:\Users\rodri\Downloads\tf89935284_win32.dotx</Template>
  <TotalTime>0</TotalTime>
  <Pages>42</Pages>
  <Words>7469</Words>
  <Characters>40334</Characters>
  <Application>Microsoft Office Word</Application>
  <DocSecurity>0</DocSecurity>
  <Lines>336</Lines>
  <Paragraphs>95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47708</CharactersWithSpaces>
  <SharedDoc>false</SharedDoc>
  <HLinks>
    <vt:vector size="114" baseType="variant">
      <vt:variant>
        <vt:i4>1114168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_Toc121418980</vt:lpwstr>
      </vt:variant>
      <vt:variant>
        <vt:i4>1966136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_Toc121418979</vt:lpwstr>
      </vt:variant>
      <vt:variant>
        <vt:i4>1966136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_Toc121418978</vt:lpwstr>
      </vt:variant>
      <vt:variant>
        <vt:i4>1966136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_Toc121418977</vt:lpwstr>
      </vt:variant>
      <vt:variant>
        <vt:i4>1966136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_Toc121418976</vt:lpwstr>
      </vt:variant>
      <vt:variant>
        <vt:i4>1966136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_Toc121418975</vt:lpwstr>
      </vt:variant>
      <vt:variant>
        <vt:i4>1966136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_Toc121418974</vt:lpwstr>
      </vt:variant>
      <vt:variant>
        <vt:i4>1966136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_Toc121418973</vt:lpwstr>
      </vt:variant>
      <vt:variant>
        <vt:i4>1966136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_Toc121418972</vt:lpwstr>
      </vt:variant>
      <vt:variant>
        <vt:i4>1966136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_Toc121418971</vt:lpwstr>
      </vt:variant>
      <vt:variant>
        <vt:i4>1966136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_Toc121418970</vt:lpwstr>
      </vt:variant>
      <vt:variant>
        <vt:i4>2031672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_Toc121418969</vt:lpwstr>
      </vt:variant>
      <vt:variant>
        <vt:i4>2031672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_Toc121418968</vt:lpwstr>
      </vt:variant>
      <vt:variant>
        <vt:i4>2031672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_Toc121418967</vt:lpwstr>
      </vt:variant>
      <vt:variant>
        <vt:i4>2031672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_Toc121418966</vt:lpwstr>
      </vt:variant>
      <vt:variant>
        <vt:i4>2031672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_Toc121418965</vt:lpwstr>
      </vt:variant>
      <vt:variant>
        <vt:i4>2031672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_Toc121418964</vt:lpwstr>
      </vt:variant>
      <vt:variant>
        <vt:i4>2031672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_Toc121418963</vt:lpwstr>
      </vt:variant>
      <vt:variant>
        <vt:i4>2031672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_Toc121418962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2022-12-08T19:32:00Z</dcterms:created>
  <dcterms:modified xsi:type="dcterms:W3CDTF">2022-12-08T19:33:00Z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